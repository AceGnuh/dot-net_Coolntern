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4559F" w14:textId="77777777" w:rsidR="003218FF" w:rsidRPr="00164A5F" w:rsidRDefault="003218FF" w:rsidP="003218FF">
      <w:pPr>
        <w:suppressAutoHyphens/>
        <w:autoSpaceDE w:val="0"/>
        <w:autoSpaceDN w:val="0"/>
        <w:adjustRightInd w:val="0"/>
        <w:jc w:val="center"/>
        <w:rPr>
          <w:sz w:val="28"/>
          <w:szCs w:val="28"/>
          <w:lang w:val="en"/>
        </w:rPr>
      </w:pPr>
      <w:r w:rsidRPr="00164A5F">
        <w:rPr>
          <w:bCs/>
          <w:sz w:val="28"/>
          <w:szCs w:val="28"/>
          <w:lang w:val="en"/>
        </w:rPr>
        <w:t xml:space="preserve">TỔNG LIÊN ĐOÀN LAO ĐỘNG VIỆT </w:t>
      </w:r>
      <w:smartTag w:uri="urn:schemas-microsoft-com:office:smarttags" w:element="place">
        <w:smartTag w:uri="urn:schemas-microsoft-com:office:smarttags" w:element="country-region">
          <w:r w:rsidRPr="00164A5F">
            <w:rPr>
              <w:bCs/>
              <w:sz w:val="28"/>
              <w:szCs w:val="28"/>
              <w:lang w:val="en"/>
            </w:rPr>
            <w:t>NAM</w:t>
          </w:r>
        </w:smartTag>
      </w:smartTag>
      <w:r w:rsidRPr="00164A5F">
        <w:rPr>
          <w:b/>
          <w:bCs/>
          <w:sz w:val="28"/>
          <w:szCs w:val="28"/>
          <w:lang w:val="en"/>
        </w:rPr>
        <w:t xml:space="preserve"> </w:t>
      </w:r>
    </w:p>
    <w:p w14:paraId="37259220" w14:textId="77777777" w:rsidR="003218FF" w:rsidRPr="00164A5F" w:rsidRDefault="003218FF" w:rsidP="003218FF">
      <w:pPr>
        <w:suppressAutoHyphens/>
        <w:autoSpaceDE w:val="0"/>
        <w:autoSpaceDN w:val="0"/>
        <w:adjustRightInd w:val="0"/>
        <w:jc w:val="center"/>
        <w:rPr>
          <w:sz w:val="28"/>
          <w:szCs w:val="28"/>
        </w:rPr>
      </w:pPr>
      <w:r w:rsidRPr="00164A5F">
        <w:rPr>
          <w:b/>
          <w:bCs/>
          <w:sz w:val="28"/>
          <w:szCs w:val="28"/>
          <w:lang w:val="en"/>
        </w:rPr>
        <w:t>TR</w:t>
      </w:r>
      <w:r w:rsidRPr="00164A5F">
        <w:rPr>
          <w:b/>
          <w:bCs/>
          <w:sz w:val="28"/>
          <w:szCs w:val="28"/>
          <w:lang w:val="vi-VN"/>
        </w:rPr>
        <w:t>ƯỜNG ĐẠI HỌC TÔN ĐỨC THẮNG</w:t>
      </w:r>
      <w:r w:rsidRPr="00164A5F">
        <w:rPr>
          <w:sz w:val="28"/>
          <w:szCs w:val="28"/>
          <w:lang w:val="vi-VN"/>
        </w:rPr>
        <w:t xml:space="preserve"> </w:t>
      </w:r>
    </w:p>
    <w:p w14:paraId="3763958A" w14:textId="77777777" w:rsidR="003218FF" w:rsidRPr="00164A5F" w:rsidRDefault="003218FF" w:rsidP="003218FF">
      <w:pPr>
        <w:suppressAutoHyphens/>
        <w:autoSpaceDE w:val="0"/>
        <w:autoSpaceDN w:val="0"/>
        <w:adjustRightInd w:val="0"/>
        <w:jc w:val="center"/>
        <w:rPr>
          <w:sz w:val="28"/>
          <w:szCs w:val="28"/>
          <w:lang w:val="en"/>
        </w:rPr>
      </w:pPr>
      <w:r w:rsidRPr="00164A5F">
        <w:rPr>
          <w:b/>
          <w:bCs/>
          <w:sz w:val="28"/>
          <w:szCs w:val="28"/>
          <w:lang w:val="en"/>
        </w:rPr>
        <w:t xml:space="preserve">KHOA CÔNG NGHỆ THÔNG TIN </w:t>
      </w:r>
    </w:p>
    <w:p w14:paraId="026CA6A7" w14:textId="77777777" w:rsidR="003218FF" w:rsidRPr="00164A5F" w:rsidRDefault="003218FF" w:rsidP="003218FF">
      <w:pPr>
        <w:suppressAutoHyphens/>
        <w:autoSpaceDE w:val="0"/>
        <w:autoSpaceDN w:val="0"/>
        <w:adjustRightInd w:val="0"/>
        <w:ind w:firstLine="720"/>
        <w:jc w:val="center"/>
        <w:rPr>
          <w:lang w:val="en"/>
        </w:rPr>
      </w:pPr>
    </w:p>
    <w:p w14:paraId="1D420E24" w14:textId="77777777" w:rsidR="003218FF" w:rsidRPr="00164A5F" w:rsidRDefault="003218FF" w:rsidP="003218FF">
      <w:pPr>
        <w:suppressAutoHyphens/>
        <w:autoSpaceDE w:val="0"/>
        <w:autoSpaceDN w:val="0"/>
        <w:adjustRightInd w:val="0"/>
        <w:ind w:firstLine="720"/>
        <w:jc w:val="center"/>
        <w:rPr>
          <w:b/>
          <w:bCs/>
          <w:sz w:val="28"/>
          <w:szCs w:val="28"/>
          <w:lang w:val="en"/>
        </w:rPr>
      </w:pPr>
      <w:r w:rsidRPr="00164A5F">
        <w:rPr>
          <w:noProof/>
          <w:sz w:val="22"/>
          <w:szCs w:val="22"/>
        </w:rPr>
        <w:drawing>
          <wp:inline distT="0" distB="0" distL="0" distR="0" wp14:anchorId="3770B103" wp14:editId="79438E29">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A253AC6" w14:textId="77777777" w:rsidR="003218FF" w:rsidRPr="00164A5F" w:rsidRDefault="003218FF" w:rsidP="003218FF">
      <w:pPr>
        <w:suppressAutoHyphens/>
        <w:autoSpaceDE w:val="0"/>
        <w:autoSpaceDN w:val="0"/>
        <w:adjustRightInd w:val="0"/>
        <w:ind w:firstLine="720"/>
        <w:rPr>
          <w:b/>
          <w:bCs/>
          <w:sz w:val="28"/>
          <w:szCs w:val="28"/>
          <w:lang w:val="en"/>
        </w:rPr>
      </w:pPr>
    </w:p>
    <w:p w14:paraId="514C712E" w14:textId="43BED965" w:rsidR="003218FF" w:rsidRPr="00164A5F"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sidRPr="00164A5F">
        <w:rPr>
          <w:b/>
          <w:bCs/>
          <w:sz w:val="32"/>
          <w:szCs w:val="32"/>
          <w:lang w:val="en"/>
        </w:rPr>
        <w:tab/>
      </w:r>
      <w:r w:rsidR="002A25E8" w:rsidRPr="00164A5F">
        <w:rPr>
          <w:b/>
          <w:bCs/>
          <w:sz w:val="32"/>
          <w:szCs w:val="32"/>
          <w:lang w:val="en"/>
        </w:rPr>
        <w:t xml:space="preserve">BÁO CÁO </w:t>
      </w:r>
      <w:r w:rsidR="001429EA" w:rsidRPr="00164A5F">
        <w:rPr>
          <w:b/>
          <w:bCs/>
          <w:sz w:val="32"/>
          <w:szCs w:val="32"/>
          <w:lang w:val="en"/>
        </w:rPr>
        <w:t>CUỐI</w:t>
      </w:r>
      <w:r w:rsidR="002A25E8" w:rsidRPr="00164A5F">
        <w:rPr>
          <w:b/>
          <w:bCs/>
          <w:sz w:val="32"/>
          <w:szCs w:val="32"/>
          <w:lang w:val="en"/>
        </w:rPr>
        <w:t xml:space="preserve"> KỲ MÔN CÔNG NGHỆ .NET</w:t>
      </w:r>
      <w:r w:rsidRPr="00164A5F">
        <w:rPr>
          <w:b/>
          <w:bCs/>
          <w:sz w:val="32"/>
          <w:szCs w:val="32"/>
          <w:lang w:val="en"/>
        </w:rPr>
        <w:tab/>
      </w:r>
    </w:p>
    <w:p w14:paraId="7C9ED4D6" w14:textId="77777777" w:rsidR="003218FF" w:rsidRPr="00164A5F" w:rsidRDefault="007E7FF7" w:rsidP="003218FF">
      <w:pPr>
        <w:suppressAutoHyphens/>
        <w:autoSpaceDE w:val="0"/>
        <w:autoSpaceDN w:val="0"/>
        <w:adjustRightInd w:val="0"/>
        <w:spacing w:line="360" w:lineRule="auto"/>
        <w:ind w:firstLine="720"/>
        <w:jc w:val="center"/>
        <w:rPr>
          <w:b/>
          <w:bCs/>
          <w:sz w:val="32"/>
          <w:szCs w:val="32"/>
          <w:lang w:val="en"/>
        </w:rPr>
      </w:pPr>
      <w:r w:rsidRPr="00164A5F">
        <w:rPr>
          <w:b/>
          <w:bCs/>
          <w:sz w:val="32"/>
          <w:szCs w:val="32"/>
          <w:lang w:val="en"/>
        </w:rPr>
        <w:t xml:space="preserve"> </w:t>
      </w:r>
    </w:p>
    <w:p w14:paraId="745821DB" w14:textId="77777777" w:rsidR="003218FF" w:rsidRPr="00164A5F" w:rsidRDefault="003218FF" w:rsidP="003218FF">
      <w:pPr>
        <w:suppressAutoHyphens/>
        <w:autoSpaceDE w:val="0"/>
        <w:autoSpaceDN w:val="0"/>
        <w:adjustRightInd w:val="0"/>
        <w:spacing w:line="360" w:lineRule="auto"/>
        <w:rPr>
          <w:b/>
          <w:bCs/>
          <w:lang w:val="en"/>
        </w:rPr>
      </w:pPr>
    </w:p>
    <w:p w14:paraId="7417C22C" w14:textId="77777777" w:rsidR="003218FF" w:rsidRPr="00164A5F" w:rsidRDefault="002A25E8" w:rsidP="003218FF">
      <w:pPr>
        <w:suppressAutoHyphens/>
        <w:autoSpaceDE w:val="0"/>
        <w:autoSpaceDN w:val="0"/>
        <w:adjustRightInd w:val="0"/>
        <w:spacing w:line="360" w:lineRule="auto"/>
        <w:jc w:val="center"/>
        <w:rPr>
          <w:b/>
          <w:bCs/>
          <w:sz w:val="48"/>
          <w:szCs w:val="48"/>
          <w:lang w:val="en"/>
        </w:rPr>
      </w:pPr>
      <w:r w:rsidRPr="00164A5F">
        <w:rPr>
          <w:b/>
          <w:bCs/>
          <w:sz w:val="48"/>
          <w:szCs w:val="48"/>
          <w:lang w:val="en"/>
        </w:rPr>
        <w:t xml:space="preserve">WEBSITE TÌM KIẾM VIỆC LÀM CHO SINH VIÊN – COOINTERN </w:t>
      </w:r>
    </w:p>
    <w:p w14:paraId="4E80F650" w14:textId="77777777" w:rsidR="003218FF" w:rsidRPr="00164A5F" w:rsidRDefault="00291721" w:rsidP="003218FF">
      <w:pPr>
        <w:suppressAutoHyphens/>
        <w:autoSpaceDE w:val="0"/>
        <w:autoSpaceDN w:val="0"/>
        <w:adjustRightInd w:val="0"/>
        <w:spacing w:line="360" w:lineRule="auto"/>
        <w:ind w:firstLine="720"/>
        <w:jc w:val="center"/>
        <w:rPr>
          <w:sz w:val="28"/>
          <w:szCs w:val="28"/>
          <w:lang w:val="en"/>
        </w:rPr>
      </w:pPr>
      <w:r w:rsidRPr="00164A5F">
        <w:rPr>
          <w:sz w:val="28"/>
          <w:szCs w:val="28"/>
          <w:lang w:val="en"/>
        </w:rPr>
        <w:t xml:space="preserve"> </w:t>
      </w:r>
    </w:p>
    <w:p w14:paraId="44763D4B" w14:textId="77777777" w:rsidR="003218FF" w:rsidRPr="00164A5F" w:rsidRDefault="003218FF" w:rsidP="003218FF">
      <w:pPr>
        <w:suppressAutoHyphens/>
        <w:autoSpaceDE w:val="0"/>
        <w:autoSpaceDN w:val="0"/>
        <w:adjustRightInd w:val="0"/>
        <w:spacing w:line="360" w:lineRule="auto"/>
        <w:jc w:val="center"/>
        <w:rPr>
          <w:b/>
          <w:bCs/>
          <w:lang w:val="en"/>
        </w:rPr>
      </w:pPr>
    </w:p>
    <w:p w14:paraId="071A451C" w14:textId="77777777" w:rsidR="003218FF" w:rsidRPr="00164A5F" w:rsidRDefault="003218FF" w:rsidP="003218FF">
      <w:pPr>
        <w:suppressAutoHyphens/>
        <w:autoSpaceDE w:val="0"/>
        <w:autoSpaceDN w:val="0"/>
        <w:adjustRightInd w:val="0"/>
        <w:spacing w:line="360" w:lineRule="auto"/>
        <w:jc w:val="both"/>
        <w:rPr>
          <w:b/>
          <w:bCs/>
          <w:color w:val="FF0000"/>
          <w:lang w:val="en"/>
        </w:rPr>
      </w:pPr>
    </w:p>
    <w:p w14:paraId="15D9F501" w14:textId="77777777" w:rsidR="003218FF" w:rsidRPr="00164A5F" w:rsidRDefault="003218FF" w:rsidP="003218FF">
      <w:pPr>
        <w:suppressAutoHyphens/>
        <w:autoSpaceDE w:val="0"/>
        <w:autoSpaceDN w:val="0"/>
        <w:adjustRightInd w:val="0"/>
        <w:spacing w:line="360" w:lineRule="auto"/>
        <w:jc w:val="both"/>
        <w:rPr>
          <w:b/>
          <w:bCs/>
          <w:lang w:val="en"/>
        </w:rPr>
      </w:pPr>
    </w:p>
    <w:p w14:paraId="6598D2D2" w14:textId="77777777" w:rsidR="003218FF" w:rsidRPr="00164A5F" w:rsidRDefault="003218FF" w:rsidP="003218FF">
      <w:pPr>
        <w:suppressAutoHyphens/>
        <w:autoSpaceDE w:val="0"/>
        <w:autoSpaceDN w:val="0"/>
        <w:adjustRightInd w:val="0"/>
        <w:spacing w:line="360" w:lineRule="auto"/>
        <w:jc w:val="both"/>
        <w:rPr>
          <w:b/>
          <w:bCs/>
          <w:lang w:val="en"/>
        </w:rPr>
      </w:pPr>
    </w:p>
    <w:p w14:paraId="32DCA99E" w14:textId="77777777" w:rsidR="003218FF" w:rsidRPr="00164A5F" w:rsidRDefault="003218FF" w:rsidP="003218FF">
      <w:pPr>
        <w:suppressAutoHyphens/>
        <w:autoSpaceDE w:val="0"/>
        <w:autoSpaceDN w:val="0"/>
        <w:adjustRightInd w:val="0"/>
        <w:spacing w:line="360" w:lineRule="auto"/>
        <w:jc w:val="both"/>
        <w:rPr>
          <w:b/>
          <w:bCs/>
          <w:lang w:val="en"/>
        </w:rPr>
      </w:pPr>
    </w:p>
    <w:p w14:paraId="5663D861" w14:textId="77777777" w:rsidR="003218FF" w:rsidRPr="00164A5F" w:rsidRDefault="003218FF" w:rsidP="003218FF">
      <w:pPr>
        <w:suppressAutoHyphens/>
        <w:autoSpaceDE w:val="0"/>
        <w:autoSpaceDN w:val="0"/>
        <w:adjustRightInd w:val="0"/>
        <w:spacing w:line="360" w:lineRule="auto"/>
        <w:jc w:val="right"/>
        <w:rPr>
          <w:sz w:val="28"/>
          <w:szCs w:val="28"/>
        </w:rPr>
      </w:pPr>
      <w:r w:rsidRPr="00164A5F">
        <w:rPr>
          <w:i/>
          <w:sz w:val="28"/>
          <w:szCs w:val="28"/>
          <w:lang w:val="en"/>
        </w:rPr>
        <w:t>Người h</w:t>
      </w:r>
      <w:r w:rsidRPr="00164A5F">
        <w:rPr>
          <w:i/>
          <w:sz w:val="28"/>
          <w:szCs w:val="28"/>
          <w:lang w:val="vi-VN"/>
        </w:rPr>
        <w:t>ướng dẫn</w:t>
      </w:r>
      <w:r w:rsidRPr="00164A5F">
        <w:rPr>
          <w:sz w:val="28"/>
          <w:szCs w:val="28"/>
          <w:lang w:val="vi-VN"/>
        </w:rPr>
        <w:t xml:space="preserve">: </w:t>
      </w:r>
      <w:r w:rsidR="002A25E8" w:rsidRPr="00164A5F">
        <w:rPr>
          <w:b/>
          <w:sz w:val="28"/>
          <w:szCs w:val="28"/>
        </w:rPr>
        <w:t>GV. DOÃN XUÂN THANH</w:t>
      </w:r>
    </w:p>
    <w:p w14:paraId="4F70F41A" w14:textId="77777777" w:rsidR="003218FF" w:rsidRPr="00164A5F" w:rsidRDefault="003218FF" w:rsidP="003218FF">
      <w:pPr>
        <w:suppressAutoHyphens/>
        <w:autoSpaceDE w:val="0"/>
        <w:autoSpaceDN w:val="0"/>
        <w:adjustRightInd w:val="0"/>
        <w:spacing w:line="360" w:lineRule="auto"/>
        <w:jc w:val="right"/>
        <w:rPr>
          <w:b/>
          <w:bCs/>
          <w:sz w:val="28"/>
          <w:szCs w:val="28"/>
        </w:rPr>
      </w:pPr>
      <w:r w:rsidRPr="00164A5F">
        <w:rPr>
          <w:i/>
          <w:sz w:val="28"/>
          <w:szCs w:val="28"/>
          <w:lang w:val="vi-VN"/>
        </w:rPr>
        <w:t>Người thực hiện</w:t>
      </w:r>
      <w:r w:rsidRPr="00164A5F">
        <w:rPr>
          <w:sz w:val="28"/>
          <w:szCs w:val="28"/>
          <w:lang w:val="vi-VN"/>
        </w:rPr>
        <w:t>:</w:t>
      </w:r>
      <w:r w:rsidRPr="00164A5F">
        <w:rPr>
          <w:b/>
          <w:bCs/>
          <w:sz w:val="28"/>
          <w:szCs w:val="28"/>
          <w:lang w:val="vi-VN"/>
        </w:rPr>
        <w:t xml:space="preserve">   </w:t>
      </w:r>
      <w:r w:rsidR="002A25E8" w:rsidRPr="00164A5F">
        <w:rPr>
          <w:b/>
          <w:bCs/>
          <w:sz w:val="28"/>
          <w:szCs w:val="28"/>
        </w:rPr>
        <w:t xml:space="preserve">TRẦN TẤN HƯNG </w:t>
      </w:r>
      <w:r w:rsidR="00DD74FD" w:rsidRPr="00164A5F">
        <w:rPr>
          <w:b/>
          <w:bCs/>
          <w:sz w:val="28"/>
          <w:szCs w:val="28"/>
        </w:rPr>
        <w:t xml:space="preserve">– </w:t>
      </w:r>
      <w:r w:rsidR="002A25E8" w:rsidRPr="00164A5F">
        <w:rPr>
          <w:b/>
          <w:bCs/>
          <w:sz w:val="28"/>
          <w:szCs w:val="28"/>
        </w:rPr>
        <w:t>52000052</w:t>
      </w:r>
    </w:p>
    <w:p w14:paraId="3B5174BE" w14:textId="77777777" w:rsidR="00291721" w:rsidRPr="00164A5F" w:rsidRDefault="002A25E8" w:rsidP="003218FF">
      <w:pPr>
        <w:suppressAutoHyphens/>
        <w:autoSpaceDE w:val="0"/>
        <w:autoSpaceDN w:val="0"/>
        <w:adjustRightInd w:val="0"/>
        <w:spacing w:line="360" w:lineRule="auto"/>
        <w:jc w:val="right"/>
        <w:rPr>
          <w:b/>
          <w:sz w:val="28"/>
          <w:szCs w:val="28"/>
        </w:rPr>
      </w:pPr>
      <w:r w:rsidRPr="00164A5F">
        <w:rPr>
          <w:b/>
          <w:sz w:val="28"/>
          <w:szCs w:val="28"/>
        </w:rPr>
        <w:t>NGUYỄN THỊ ANH ĐÀO</w:t>
      </w:r>
      <w:r w:rsidR="00DD74FD" w:rsidRPr="00164A5F">
        <w:rPr>
          <w:b/>
          <w:sz w:val="28"/>
          <w:szCs w:val="28"/>
        </w:rPr>
        <w:t xml:space="preserve"> – </w:t>
      </w:r>
      <w:r w:rsidRPr="00164A5F">
        <w:rPr>
          <w:b/>
          <w:sz w:val="28"/>
          <w:szCs w:val="28"/>
        </w:rPr>
        <w:t>52000830</w:t>
      </w:r>
    </w:p>
    <w:p w14:paraId="3EF87B0F" w14:textId="24E884AF" w:rsidR="003218FF" w:rsidRPr="00164A5F" w:rsidRDefault="00F66715" w:rsidP="003218FF">
      <w:pPr>
        <w:suppressAutoHyphens/>
        <w:autoSpaceDE w:val="0"/>
        <w:autoSpaceDN w:val="0"/>
        <w:adjustRightInd w:val="0"/>
        <w:spacing w:line="360" w:lineRule="auto"/>
        <w:jc w:val="right"/>
        <w:rPr>
          <w:sz w:val="28"/>
          <w:szCs w:val="28"/>
        </w:rPr>
      </w:pPr>
      <w:r w:rsidRPr="00164A5F">
        <w:rPr>
          <w:sz w:val="28"/>
          <w:szCs w:val="28"/>
        </w:rPr>
        <w:t>Nhóm</w:t>
      </w:r>
      <w:r w:rsidR="003218FF" w:rsidRPr="00164A5F">
        <w:rPr>
          <w:sz w:val="28"/>
          <w:szCs w:val="28"/>
          <w:lang w:val="vi-VN"/>
        </w:rPr>
        <w:t xml:space="preserve">       </w:t>
      </w:r>
      <w:r w:rsidR="003218FF" w:rsidRPr="00164A5F">
        <w:rPr>
          <w:b/>
          <w:bCs/>
          <w:sz w:val="28"/>
          <w:szCs w:val="28"/>
          <w:lang w:val="vi-VN"/>
        </w:rPr>
        <w:t xml:space="preserve">: </w:t>
      </w:r>
      <w:r w:rsidRPr="00164A5F">
        <w:rPr>
          <w:b/>
          <w:bCs/>
          <w:sz w:val="28"/>
          <w:szCs w:val="28"/>
        </w:rPr>
        <w:t>03</w:t>
      </w:r>
      <w:r w:rsidR="003218FF" w:rsidRPr="00164A5F">
        <w:rPr>
          <w:b/>
          <w:bCs/>
          <w:sz w:val="28"/>
          <w:szCs w:val="28"/>
          <w:lang w:val="vi-VN"/>
        </w:rPr>
        <w:t xml:space="preserve">   </w:t>
      </w:r>
    </w:p>
    <w:p w14:paraId="5D95C6B7" w14:textId="77777777" w:rsidR="003218FF" w:rsidRPr="00164A5F" w:rsidRDefault="003218FF" w:rsidP="003218FF">
      <w:pPr>
        <w:suppressAutoHyphens/>
        <w:autoSpaceDE w:val="0"/>
        <w:autoSpaceDN w:val="0"/>
        <w:adjustRightInd w:val="0"/>
        <w:spacing w:line="360" w:lineRule="auto"/>
        <w:jc w:val="right"/>
        <w:rPr>
          <w:sz w:val="28"/>
          <w:szCs w:val="28"/>
        </w:rPr>
      </w:pPr>
      <w:r w:rsidRPr="00164A5F">
        <w:rPr>
          <w:sz w:val="28"/>
          <w:szCs w:val="28"/>
          <w:lang w:val="vi-VN"/>
        </w:rPr>
        <w:t xml:space="preserve">Khoá    </w:t>
      </w:r>
      <w:r w:rsidRPr="00164A5F">
        <w:rPr>
          <w:b/>
          <w:bCs/>
          <w:sz w:val="28"/>
          <w:szCs w:val="28"/>
          <w:lang w:val="vi-VN"/>
        </w:rPr>
        <w:t xml:space="preserve"> :    </w:t>
      </w:r>
      <w:r w:rsidR="002A25E8" w:rsidRPr="00164A5F">
        <w:rPr>
          <w:b/>
          <w:bCs/>
          <w:sz w:val="28"/>
          <w:szCs w:val="28"/>
        </w:rPr>
        <w:t>24</w:t>
      </w:r>
    </w:p>
    <w:p w14:paraId="55F53345" w14:textId="77777777" w:rsidR="003218FF" w:rsidRPr="00164A5F" w:rsidRDefault="003218FF" w:rsidP="003218FF">
      <w:pPr>
        <w:suppressAutoHyphens/>
        <w:autoSpaceDE w:val="0"/>
        <w:autoSpaceDN w:val="0"/>
        <w:adjustRightInd w:val="0"/>
        <w:jc w:val="center"/>
        <w:rPr>
          <w:b/>
          <w:bCs/>
          <w:lang w:val="vi-VN"/>
        </w:rPr>
      </w:pPr>
    </w:p>
    <w:p w14:paraId="3ABCC146" w14:textId="77777777" w:rsidR="002D4629" w:rsidRPr="00164A5F" w:rsidRDefault="002D4629" w:rsidP="002A25E8">
      <w:pPr>
        <w:suppressAutoHyphens/>
        <w:autoSpaceDE w:val="0"/>
        <w:autoSpaceDN w:val="0"/>
        <w:adjustRightInd w:val="0"/>
        <w:rPr>
          <w:b/>
          <w:bCs/>
          <w:lang w:val="vi-VN"/>
        </w:rPr>
      </w:pPr>
    </w:p>
    <w:p w14:paraId="764F60C9" w14:textId="77777777" w:rsidR="002D4629" w:rsidRPr="00164A5F" w:rsidRDefault="002D4629" w:rsidP="003218FF">
      <w:pPr>
        <w:suppressAutoHyphens/>
        <w:autoSpaceDE w:val="0"/>
        <w:autoSpaceDN w:val="0"/>
        <w:adjustRightInd w:val="0"/>
        <w:jc w:val="center"/>
        <w:rPr>
          <w:b/>
          <w:bCs/>
          <w:lang w:val="vi-VN"/>
        </w:rPr>
      </w:pPr>
    </w:p>
    <w:p w14:paraId="5E40EE5D" w14:textId="77777777" w:rsidR="00B118C8" w:rsidRPr="00164A5F" w:rsidRDefault="003218FF" w:rsidP="00291721">
      <w:pPr>
        <w:suppressAutoHyphens/>
        <w:autoSpaceDE w:val="0"/>
        <w:autoSpaceDN w:val="0"/>
        <w:adjustRightInd w:val="0"/>
        <w:jc w:val="center"/>
        <w:rPr>
          <w:b/>
          <w:bCs/>
          <w:iCs/>
          <w:sz w:val="28"/>
          <w:szCs w:val="28"/>
        </w:rPr>
        <w:sectPr w:rsidR="00B118C8" w:rsidRPr="00164A5F" w:rsidSect="005D5C20">
          <w:headerReference w:type="default" r:id="rId9"/>
          <w:pgSz w:w="12240" w:h="15840"/>
          <w:pgMar w:top="1985" w:right="1134" w:bottom="1701" w:left="1985" w:header="720" w:footer="720" w:gutter="0"/>
          <w:cols w:space="720"/>
          <w:docGrid w:linePitch="360"/>
        </w:sectPr>
      </w:pPr>
      <w:r w:rsidRPr="00164A5F">
        <w:rPr>
          <w:b/>
          <w:bCs/>
          <w:iCs/>
          <w:sz w:val="28"/>
          <w:szCs w:val="28"/>
          <w:lang w:val="vi-VN"/>
        </w:rPr>
        <w:t>THÀNH PHỐ HỒ CHÍ MINH, NĂM 20</w:t>
      </w:r>
      <w:r w:rsidR="002A25E8" w:rsidRPr="00164A5F">
        <w:rPr>
          <w:b/>
          <w:bCs/>
          <w:iCs/>
          <w:sz w:val="28"/>
          <w:szCs w:val="28"/>
        </w:rPr>
        <w:t>23</w:t>
      </w:r>
    </w:p>
    <w:p w14:paraId="7C053CA0" w14:textId="77777777" w:rsidR="002A25E8" w:rsidRPr="00164A5F" w:rsidRDefault="002A25E8" w:rsidP="002A25E8">
      <w:pPr>
        <w:suppressAutoHyphens/>
        <w:autoSpaceDE w:val="0"/>
        <w:autoSpaceDN w:val="0"/>
        <w:adjustRightInd w:val="0"/>
        <w:jc w:val="center"/>
        <w:rPr>
          <w:sz w:val="28"/>
          <w:szCs w:val="28"/>
          <w:lang w:val="en"/>
        </w:rPr>
      </w:pPr>
      <w:r w:rsidRPr="00164A5F">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164A5F">
            <w:rPr>
              <w:bCs/>
              <w:sz w:val="28"/>
              <w:szCs w:val="28"/>
              <w:lang w:val="en"/>
            </w:rPr>
            <w:t>NAM</w:t>
          </w:r>
        </w:smartTag>
      </w:smartTag>
      <w:r w:rsidRPr="00164A5F">
        <w:rPr>
          <w:b/>
          <w:bCs/>
          <w:sz w:val="28"/>
          <w:szCs w:val="28"/>
          <w:lang w:val="en"/>
        </w:rPr>
        <w:t xml:space="preserve"> </w:t>
      </w:r>
    </w:p>
    <w:p w14:paraId="6FF3B3F8" w14:textId="77777777" w:rsidR="002A25E8" w:rsidRPr="00164A5F" w:rsidRDefault="002A25E8" w:rsidP="002A25E8">
      <w:pPr>
        <w:suppressAutoHyphens/>
        <w:autoSpaceDE w:val="0"/>
        <w:autoSpaceDN w:val="0"/>
        <w:adjustRightInd w:val="0"/>
        <w:jc w:val="center"/>
        <w:rPr>
          <w:sz w:val="28"/>
          <w:szCs w:val="28"/>
        </w:rPr>
      </w:pPr>
      <w:r w:rsidRPr="00164A5F">
        <w:rPr>
          <w:b/>
          <w:bCs/>
          <w:sz w:val="28"/>
          <w:szCs w:val="28"/>
          <w:lang w:val="en"/>
        </w:rPr>
        <w:t>TR</w:t>
      </w:r>
      <w:r w:rsidRPr="00164A5F">
        <w:rPr>
          <w:b/>
          <w:bCs/>
          <w:sz w:val="28"/>
          <w:szCs w:val="28"/>
          <w:lang w:val="vi-VN"/>
        </w:rPr>
        <w:t>ƯỜNG ĐẠI HỌC TÔN ĐỨC THẮNG</w:t>
      </w:r>
      <w:r w:rsidRPr="00164A5F">
        <w:rPr>
          <w:sz w:val="28"/>
          <w:szCs w:val="28"/>
          <w:lang w:val="vi-VN"/>
        </w:rPr>
        <w:t xml:space="preserve"> </w:t>
      </w:r>
    </w:p>
    <w:p w14:paraId="734C1605" w14:textId="77777777" w:rsidR="002A25E8" w:rsidRPr="00164A5F" w:rsidRDefault="002A25E8" w:rsidP="002A25E8">
      <w:pPr>
        <w:suppressAutoHyphens/>
        <w:autoSpaceDE w:val="0"/>
        <w:autoSpaceDN w:val="0"/>
        <w:adjustRightInd w:val="0"/>
        <w:jc w:val="center"/>
        <w:rPr>
          <w:sz w:val="28"/>
          <w:szCs w:val="28"/>
          <w:lang w:val="en"/>
        </w:rPr>
      </w:pPr>
      <w:r w:rsidRPr="00164A5F">
        <w:rPr>
          <w:b/>
          <w:bCs/>
          <w:sz w:val="28"/>
          <w:szCs w:val="28"/>
          <w:lang w:val="en"/>
        </w:rPr>
        <w:t xml:space="preserve">KHOA CÔNG NGHỆ THÔNG TIN </w:t>
      </w:r>
    </w:p>
    <w:p w14:paraId="48F5B16E" w14:textId="77777777" w:rsidR="002A25E8" w:rsidRPr="00164A5F" w:rsidRDefault="002A25E8" w:rsidP="002A25E8">
      <w:pPr>
        <w:suppressAutoHyphens/>
        <w:autoSpaceDE w:val="0"/>
        <w:autoSpaceDN w:val="0"/>
        <w:adjustRightInd w:val="0"/>
        <w:ind w:firstLine="720"/>
        <w:jc w:val="center"/>
        <w:rPr>
          <w:lang w:val="en"/>
        </w:rPr>
      </w:pPr>
    </w:p>
    <w:p w14:paraId="14A4AD4B" w14:textId="77777777" w:rsidR="002A25E8" w:rsidRPr="00164A5F" w:rsidRDefault="002A25E8" w:rsidP="002A25E8">
      <w:pPr>
        <w:suppressAutoHyphens/>
        <w:autoSpaceDE w:val="0"/>
        <w:autoSpaceDN w:val="0"/>
        <w:adjustRightInd w:val="0"/>
        <w:ind w:firstLine="720"/>
        <w:jc w:val="center"/>
        <w:rPr>
          <w:b/>
          <w:bCs/>
          <w:sz w:val="28"/>
          <w:szCs w:val="28"/>
          <w:lang w:val="en"/>
        </w:rPr>
      </w:pPr>
      <w:r w:rsidRPr="00164A5F">
        <w:rPr>
          <w:noProof/>
          <w:sz w:val="22"/>
          <w:szCs w:val="22"/>
        </w:rPr>
        <w:drawing>
          <wp:inline distT="0" distB="0" distL="0" distR="0" wp14:anchorId="1CFDB3EC" wp14:editId="4BEC3715">
            <wp:extent cx="790575" cy="742950"/>
            <wp:effectExtent l="0" t="0" r="9525" b="0"/>
            <wp:docPr id="216098251" name="Picture 216098251" descr="A blue and red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8251" name="Picture 216098251" descr="A blue and red logo&#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C98D20B" w14:textId="77777777" w:rsidR="002A25E8" w:rsidRPr="00164A5F" w:rsidRDefault="002A25E8" w:rsidP="002A25E8">
      <w:pPr>
        <w:suppressAutoHyphens/>
        <w:autoSpaceDE w:val="0"/>
        <w:autoSpaceDN w:val="0"/>
        <w:adjustRightInd w:val="0"/>
        <w:ind w:firstLine="720"/>
        <w:rPr>
          <w:b/>
          <w:bCs/>
          <w:sz w:val="28"/>
          <w:szCs w:val="28"/>
          <w:lang w:val="en"/>
        </w:rPr>
      </w:pPr>
    </w:p>
    <w:p w14:paraId="5DBEA186" w14:textId="77777777" w:rsidR="002A25E8" w:rsidRPr="00164A5F" w:rsidRDefault="002A25E8" w:rsidP="002A25E8">
      <w:pPr>
        <w:tabs>
          <w:tab w:val="center" w:pos="4920"/>
          <w:tab w:val="right" w:pos="9121"/>
        </w:tabs>
        <w:suppressAutoHyphens/>
        <w:autoSpaceDE w:val="0"/>
        <w:autoSpaceDN w:val="0"/>
        <w:adjustRightInd w:val="0"/>
        <w:spacing w:line="360" w:lineRule="auto"/>
        <w:ind w:firstLine="720"/>
        <w:rPr>
          <w:b/>
          <w:bCs/>
          <w:sz w:val="32"/>
          <w:szCs w:val="32"/>
          <w:lang w:val="en"/>
        </w:rPr>
      </w:pPr>
      <w:r w:rsidRPr="00164A5F">
        <w:rPr>
          <w:b/>
          <w:bCs/>
          <w:sz w:val="32"/>
          <w:szCs w:val="32"/>
          <w:lang w:val="en"/>
        </w:rPr>
        <w:tab/>
        <w:t>BÁO CÁO GIỮA KỲ MÔN CÔNG NGHỆ .NET</w:t>
      </w:r>
      <w:r w:rsidRPr="00164A5F">
        <w:rPr>
          <w:b/>
          <w:bCs/>
          <w:sz w:val="32"/>
          <w:szCs w:val="32"/>
          <w:lang w:val="en"/>
        </w:rPr>
        <w:tab/>
      </w:r>
    </w:p>
    <w:p w14:paraId="75476DFD" w14:textId="77777777" w:rsidR="002A25E8" w:rsidRPr="00164A5F" w:rsidRDefault="002A25E8" w:rsidP="002A25E8">
      <w:pPr>
        <w:suppressAutoHyphens/>
        <w:autoSpaceDE w:val="0"/>
        <w:autoSpaceDN w:val="0"/>
        <w:adjustRightInd w:val="0"/>
        <w:spacing w:line="360" w:lineRule="auto"/>
        <w:ind w:firstLine="720"/>
        <w:jc w:val="center"/>
        <w:rPr>
          <w:b/>
          <w:bCs/>
          <w:sz w:val="32"/>
          <w:szCs w:val="32"/>
          <w:lang w:val="en"/>
        </w:rPr>
      </w:pPr>
      <w:r w:rsidRPr="00164A5F">
        <w:rPr>
          <w:b/>
          <w:bCs/>
          <w:sz w:val="32"/>
          <w:szCs w:val="32"/>
          <w:lang w:val="en"/>
        </w:rPr>
        <w:t xml:space="preserve"> </w:t>
      </w:r>
    </w:p>
    <w:p w14:paraId="50537AB8" w14:textId="77777777" w:rsidR="002A25E8" w:rsidRPr="00164A5F" w:rsidRDefault="002A25E8" w:rsidP="002A25E8">
      <w:pPr>
        <w:suppressAutoHyphens/>
        <w:autoSpaceDE w:val="0"/>
        <w:autoSpaceDN w:val="0"/>
        <w:adjustRightInd w:val="0"/>
        <w:spacing w:line="360" w:lineRule="auto"/>
        <w:rPr>
          <w:b/>
          <w:bCs/>
          <w:lang w:val="en"/>
        </w:rPr>
      </w:pPr>
    </w:p>
    <w:p w14:paraId="2D97CFC5" w14:textId="77777777" w:rsidR="002A25E8" w:rsidRPr="00164A5F" w:rsidRDefault="002A25E8" w:rsidP="002A25E8">
      <w:pPr>
        <w:suppressAutoHyphens/>
        <w:autoSpaceDE w:val="0"/>
        <w:autoSpaceDN w:val="0"/>
        <w:adjustRightInd w:val="0"/>
        <w:spacing w:line="360" w:lineRule="auto"/>
        <w:jc w:val="center"/>
        <w:rPr>
          <w:b/>
          <w:bCs/>
          <w:sz w:val="48"/>
          <w:szCs w:val="48"/>
          <w:lang w:val="en"/>
        </w:rPr>
      </w:pPr>
      <w:r w:rsidRPr="00164A5F">
        <w:rPr>
          <w:b/>
          <w:bCs/>
          <w:sz w:val="48"/>
          <w:szCs w:val="48"/>
          <w:lang w:val="en"/>
        </w:rPr>
        <w:t xml:space="preserve">WEBSITE TÌM KIẾM VIỆC LÀM CHO SINH VIÊN – COOINTERN </w:t>
      </w:r>
    </w:p>
    <w:p w14:paraId="340A73C3" w14:textId="77777777" w:rsidR="002A25E8" w:rsidRPr="00164A5F" w:rsidRDefault="002A25E8" w:rsidP="002A25E8">
      <w:pPr>
        <w:suppressAutoHyphens/>
        <w:autoSpaceDE w:val="0"/>
        <w:autoSpaceDN w:val="0"/>
        <w:adjustRightInd w:val="0"/>
        <w:spacing w:line="360" w:lineRule="auto"/>
        <w:ind w:firstLine="720"/>
        <w:jc w:val="center"/>
        <w:rPr>
          <w:sz w:val="28"/>
          <w:szCs w:val="28"/>
          <w:lang w:val="en"/>
        </w:rPr>
      </w:pPr>
      <w:r w:rsidRPr="00164A5F">
        <w:rPr>
          <w:sz w:val="28"/>
          <w:szCs w:val="28"/>
          <w:lang w:val="en"/>
        </w:rPr>
        <w:t xml:space="preserve"> </w:t>
      </w:r>
    </w:p>
    <w:p w14:paraId="1007C65A" w14:textId="77777777" w:rsidR="002A25E8" w:rsidRPr="00164A5F" w:rsidRDefault="002A25E8" w:rsidP="002A25E8">
      <w:pPr>
        <w:suppressAutoHyphens/>
        <w:autoSpaceDE w:val="0"/>
        <w:autoSpaceDN w:val="0"/>
        <w:adjustRightInd w:val="0"/>
        <w:spacing w:line="360" w:lineRule="auto"/>
        <w:jc w:val="center"/>
        <w:rPr>
          <w:b/>
          <w:bCs/>
          <w:lang w:val="en"/>
        </w:rPr>
      </w:pPr>
    </w:p>
    <w:p w14:paraId="15511B40" w14:textId="77777777" w:rsidR="002A25E8" w:rsidRPr="00164A5F" w:rsidRDefault="002A25E8" w:rsidP="002A25E8">
      <w:pPr>
        <w:suppressAutoHyphens/>
        <w:autoSpaceDE w:val="0"/>
        <w:autoSpaceDN w:val="0"/>
        <w:adjustRightInd w:val="0"/>
        <w:spacing w:line="360" w:lineRule="auto"/>
        <w:jc w:val="both"/>
        <w:rPr>
          <w:b/>
          <w:bCs/>
          <w:color w:val="FF0000"/>
          <w:lang w:val="en"/>
        </w:rPr>
      </w:pPr>
    </w:p>
    <w:p w14:paraId="638F34B3" w14:textId="77777777" w:rsidR="002A25E8" w:rsidRPr="00164A5F" w:rsidRDefault="002A25E8" w:rsidP="002A25E8">
      <w:pPr>
        <w:suppressAutoHyphens/>
        <w:autoSpaceDE w:val="0"/>
        <w:autoSpaceDN w:val="0"/>
        <w:adjustRightInd w:val="0"/>
        <w:spacing w:line="360" w:lineRule="auto"/>
        <w:jc w:val="both"/>
        <w:rPr>
          <w:b/>
          <w:bCs/>
          <w:lang w:val="en"/>
        </w:rPr>
      </w:pPr>
    </w:p>
    <w:p w14:paraId="07E597B0" w14:textId="77777777" w:rsidR="002A25E8" w:rsidRPr="00164A5F" w:rsidRDefault="002A25E8" w:rsidP="002A25E8">
      <w:pPr>
        <w:suppressAutoHyphens/>
        <w:autoSpaceDE w:val="0"/>
        <w:autoSpaceDN w:val="0"/>
        <w:adjustRightInd w:val="0"/>
        <w:spacing w:line="360" w:lineRule="auto"/>
        <w:jc w:val="both"/>
        <w:rPr>
          <w:b/>
          <w:bCs/>
          <w:lang w:val="en"/>
        </w:rPr>
      </w:pPr>
    </w:p>
    <w:p w14:paraId="0DF8FA8E" w14:textId="77777777" w:rsidR="002A25E8" w:rsidRPr="00164A5F" w:rsidRDefault="002A25E8" w:rsidP="002A25E8">
      <w:pPr>
        <w:suppressAutoHyphens/>
        <w:autoSpaceDE w:val="0"/>
        <w:autoSpaceDN w:val="0"/>
        <w:adjustRightInd w:val="0"/>
        <w:spacing w:line="360" w:lineRule="auto"/>
        <w:jc w:val="both"/>
        <w:rPr>
          <w:b/>
          <w:bCs/>
          <w:lang w:val="en"/>
        </w:rPr>
      </w:pPr>
    </w:p>
    <w:p w14:paraId="23B0D53B" w14:textId="77777777" w:rsidR="002A25E8" w:rsidRPr="00164A5F" w:rsidRDefault="002A25E8" w:rsidP="002A25E8">
      <w:pPr>
        <w:suppressAutoHyphens/>
        <w:autoSpaceDE w:val="0"/>
        <w:autoSpaceDN w:val="0"/>
        <w:adjustRightInd w:val="0"/>
        <w:spacing w:line="360" w:lineRule="auto"/>
        <w:jc w:val="right"/>
        <w:rPr>
          <w:sz w:val="28"/>
          <w:szCs w:val="28"/>
        </w:rPr>
      </w:pPr>
      <w:r w:rsidRPr="00164A5F">
        <w:rPr>
          <w:i/>
          <w:sz w:val="28"/>
          <w:szCs w:val="28"/>
          <w:lang w:val="en"/>
        </w:rPr>
        <w:t>Người h</w:t>
      </w:r>
      <w:r w:rsidRPr="00164A5F">
        <w:rPr>
          <w:i/>
          <w:sz w:val="28"/>
          <w:szCs w:val="28"/>
          <w:lang w:val="vi-VN"/>
        </w:rPr>
        <w:t>ướng dẫn</w:t>
      </w:r>
      <w:r w:rsidRPr="00164A5F">
        <w:rPr>
          <w:sz w:val="28"/>
          <w:szCs w:val="28"/>
          <w:lang w:val="vi-VN"/>
        </w:rPr>
        <w:t xml:space="preserve">: </w:t>
      </w:r>
      <w:r w:rsidRPr="00164A5F">
        <w:rPr>
          <w:b/>
          <w:sz w:val="28"/>
          <w:szCs w:val="28"/>
        </w:rPr>
        <w:t>GV. DOÃN XUÂN THANH</w:t>
      </w:r>
    </w:p>
    <w:p w14:paraId="51F10263" w14:textId="77777777" w:rsidR="002A25E8" w:rsidRPr="00164A5F" w:rsidRDefault="002A25E8" w:rsidP="002A25E8">
      <w:pPr>
        <w:suppressAutoHyphens/>
        <w:autoSpaceDE w:val="0"/>
        <w:autoSpaceDN w:val="0"/>
        <w:adjustRightInd w:val="0"/>
        <w:spacing w:line="360" w:lineRule="auto"/>
        <w:jc w:val="right"/>
        <w:rPr>
          <w:b/>
          <w:bCs/>
          <w:sz w:val="28"/>
          <w:szCs w:val="28"/>
        </w:rPr>
      </w:pPr>
      <w:r w:rsidRPr="00164A5F">
        <w:rPr>
          <w:i/>
          <w:sz w:val="28"/>
          <w:szCs w:val="28"/>
          <w:lang w:val="vi-VN"/>
        </w:rPr>
        <w:t>Người thực hiện</w:t>
      </w:r>
      <w:r w:rsidRPr="00164A5F">
        <w:rPr>
          <w:sz w:val="28"/>
          <w:szCs w:val="28"/>
          <w:lang w:val="vi-VN"/>
        </w:rPr>
        <w:t>:</w:t>
      </w:r>
      <w:r w:rsidRPr="00164A5F">
        <w:rPr>
          <w:b/>
          <w:bCs/>
          <w:sz w:val="28"/>
          <w:szCs w:val="28"/>
          <w:lang w:val="vi-VN"/>
        </w:rPr>
        <w:t xml:space="preserve">   </w:t>
      </w:r>
      <w:r w:rsidRPr="00164A5F">
        <w:rPr>
          <w:b/>
          <w:bCs/>
          <w:sz w:val="28"/>
          <w:szCs w:val="28"/>
        </w:rPr>
        <w:t>TRẦN TẤN HƯNG – 52000052</w:t>
      </w:r>
    </w:p>
    <w:p w14:paraId="25F57485" w14:textId="77777777" w:rsidR="002A25E8" w:rsidRPr="00164A5F" w:rsidRDefault="002A25E8" w:rsidP="002A25E8">
      <w:pPr>
        <w:suppressAutoHyphens/>
        <w:autoSpaceDE w:val="0"/>
        <w:autoSpaceDN w:val="0"/>
        <w:adjustRightInd w:val="0"/>
        <w:spacing w:line="360" w:lineRule="auto"/>
        <w:jc w:val="right"/>
        <w:rPr>
          <w:b/>
          <w:sz w:val="28"/>
          <w:szCs w:val="28"/>
        </w:rPr>
      </w:pPr>
      <w:r w:rsidRPr="00164A5F">
        <w:rPr>
          <w:b/>
          <w:sz w:val="28"/>
          <w:szCs w:val="28"/>
        </w:rPr>
        <w:t>NGUYỄN THỊ ANH ĐÀO – 52000830</w:t>
      </w:r>
    </w:p>
    <w:p w14:paraId="5483E303" w14:textId="0F9B53CF" w:rsidR="002A25E8" w:rsidRPr="00164A5F" w:rsidRDefault="00F66715" w:rsidP="002A25E8">
      <w:pPr>
        <w:suppressAutoHyphens/>
        <w:autoSpaceDE w:val="0"/>
        <w:autoSpaceDN w:val="0"/>
        <w:adjustRightInd w:val="0"/>
        <w:spacing w:line="360" w:lineRule="auto"/>
        <w:jc w:val="right"/>
        <w:rPr>
          <w:sz w:val="28"/>
          <w:szCs w:val="28"/>
        </w:rPr>
      </w:pPr>
      <w:r w:rsidRPr="00164A5F">
        <w:rPr>
          <w:sz w:val="28"/>
          <w:szCs w:val="28"/>
        </w:rPr>
        <w:t>Nhóm</w:t>
      </w:r>
      <w:r w:rsidR="002A25E8" w:rsidRPr="00164A5F">
        <w:rPr>
          <w:sz w:val="28"/>
          <w:szCs w:val="28"/>
          <w:lang w:val="vi-VN"/>
        </w:rPr>
        <w:t xml:space="preserve">       </w:t>
      </w:r>
      <w:r w:rsidR="002A25E8" w:rsidRPr="00164A5F">
        <w:rPr>
          <w:b/>
          <w:bCs/>
          <w:sz w:val="28"/>
          <w:szCs w:val="28"/>
          <w:lang w:val="vi-VN"/>
        </w:rPr>
        <w:t>:</w:t>
      </w:r>
      <w:r w:rsidRPr="00164A5F">
        <w:rPr>
          <w:b/>
          <w:bCs/>
          <w:sz w:val="28"/>
          <w:szCs w:val="28"/>
        </w:rPr>
        <w:t xml:space="preserve"> 03</w:t>
      </w:r>
      <w:r w:rsidR="002A25E8" w:rsidRPr="00164A5F">
        <w:rPr>
          <w:b/>
          <w:bCs/>
          <w:sz w:val="28"/>
          <w:szCs w:val="28"/>
          <w:lang w:val="vi-VN"/>
        </w:rPr>
        <w:t xml:space="preserve">    </w:t>
      </w:r>
    </w:p>
    <w:p w14:paraId="62A8DBFB" w14:textId="77777777" w:rsidR="003218FF" w:rsidRPr="00164A5F" w:rsidRDefault="002A25E8" w:rsidP="002A25E8">
      <w:pPr>
        <w:suppressAutoHyphens/>
        <w:autoSpaceDE w:val="0"/>
        <w:autoSpaceDN w:val="0"/>
        <w:adjustRightInd w:val="0"/>
        <w:spacing w:line="360" w:lineRule="auto"/>
        <w:jc w:val="right"/>
        <w:rPr>
          <w:sz w:val="28"/>
          <w:szCs w:val="28"/>
        </w:rPr>
      </w:pPr>
      <w:r w:rsidRPr="00164A5F">
        <w:rPr>
          <w:sz w:val="28"/>
          <w:szCs w:val="28"/>
          <w:lang w:val="vi-VN"/>
        </w:rPr>
        <w:t xml:space="preserve">Khoá    </w:t>
      </w:r>
      <w:r w:rsidRPr="00164A5F">
        <w:rPr>
          <w:b/>
          <w:bCs/>
          <w:sz w:val="28"/>
          <w:szCs w:val="28"/>
          <w:lang w:val="vi-VN"/>
        </w:rPr>
        <w:t xml:space="preserve"> :    </w:t>
      </w:r>
      <w:r w:rsidRPr="00164A5F">
        <w:rPr>
          <w:b/>
          <w:bCs/>
          <w:sz w:val="28"/>
          <w:szCs w:val="28"/>
        </w:rPr>
        <w:t>24</w:t>
      </w:r>
    </w:p>
    <w:p w14:paraId="030C09A0" w14:textId="77777777" w:rsidR="002D4629" w:rsidRPr="00164A5F" w:rsidRDefault="002D4629" w:rsidP="003218FF">
      <w:pPr>
        <w:suppressAutoHyphens/>
        <w:autoSpaceDE w:val="0"/>
        <w:autoSpaceDN w:val="0"/>
        <w:adjustRightInd w:val="0"/>
        <w:rPr>
          <w:b/>
          <w:bCs/>
          <w:sz w:val="28"/>
          <w:szCs w:val="28"/>
          <w:lang w:val="vi-VN"/>
        </w:rPr>
      </w:pPr>
    </w:p>
    <w:p w14:paraId="7FD9DFA4" w14:textId="77777777" w:rsidR="002D4629" w:rsidRPr="00164A5F" w:rsidRDefault="002D4629" w:rsidP="003218FF">
      <w:pPr>
        <w:suppressAutoHyphens/>
        <w:autoSpaceDE w:val="0"/>
        <w:autoSpaceDN w:val="0"/>
        <w:adjustRightInd w:val="0"/>
        <w:rPr>
          <w:b/>
          <w:bCs/>
          <w:sz w:val="28"/>
          <w:szCs w:val="28"/>
          <w:lang w:val="vi-VN"/>
        </w:rPr>
      </w:pPr>
    </w:p>
    <w:p w14:paraId="64659056" w14:textId="77777777" w:rsidR="00B118C8" w:rsidRPr="00164A5F" w:rsidRDefault="003218FF" w:rsidP="002A25E8">
      <w:pPr>
        <w:suppressAutoHyphens/>
        <w:autoSpaceDE w:val="0"/>
        <w:autoSpaceDN w:val="0"/>
        <w:adjustRightInd w:val="0"/>
        <w:jc w:val="center"/>
        <w:rPr>
          <w:b/>
          <w:bCs/>
          <w:iCs/>
          <w:sz w:val="28"/>
          <w:szCs w:val="28"/>
        </w:rPr>
        <w:sectPr w:rsidR="00B118C8" w:rsidRPr="00164A5F" w:rsidSect="005D5C20">
          <w:pgSz w:w="12240" w:h="15840"/>
          <w:pgMar w:top="1985" w:right="1134" w:bottom="1701" w:left="1985" w:header="720" w:footer="720" w:gutter="0"/>
          <w:cols w:space="720"/>
          <w:docGrid w:linePitch="360"/>
        </w:sectPr>
      </w:pPr>
      <w:r w:rsidRPr="00164A5F">
        <w:rPr>
          <w:b/>
          <w:bCs/>
          <w:iCs/>
          <w:sz w:val="28"/>
          <w:szCs w:val="28"/>
          <w:lang w:val="vi-VN"/>
        </w:rPr>
        <w:t>THÀNH PHỐ HỒ CHÍ MINH,  NĂM 20</w:t>
      </w:r>
      <w:r w:rsidR="002A25E8" w:rsidRPr="00164A5F">
        <w:rPr>
          <w:b/>
          <w:bCs/>
          <w:iCs/>
          <w:sz w:val="28"/>
          <w:szCs w:val="28"/>
        </w:rPr>
        <w:t>23</w:t>
      </w:r>
    </w:p>
    <w:p w14:paraId="275F2A74" w14:textId="77777777" w:rsidR="00BB2B2A" w:rsidRPr="00164A5F" w:rsidRDefault="00BB2B2A" w:rsidP="002D796D">
      <w:pPr>
        <w:pStyle w:val="Chng"/>
        <w:jc w:val="center"/>
        <w:rPr>
          <w:lang w:val="vi-VN"/>
        </w:rPr>
      </w:pPr>
      <w:bookmarkStart w:id="0" w:name="_Toc134741905"/>
      <w:r w:rsidRPr="00164A5F">
        <w:rPr>
          <w:lang w:val="vi-VN"/>
        </w:rPr>
        <w:lastRenderedPageBreak/>
        <w:t>LỜI CẢM ƠN</w:t>
      </w:r>
      <w:bookmarkEnd w:id="0"/>
    </w:p>
    <w:p w14:paraId="41A085E4" w14:textId="5C4AFECD" w:rsidR="00F84F57" w:rsidRPr="00164A5F" w:rsidRDefault="00F84F57" w:rsidP="00F84F57">
      <w:pPr>
        <w:pStyle w:val="Nidungvnbn"/>
      </w:pPr>
      <w:r w:rsidRPr="00164A5F">
        <w:rPr>
          <w:lang w:val="vi-VN"/>
        </w:rPr>
        <w:t>Lời đầu tiên,</w:t>
      </w:r>
      <w:r w:rsidRPr="00164A5F">
        <w:t xml:space="preserve"> chúng</w:t>
      </w:r>
      <w:r w:rsidRPr="00164A5F">
        <w:rPr>
          <w:lang w:val="vi-VN"/>
        </w:rPr>
        <w:t xml:space="preserve"> em xin gửi lời cảm ơn chân thành nhất đến thầy </w:t>
      </w:r>
      <w:r w:rsidRPr="00164A5F">
        <w:t>Doãn Xuân Thanh</w:t>
      </w:r>
      <w:r w:rsidRPr="00164A5F">
        <w:rPr>
          <w:lang w:val="vi-VN"/>
        </w:rPr>
        <w:t>. Trong quá trình học tập và tìm hiểu môn</w:t>
      </w:r>
      <w:r w:rsidRPr="00164A5F">
        <w:t xml:space="preserve"> “Công nghệ .NET”</w:t>
      </w:r>
      <w:r w:rsidRPr="00164A5F">
        <w:rPr>
          <w:lang w:val="vi-VN"/>
        </w:rPr>
        <w:t xml:space="preserve">, </w:t>
      </w:r>
      <w:r w:rsidRPr="00164A5F">
        <w:t xml:space="preserve">chúng </w:t>
      </w:r>
      <w:r w:rsidRPr="00164A5F">
        <w:rPr>
          <w:lang w:val="vi-VN"/>
        </w:rPr>
        <w:t xml:space="preserve">em đã nhận được sự quan tâm giúp đỡ, hướng dẫn rất tận tình và tâm huyết của thầy. Các buổi học của thầy cho em có cái </w:t>
      </w:r>
      <w:r w:rsidRPr="00164A5F">
        <w:t>nhìn rõ hơn</w:t>
      </w:r>
      <w:r w:rsidRPr="00164A5F">
        <w:rPr>
          <w:lang w:val="vi-VN"/>
        </w:rPr>
        <w:t xml:space="preserve"> về</w:t>
      </w:r>
      <w:r w:rsidRPr="00164A5F">
        <w:t xml:space="preserve"> cách triển khai một dự án, hiểu thêm về công nghệ .NET, từ đó có thể xây dựng các website thực tế.</w:t>
      </w:r>
    </w:p>
    <w:p w14:paraId="463D47E1" w14:textId="1B5F3738" w:rsidR="00F84F57" w:rsidRPr="00164A5F" w:rsidRDefault="00F84F57" w:rsidP="00F84F57">
      <w:pPr>
        <w:pStyle w:val="Nidungvnbn"/>
        <w:rPr>
          <w:lang w:val="vi-VN"/>
        </w:rPr>
      </w:pPr>
      <w:r w:rsidRPr="00164A5F">
        <w:rPr>
          <w:lang w:val="vi-VN"/>
        </w:rPr>
        <w:t xml:space="preserve">Mặc dù đã có nền kiến thức cơ bản, nhưng sự tiếp nhận kiến thức của bản thân mỗi người luôn tồn tại những hạn chế nhất định. Do đó, trong quá trình hoàn thành </w:t>
      </w:r>
      <w:r w:rsidRPr="00164A5F">
        <w:t xml:space="preserve">báo cáo </w:t>
      </w:r>
      <w:r w:rsidR="001429EA" w:rsidRPr="00164A5F">
        <w:t>cuối</w:t>
      </w:r>
      <w:r w:rsidRPr="00164A5F">
        <w:t xml:space="preserve"> kỳ</w:t>
      </w:r>
      <w:r w:rsidRPr="00164A5F">
        <w:rPr>
          <w:lang w:val="vi-VN"/>
        </w:rPr>
        <w:t xml:space="preserve">, chắc chắn không tránh khỏi những thiếu sót. </w:t>
      </w:r>
      <w:r w:rsidRPr="00164A5F">
        <w:t>Chúng e</w:t>
      </w:r>
      <w:r w:rsidRPr="00164A5F">
        <w:rPr>
          <w:lang w:val="vi-VN"/>
        </w:rPr>
        <w:t xml:space="preserve">m rất mong nhận được những góp ý từ thầy, để bài </w:t>
      </w:r>
      <w:r w:rsidRPr="00164A5F">
        <w:t>báo cáo</w:t>
      </w:r>
      <w:r w:rsidRPr="00164A5F">
        <w:rPr>
          <w:lang w:val="vi-VN"/>
        </w:rPr>
        <w:t xml:space="preserve"> của</w:t>
      </w:r>
      <w:r w:rsidRPr="00164A5F">
        <w:t xml:space="preserve"> chúng</w:t>
      </w:r>
      <w:r w:rsidRPr="00164A5F">
        <w:rPr>
          <w:lang w:val="vi-VN"/>
        </w:rPr>
        <w:t xml:space="preserve"> em được hoàn thiện hơn.</w:t>
      </w:r>
    </w:p>
    <w:p w14:paraId="37FB6A97" w14:textId="77777777" w:rsidR="00F84F57" w:rsidRPr="00164A5F" w:rsidRDefault="00F84F57" w:rsidP="00F84F57">
      <w:pPr>
        <w:pStyle w:val="Nidungvnbn"/>
        <w:rPr>
          <w:lang w:val="vi-VN"/>
        </w:rPr>
      </w:pPr>
      <w:r w:rsidRPr="00164A5F">
        <w:rPr>
          <w:lang w:val="vi-VN"/>
        </w:rPr>
        <w:t>Cuối cùng, em kính chúc quý thầy cô sức khỏe, luôn thành công trong sự nghiệp trồng người của mình.</w:t>
      </w:r>
    </w:p>
    <w:p w14:paraId="08EC7D9C" w14:textId="4334F341" w:rsidR="00BB2B2A" w:rsidRPr="00164A5F" w:rsidRDefault="00F84F57" w:rsidP="00F84F57">
      <w:pPr>
        <w:pStyle w:val="Nidungvnbn"/>
        <w:rPr>
          <w:b/>
          <w:bCs/>
          <w:sz w:val="32"/>
          <w:szCs w:val="32"/>
          <w:lang w:val="vi-VN"/>
        </w:rPr>
      </w:pPr>
      <w:r w:rsidRPr="00164A5F">
        <w:t>Chúng e</w:t>
      </w:r>
      <w:r w:rsidRPr="00164A5F">
        <w:rPr>
          <w:lang w:val="vi-VN"/>
        </w:rPr>
        <w:t>m xin chân thành cảm ơn!</w:t>
      </w:r>
      <w:r w:rsidR="00BB2B2A" w:rsidRPr="00164A5F">
        <w:rPr>
          <w:b/>
          <w:bCs/>
          <w:sz w:val="32"/>
          <w:szCs w:val="32"/>
          <w:lang w:val="vi-VN"/>
        </w:rPr>
        <w:br w:type="page"/>
      </w:r>
    </w:p>
    <w:p w14:paraId="739B7880" w14:textId="77777777" w:rsidR="003218FF" w:rsidRPr="00164A5F" w:rsidRDefault="00B118C8" w:rsidP="002D796D">
      <w:pPr>
        <w:jc w:val="center"/>
        <w:rPr>
          <w:b/>
          <w:sz w:val="32"/>
          <w:szCs w:val="32"/>
          <w:lang w:val="vi-VN"/>
        </w:rPr>
      </w:pPr>
      <w:r w:rsidRPr="00164A5F">
        <w:rPr>
          <w:b/>
          <w:sz w:val="32"/>
          <w:szCs w:val="32"/>
          <w:lang w:val="vi-VN"/>
        </w:rPr>
        <w:lastRenderedPageBreak/>
        <w:t>ĐỒ ÁN</w:t>
      </w:r>
      <w:r w:rsidR="003218FF" w:rsidRPr="00164A5F">
        <w:rPr>
          <w:b/>
          <w:sz w:val="32"/>
          <w:szCs w:val="32"/>
          <w:lang w:val="vi-VN"/>
        </w:rPr>
        <w:t xml:space="preserve"> ĐƯỢC HOÀN THÀNH</w:t>
      </w:r>
    </w:p>
    <w:p w14:paraId="2E6AB47F" w14:textId="77777777" w:rsidR="003218FF" w:rsidRPr="00164A5F" w:rsidRDefault="003218FF" w:rsidP="002D796D">
      <w:pPr>
        <w:jc w:val="center"/>
        <w:rPr>
          <w:b/>
          <w:sz w:val="32"/>
          <w:szCs w:val="32"/>
          <w:lang w:val="vi-VN"/>
        </w:rPr>
      </w:pPr>
      <w:r w:rsidRPr="00164A5F">
        <w:rPr>
          <w:b/>
          <w:sz w:val="32"/>
          <w:szCs w:val="32"/>
          <w:lang w:val="vi-VN"/>
        </w:rPr>
        <w:t>TẠI TRƯỜNG ĐẠI HỌC TÔN ĐỨC THẮNG</w:t>
      </w:r>
    </w:p>
    <w:p w14:paraId="4E9B387D" w14:textId="77777777" w:rsidR="00291721" w:rsidRPr="00164A5F" w:rsidRDefault="00291721" w:rsidP="003218FF">
      <w:pPr>
        <w:autoSpaceDE w:val="0"/>
        <w:autoSpaceDN w:val="0"/>
        <w:adjustRightInd w:val="0"/>
        <w:spacing w:line="360" w:lineRule="auto"/>
        <w:ind w:firstLine="720"/>
        <w:jc w:val="both"/>
        <w:rPr>
          <w:sz w:val="26"/>
          <w:szCs w:val="26"/>
          <w:lang w:val="vi-VN"/>
        </w:rPr>
      </w:pPr>
    </w:p>
    <w:p w14:paraId="33D2F0C6" w14:textId="1613D7C4" w:rsidR="003218FF" w:rsidRPr="00164A5F" w:rsidRDefault="003218FF" w:rsidP="003218FF">
      <w:pPr>
        <w:autoSpaceDE w:val="0"/>
        <w:autoSpaceDN w:val="0"/>
        <w:adjustRightInd w:val="0"/>
        <w:spacing w:line="360" w:lineRule="auto"/>
        <w:ind w:firstLine="720"/>
        <w:jc w:val="both"/>
        <w:rPr>
          <w:sz w:val="26"/>
          <w:szCs w:val="26"/>
          <w:lang w:val="vi-VN"/>
        </w:rPr>
      </w:pPr>
      <w:r w:rsidRPr="00164A5F">
        <w:rPr>
          <w:sz w:val="26"/>
          <w:szCs w:val="26"/>
          <w:lang w:val="vi-VN"/>
        </w:rPr>
        <w:t xml:space="preserve">Tôi xin cam đoan đây là </w:t>
      </w:r>
      <w:r w:rsidR="00B118C8" w:rsidRPr="00164A5F">
        <w:rPr>
          <w:sz w:val="26"/>
          <w:szCs w:val="26"/>
          <w:lang w:val="vi-VN"/>
        </w:rPr>
        <w:t>sản phẩm đồ án</w:t>
      </w:r>
      <w:r w:rsidRPr="00164A5F">
        <w:rPr>
          <w:sz w:val="26"/>
          <w:szCs w:val="26"/>
          <w:lang w:val="vi-VN"/>
        </w:rPr>
        <w:t xml:space="preserve"> của riêng tôi</w:t>
      </w:r>
      <w:r w:rsidR="00B118C8" w:rsidRPr="00164A5F">
        <w:rPr>
          <w:sz w:val="26"/>
          <w:szCs w:val="26"/>
          <w:lang w:val="vi-VN"/>
        </w:rPr>
        <w:t>/chúng tôi</w:t>
      </w:r>
      <w:r w:rsidRPr="00164A5F">
        <w:rPr>
          <w:sz w:val="26"/>
          <w:szCs w:val="26"/>
          <w:lang w:val="vi-VN"/>
        </w:rPr>
        <w:t xml:space="preserve"> và được sự hướng dẫn của </w:t>
      </w:r>
      <w:r w:rsidR="002157B5" w:rsidRPr="00164A5F">
        <w:rPr>
          <w:sz w:val="26"/>
          <w:szCs w:val="26"/>
        </w:rPr>
        <w:t>GV. Doãn Xuân Thanh</w:t>
      </w:r>
      <w:r w:rsidRPr="00164A5F">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E6B9BD8" w14:textId="77777777" w:rsidR="003218FF" w:rsidRPr="00164A5F" w:rsidRDefault="003218FF" w:rsidP="003218FF">
      <w:pPr>
        <w:autoSpaceDE w:val="0"/>
        <w:autoSpaceDN w:val="0"/>
        <w:adjustRightInd w:val="0"/>
        <w:spacing w:line="360" w:lineRule="auto"/>
        <w:ind w:firstLine="720"/>
        <w:jc w:val="both"/>
        <w:rPr>
          <w:sz w:val="26"/>
          <w:szCs w:val="26"/>
          <w:lang w:val="vi-VN"/>
        </w:rPr>
      </w:pPr>
      <w:r w:rsidRPr="00164A5F">
        <w:rPr>
          <w:sz w:val="26"/>
          <w:szCs w:val="26"/>
          <w:lang w:val="vi-VN"/>
        </w:rPr>
        <w:t xml:space="preserve">Ngoài ra, trong </w:t>
      </w:r>
      <w:r w:rsidR="00B118C8" w:rsidRPr="00164A5F">
        <w:rPr>
          <w:sz w:val="26"/>
          <w:szCs w:val="26"/>
          <w:lang w:val="vi-VN"/>
        </w:rPr>
        <w:t>đồ án</w:t>
      </w:r>
      <w:r w:rsidRPr="00164A5F">
        <w:rPr>
          <w:sz w:val="26"/>
          <w:szCs w:val="26"/>
          <w:lang w:val="vi-VN"/>
        </w:rPr>
        <w:t xml:space="preserve"> còn sử dụng một số nhận xét, đánh giá cũng như số liệu của các tác giả khác, cơ quan tổ chức khác đều có trích dẫn và chú thích nguồn gốc.</w:t>
      </w:r>
    </w:p>
    <w:p w14:paraId="414684FC" w14:textId="77777777" w:rsidR="003218FF" w:rsidRPr="00164A5F" w:rsidRDefault="003218FF" w:rsidP="003218FF">
      <w:pPr>
        <w:autoSpaceDE w:val="0"/>
        <w:autoSpaceDN w:val="0"/>
        <w:adjustRightInd w:val="0"/>
        <w:spacing w:line="360" w:lineRule="auto"/>
        <w:ind w:firstLine="720"/>
        <w:jc w:val="both"/>
        <w:rPr>
          <w:b/>
          <w:sz w:val="26"/>
          <w:szCs w:val="26"/>
          <w:lang w:val="vi-VN"/>
        </w:rPr>
      </w:pPr>
      <w:r w:rsidRPr="00164A5F">
        <w:rPr>
          <w:b/>
          <w:sz w:val="26"/>
          <w:szCs w:val="26"/>
          <w:lang w:val="vi-VN"/>
        </w:rPr>
        <w:t xml:space="preserve">Nếu phát hiện có bất kỳ sự gian lận nào tôi xin hoàn toàn chịu trách nhiệm về nội dung </w:t>
      </w:r>
      <w:r w:rsidR="00B118C8" w:rsidRPr="00164A5F">
        <w:rPr>
          <w:b/>
          <w:sz w:val="26"/>
          <w:szCs w:val="26"/>
          <w:lang w:val="vi-VN"/>
        </w:rPr>
        <w:t>đồ án</w:t>
      </w:r>
      <w:r w:rsidRPr="00164A5F">
        <w:rPr>
          <w:b/>
          <w:sz w:val="26"/>
          <w:szCs w:val="26"/>
          <w:lang w:val="vi-VN"/>
        </w:rPr>
        <w:t xml:space="preserve"> của mình. </w:t>
      </w:r>
      <w:r w:rsidRPr="00164A5F">
        <w:rPr>
          <w:sz w:val="26"/>
          <w:szCs w:val="26"/>
          <w:lang w:val="vi-VN"/>
        </w:rPr>
        <w:t>Trường đại học Tôn Đức Thắng không liên quan đến những vi phạm tác quyền, bản quyền do tôi gây ra trong quá trình thực hiện (nếu có).</w:t>
      </w:r>
    </w:p>
    <w:p w14:paraId="49689761" w14:textId="7AF59310" w:rsidR="003218FF" w:rsidRPr="00164A5F" w:rsidRDefault="003218FF" w:rsidP="003218FF">
      <w:pPr>
        <w:autoSpaceDE w:val="0"/>
        <w:autoSpaceDN w:val="0"/>
        <w:adjustRightInd w:val="0"/>
        <w:spacing w:line="360" w:lineRule="auto"/>
        <w:ind w:left="3600"/>
        <w:jc w:val="center"/>
        <w:rPr>
          <w:i/>
          <w:sz w:val="26"/>
          <w:szCs w:val="26"/>
          <w:lang w:val="vi-VN"/>
        </w:rPr>
      </w:pPr>
      <w:r w:rsidRPr="00164A5F">
        <w:rPr>
          <w:i/>
          <w:sz w:val="26"/>
          <w:szCs w:val="26"/>
          <w:lang w:val="vi-VN"/>
        </w:rPr>
        <w:t xml:space="preserve">TP. Hồ Chí Minh, ngày </w:t>
      </w:r>
      <w:r w:rsidR="002157B5" w:rsidRPr="00164A5F">
        <w:rPr>
          <w:i/>
          <w:sz w:val="26"/>
          <w:szCs w:val="26"/>
        </w:rPr>
        <w:t>1</w:t>
      </w:r>
      <w:r w:rsidR="001429EA" w:rsidRPr="00164A5F">
        <w:rPr>
          <w:i/>
          <w:sz w:val="26"/>
          <w:szCs w:val="26"/>
        </w:rPr>
        <w:t>0</w:t>
      </w:r>
      <w:r w:rsidRPr="00164A5F">
        <w:rPr>
          <w:i/>
          <w:sz w:val="26"/>
          <w:szCs w:val="26"/>
          <w:lang w:val="vi-VN"/>
        </w:rPr>
        <w:t xml:space="preserve"> tháng </w:t>
      </w:r>
      <w:r w:rsidR="002157B5" w:rsidRPr="00164A5F">
        <w:rPr>
          <w:i/>
          <w:sz w:val="26"/>
          <w:szCs w:val="26"/>
        </w:rPr>
        <w:t>0</w:t>
      </w:r>
      <w:r w:rsidR="001429EA" w:rsidRPr="00164A5F">
        <w:rPr>
          <w:i/>
          <w:sz w:val="26"/>
          <w:szCs w:val="26"/>
        </w:rPr>
        <w:t>5</w:t>
      </w:r>
      <w:r w:rsidRPr="00164A5F">
        <w:rPr>
          <w:i/>
          <w:sz w:val="26"/>
          <w:szCs w:val="26"/>
          <w:lang w:val="vi-VN"/>
        </w:rPr>
        <w:t xml:space="preserve">  năm </w:t>
      </w:r>
      <w:r w:rsidR="002157B5" w:rsidRPr="00164A5F">
        <w:rPr>
          <w:i/>
          <w:sz w:val="26"/>
          <w:szCs w:val="26"/>
        </w:rPr>
        <w:t>2024</w:t>
      </w:r>
      <w:r w:rsidRPr="00164A5F">
        <w:rPr>
          <w:i/>
          <w:sz w:val="26"/>
          <w:szCs w:val="26"/>
          <w:lang w:val="vi-VN"/>
        </w:rPr>
        <w:t xml:space="preserve">     </w:t>
      </w:r>
    </w:p>
    <w:p w14:paraId="4C844A4A" w14:textId="77777777" w:rsidR="003218FF" w:rsidRPr="00164A5F" w:rsidRDefault="003218FF" w:rsidP="00BB2B2A">
      <w:pPr>
        <w:tabs>
          <w:tab w:val="center" w:pos="6521"/>
        </w:tabs>
        <w:autoSpaceDE w:val="0"/>
        <w:autoSpaceDN w:val="0"/>
        <w:adjustRightInd w:val="0"/>
        <w:spacing w:line="360" w:lineRule="auto"/>
        <w:ind w:left="3600"/>
        <w:jc w:val="center"/>
        <w:rPr>
          <w:i/>
          <w:sz w:val="26"/>
          <w:szCs w:val="26"/>
          <w:lang w:val="vi-VN"/>
        </w:rPr>
      </w:pPr>
      <w:r w:rsidRPr="00164A5F">
        <w:rPr>
          <w:i/>
          <w:sz w:val="26"/>
          <w:szCs w:val="26"/>
          <w:lang w:val="vi-VN"/>
        </w:rPr>
        <w:t>Tác giả</w:t>
      </w:r>
    </w:p>
    <w:p w14:paraId="0A22E1DC" w14:textId="77777777" w:rsidR="005F05B3" w:rsidRPr="00164A5F" w:rsidRDefault="00BB2B2A" w:rsidP="00BB2B2A">
      <w:pPr>
        <w:tabs>
          <w:tab w:val="center" w:pos="6379"/>
        </w:tabs>
        <w:spacing w:after="200" w:line="276" w:lineRule="auto"/>
        <w:rPr>
          <w:i/>
          <w:sz w:val="26"/>
          <w:szCs w:val="26"/>
          <w:lang w:val="vi-VN"/>
        </w:rPr>
      </w:pPr>
      <w:r w:rsidRPr="00164A5F">
        <w:rPr>
          <w:i/>
          <w:sz w:val="26"/>
          <w:szCs w:val="26"/>
          <w:lang w:val="vi-VN"/>
        </w:rPr>
        <w:tab/>
      </w:r>
      <w:r w:rsidR="003218FF" w:rsidRPr="00164A5F">
        <w:rPr>
          <w:i/>
          <w:sz w:val="26"/>
          <w:szCs w:val="26"/>
          <w:lang w:val="vi-VN"/>
        </w:rPr>
        <w:t>(ký tên và ghi rõ họ tên)</w:t>
      </w:r>
    </w:p>
    <w:p w14:paraId="773F7AC1" w14:textId="77777777" w:rsidR="00BB2B2A" w:rsidRPr="00164A5F" w:rsidRDefault="00BB2B2A" w:rsidP="00BB2B2A">
      <w:pPr>
        <w:tabs>
          <w:tab w:val="center" w:pos="6379"/>
        </w:tabs>
        <w:spacing w:after="200" w:line="276" w:lineRule="auto"/>
        <w:rPr>
          <w:i/>
          <w:sz w:val="26"/>
          <w:szCs w:val="26"/>
          <w:lang w:val="vi-VN"/>
        </w:rPr>
      </w:pPr>
    </w:p>
    <w:p w14:paraId="5955230A" w14:textId="60173FCF" w:rsidR="00BB2B2A" w:rsidRPr="00164A5F" w:rsidRDefault="00BB2B2A" w:rsidP="00BB2B2A">
      <w:pPr>
        <w:tabs>
          <w:tab w:val="center" w:pos="6379"/>
        </w:tabs>
        <w:spacing w:after="200" w:line="276" w:lineRule="auto"/>
        <w:rPr>
          <w:i/>
          <w:sz w:val="26"/>
          <w:szCs w:val="26"/>
        </w:rPr>
      </w:pPr>
      <w:r w:rsidRPr="00164A5F">
        <w:rPr>
          <w:i/>
          <w:sz w:val="26"/>
          <w:szCs w:val="26"/>
          <w:lang w:val="vi-VN"/>
        </w:rPr>
        <w:tab/>
      </w:r>
      <w:r w:rsidR="002157B5" w:rsidRPr="00164A5F">
        <w:rPr>
          <w:i/>
          <w:sz w:val="26"/>
          <w:szCs w:val="26"/>
        </w:rPr>
        <w:t>Trần Tấn Hưng</w:t>
      </w:r>
    </w:p>
    <w:p w14:paraId="322E2A40" w14:textId="77777777" w:rsidR="00BB2B2A" w:rsidRPr="00164A5F" w:rsidRDefault="00BB2B2A" w:rsidP="00BB2B2A">
      <w:pPr>
        <w:tabs>
          <w:tab w:val="center" w:pos="6379"/>
        </w:tabs>
        <w:spacing w:after="200" w:line="276" w:lineRule="auto"/>
        <w:rPr>
          <w:i/>
          <w:sz w:val="26"/>
          <w:szCs w:val="26"/>
          <w:lang w:val="vi-VN"/>
        </w:rPr>
      </w:pPr>
    </w:p>
    <w:p w14:paraId="30179724" w14:textId="77777777" w:rsidR="00BB2B2A" w:rsidRPr="00164A5F" w:rsidRDefault="00BB2B2A" w:rsidP="00BB2B2A">
      <w:pPr>
        <w:tabs>
          <w:tab w:val="center" w:pos="6379"/>
        </w:tabs>
        <w:spacing w:after="200" w:line="276" w:lineRule="auto"/>
        <w:rPr>
          <w:i/>
          <w:sz w:val="26"/>
          <w:szCs w:val="26"/>
          <w:lang w:val="vi-VN"/>
        </w:rPr>
      </w:pPr>
    </w:p>
    <w:p w14:paraId="140E1B45" w14:textId="77777777" w:rsidR="00BB2B2A" w:rsidRPr="00164A5F" w:rsidRDefault="00BB2B2A" w:rsidP="00BB2B2A">
      <w:pPr>
        <w:tabs>
          <w:tab w:val="center" w:pos="6379"/>
        </w:tabs>
        <w:spacing w:after="200" w:line="276" w:lineRule="auto"/>
        <w:rPr>
          <w:i/>
          <w:sz w:val="26"/>
          <w:szCs w:val="26"/>
          <w:lang w:val="vi-VN"/>
        </w:rPr>
      </w:pPr>
    </w:p>
    <w:p w14:paraId="7C38DBB6" w14:textId="1F014610" w:rsidR="00BB2B2A" w:rsidRPr="00164A5F" w:rsidRDefault="00BB2B2A" w:rsidP="00BB2B2A">
      <w:pPr>
        <w:tabs>
          <w:tab w:val="center" w:pos="6379"/>
        </w:tabs>
        <w:spacing w:after="200" w:line="276" w:lineRule="auto"/>
        <w:rPr>
          <w:i/>
          <w:sz w:val="26"/>
          <w:szCs w:val="26"/>
        </w:rPr>
      </w:pPr>
      <w:r w:rsidRPr="00164A5F">
        <w:rPr>
          <w:i/>
          <w:sz w:val="26"/>
          <w:szCs w:val="26"/>
          <w:lang w:val="vi-VN"/>
        </w:rPr>
        <w:tab/>
      </w:r>
      <w:r w:rsidR="002157B5" w:rsidRPr="00164A5F">
        <w:rPr>
          <w:i/>
          <w:sz w:val="26"/>
          <w:szCs w:val="26"/>
        </w:rPr>
        <w:t>Nguyễn Thị Anh Đào</w:t>
      </w:r>
    </w:p>
    <w:p w14:paraId="2C51D76B" w14:textId="77777777" w:rsidR="00BB2B2A" w:rsidRPr="00164A5F" w:rsidRDefault="00BB2B2A">
      <w:pPr>
        <w:spacing w:after="200" w:line="276" w:lineRule="auto"/>
        <w:rPr>
          <w:i/>
          <w:sz w:val="26"/>
          <w:szCs w:val="26"/>
          <w:lang w:val="vi-VN"/>
        </w:rPr>
      </w:pPr>
      <w:r w:rsidRPr="00164A5F">
        <w:rPr>
          <w:i/>
          <w:sz w:val="26"/>
          <w:szCs w:val="26"/>
          <w:lang w:val="vi-VN"/>
        </w:rPr>
        <w:br w:type="page"/>
      </w:r>
    </w:p>
    <w:p w14:paraId="5AC1F8EA" w14:textId="77777777" w:rsidR="00B118C8" w:rsidRPr="00164A5F" w:rsidRDefault="00B118C8" w:rsidP="002D796D">
      <w:pPr>
        <w:pStyle w:val="Chng"/>
        <w:jc w:val="center"/>
        <w:rPr>
          <w:lang w:val="vi-VN"/>
        </w:rPr>
      </w:pPr>
      <w:bookmarkStart w:id="1" w:name="_Toc134741906"/>
      <w:r w:rsidRPr="00164A5F">
        <w:rPr>
          <w:lang w:val="vi-VN"/>
        </w:rPr>
        <w:lastRenderedPageBreak/>
        <w:t>PHẦN XÁC NHẬN VÀ ĐÁNH GIÁ CỦA GIẢNG VIÊN</w:t>
      </w:r>
      <w:bookmarkEnd w:id="1"/>
    </w:p>
    <w:p w14:paraId="5E770910" w14:textId="77777777" w:rsidR="00B118C8" w:rsidRPr="00164A5F" w:rsidRDefault="00B118C8" w:rsidP="002D796D">
      <w:pPr>
        <w:pStyle w:val="Nidungvnbn"/>
        <w:rPr>
          <w:b/>
          <w:lang w:val="vi-VN"/>
        </w:rPr>
      </w:pPr>
      <w:r w:rsidRPr="00164A5F">
        <w:rPr>
          <w:b/>
          <w:lang w:val="vi-VN"/>
        </w:rPr>
        <w:t>Phần xác nhận của GV hướng dẫn</w:t>
      </w:r>
    </w:p>
    <w:p w14:paraId="17A3A5C6" w14:textId="77777777" w:rsidR="00B118C8" w:rsidRPr="00164A5F" w:rsidRDefault="00B118C8" w:rsidP="00B118C8">
      <w:pPr>
        <w:spacing w:after="200" w:line="276" w:lineRule="auto"/>
        <w:rPr>
          <w:sz w:val="32"/>
          <w:szCs w:val="32"/>
          <w:lang w:val="vi-VN"/>
        </w:rPr>
      </w:pPr>
      <w:r w:rsidRPr="00164A5F">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C1B532D" w14:textId="77777777" w:rsidR="00B118C8" w:rsidRPr="00164A5F" w:rsidRDefault="00B118C8" w:rsidP="00B118C8">
      <w:pPr>
        <w:tabs>
          <w:tab w:val="center" w:pos="6237"/>
        </w:tabs>
        <w:spacing w:line="276" w:lineRule="auto"/>
        <w:rPr>
          <w:lang w:val="vi-VN"/>
        </w:rPr>
      </w:pPr>
      <w:r w:rsidRPr="00164A5F">
        <w:rPr>
          <w:lang w:val="vi-VN"/>
        </w:rPr>
        <w:tab/>
        <w:t xml:space="preserve">Tp. Hồ Chí Minh, ngày     tháng   năm   </w:t>
      </w:r>
    </w:p>
    <w:p w14:paraId="3F52D2AB" w14:textId="77777777" w:rsidR="00B118C8" w:rsidRPr="00164A5F" w:rsidRDefault="00B118C8" w:rsidP="00B118C8">
      <w:pPr>
        <w:tabs>
          <w:tab w:val="center" w:pos="6237"/>
        </w:tabs>
        <w:spacing w:line="276" w:lineRule="auto"/>
        <w:rPr>
          <w:lang w:val="vi-VN"/>
        </w:rPr>
      </w:pPr>
      <w:r w:rsidRPr="00164A5F">
        <w:rPr>
          <w:lang w:val="vi-VN"/>
        </w:rPr>
        <w:tab/>
        <w:t>(kí và ghi họ tên)</w:t>
      </w:r>
    </w:p>
    <w:p w14:paraId="6768C48F" w14:textId="77777777" w:rsidR="00B118C8" w:rsidRPr="00164A5F" w:rsidRDefault="00B118C8">
      <w:pPr>
        <w:spacing w:after="200" w:line="276" w:lineRule="auto"/>
        <w:rPr>
          <w:lang w:val="vi-VN"/>
        </w:rPr>
      </w:pPr>
    </w:p>
    <w:p w14:paraId="39498501" w14:textId="77777777" w:rsidR="00B118C8" w:rsidRPr="00164A5F" w:rsidRDefault="00B118C8">
      <w:pPr>
        <w:spacing w:after="200" w:line="276" w:lineRule="auto"/>
        <w:rPr>
          <w:lang w:val="vi-VN"/>
        </w:rPr>
      </w:pPr>
    </w:p>
    <w:p w14:paraId="54805626" w14:textId="77777777" w:rsidR="00B118C8" w:rsidRPr="00164A5F" w:rsidRDefault="00B118C8">
      <w:pPr>
        <w:spacing w:after="200" w:line="276" w:lineRule="auto"/>
        <w:rPr>
          <w:lang w:val="vi-VN"/>
        </w:rPr>
      </w:pPr>
    </w:p>
    <w:p w14:paraId="5A75C107" w14:textId="77777777" w:rsidR="00B118C8" w:rsidRPr="00164A5F" w:rsidRDefault="00B118C8" w:rsidP="002D796D">
      <w:pPr>
        <w:pStyle w:val="Nidungvnbn"/>
        <w:rPr>
          <w:b/>
          <w:lang w:val="vi-VN"/>
        </w:rPr>
      </w:pPr>
      <w:r w:rsidRPr="00164A5F">
        <w:rPr>
          <w:b/>
          <w:lang w:val="vi-VN"/>
        </w:rPr>
        <w:t>Phần đánh giá của GV chấm bài</w:t>
      </w:r>
    </w:p>
    <w:p w14:paraId="727AFF7C" w14:textId="77777777" w:rsidR="00B118C8" w:rsidRPr="00164A5F" w:rsidRDefault="00B118C8" w:rsidP="00B118C8">
      <w:pPr>
        <w:spacing w:after="200" w:line="276" w:lineRule="auto"/>
        <w:rPr>
          <w:sz w:val="32"/>
          <w:szCs w:val="32"/>
          <w:lang w:val="vi-VN"/>
        </w:rPr>
      </w:pPr>
      <w:r w:rsidRPr="00164A5F">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3A81EFF" w14:textId="77777777" w:rsidR="00B118C8" w:rsidRPr="00164A5F" w:rsidRDefault="00B118C8" w:rsidP="00B118C8">
      <w:pPr>
        <w:tabs>
          <w:tab w:val="center" w:pos="6237"/>
        </w:tabs>
        <w:spacing w:line="276" w:lineRule="auto"/>
        <w:rPr>
          <w:lang w:val="vi-VN"/>
        </w:rPr>
      </w:pPr>
      <w:r w:rsidRPr="00164A5F">
        <w:rPr>
          <w:lang w:val="vi-VN"/>
        </w:rPr>
        <w:tab/>
        <w:t xml:space="preserve">Tp. Hồ Chí Minh, ngày     tháng   năm   </w:t>
      </w:r>
    </w:p>
    <w:p w14:paraId="13BA0CA8" w14:textId="77777777" w:rsidR="00B118C8" w:rsidRPr="00164A5F" w:rsidRDefault="00B118C8" w:rsidP="00B118C8">
      <w:pPr>
        <w:tabs>
          <w:tab w:val="center" w:pos="6237"/>
        </w:tabs>
        <w:spacing w:line="276" w:lineRule="auto"/>
        <w:rPr>
          <w:lang w:val="vi-VN"/>
        </w:rPr>
      </w:pPr>
      <w:r w:rsidRPr="00164A5F">
        <w:rPr>
          <w:lang w:val="vi-VN"/>
        </w:rPr>
        <w:tab/>
        <w:t>(kí và ghi họ tên)</w:t>
      </w:r>
    </w:p>
    <w:p w14:paraId="638451C9" w14:textId="77777777" w:rsidR="00B118C8" w:rsidRPr="00164A5F" w:rsidRDefault="00B118C8" w:rsidP="00B118C8">
      <w:pPr>
        <w:spacing w:after="200" w:line="276" w:lineRule="auto"/>
        <w:rPr>
          <w:lang w:val="vi-VN"/>
        </w:rPr>
      </w:pPr>
    </w:p>
    <w:p w14:paraId="6642742B" w14:textId="77777777" w:rsidR="00B118C8" w:rsidRPr="00164A5F" w:rsidRDefault="00B118C8" w:rsidP="00B118C8">
      <w:pPr>
        <w:pStyle w:val="Tiumccp1"/>
        <w:rPr>
          <w:sz w:val="32"/>
          <w:szCs w:val="32"/>
          <w:lang w:val="vi-VN"/>
        </w:rPr>
      </w:pPr>
      <w:r w:rsidRPr="00164A5F">
        <w:rPr>
          <w:lang w:val="vi-VN"/>
        </w:rPr>
        <w:br w:type="page"/>
      </w:r>
    </w:p>
    <w:p w14:paraId="36D6F3BA" w14:textId="736395EC" w:rsidR="00291721" w:rsidRPr="00164A5F" w:rsidRDefault="00BB2B2A" w:rsidP="006B1CCF">
      <w:pPr>
        <w:pStyle w:val="Chng"/>
        <w:jc w:val="center"/>
        <w:rPr>
          <w:lang w:val="vi-VN"/>
        </w:rPr>
      </w:pPr>
      <w:bookmarkStart w:id="2" w:name="_Toc134741907"/>
      <w:r w:rsidRPr="00164A5F">
        <w:rPr>
          <w:lang w:val="vi-VN"/>
        </w:rPr>
        <w:lastRenderedPageBreak/>
        <w:t>TÓM TẮT</w:t>
      </w:r>
      <w:bookmarkEnd w:id="2"/>
    </w:p>
    <w:p w14:paraId="7FEEDD2A" w14:textId="77777777" w:rsidR="006B1CCF" w:rsidRPr="00164A5F" w:rsidRDefault="006B1CCF" w:rsidP="006B1CCF">
      <w:pPr>
        <w:pStyle w:val="Nidungvnbn"/>
        <w:rPr>
          <w:lang w:val="vi-VN"/>
        </w:rPr>
      </w:pPr>
      <w:r w:rsidRPr="00164A5F">
        <w:t>Hiện nay, vấn</w:t>
      </w:r>
      <w:r w:rsidRPr="00164A5F">
        <w:rPr>
          <w:lang w:val="vi-VN"/>
        </w:rPr>
        <w:t xml:space="preserve"> đề thực tập luôn được dành một sự quan tâm nhất định</w:t>
      </w:r>
      <w:r w:rsidRPr="00164A5F">
        <w:t xml:space="preserve"> đối với sinh viên, đặc biệt là sinh viên năm 3, năm 4</w:t>
      </w:r>
      <w:r w:rsidRPr="00164A5F">
        <w:rPr>
          <w:lang w:val="vi-VN"/>
        </w:rPr>
        <w:t xml:space="preserve">. Thực tập là quá trình gắn kết giữa lý thuyết chuyên ngành học trong nhà trường và môi trường làm việc thực tế ngoài xã hội. Giai đoạn này vừa giúp sinh viên nắm bắt yêu cầu công việc mà chuyên ngành mình hướng đến, vừa giúp làm quen trình tự triển khai công việc nơi công sở. </w:t>
      </w:r>
    </w:p>
    <w:p w14:paraId="0F05AACA" w14:textId="13BBC0F8" w:rsidR="00DB7595" w:rsidRPr="00164A5F" w:rsidRDefault="006B1CCF" w:rsidP="006B1CCF">
      <w:pPr>
        <w:pStyle w:val="Nidungvnbn"/>
        <w:rPr>
          <w:lang w:val="vi-VN"/>
        </w:rPr>
        <w:sectPr w:rsidR="00DB7595" w:rsidRPr="00164A5F" w:rsidSect="00B118C8">
          <w:headerReference w:type="default" r:id="rId10"/>
          <w:pgSz w:w="12240" w:h="15840"/>
          <w:pgMar w:top="1985" w:right="1134" w:bottom="1701" w:left="1985" w:header="720" w:footer="720" w:gutter="0"/>
          <w:pgNumType w:fmt="lowerRoman" w:start="1"/>
          <w:cols w:space="720"/>
          <w:docGrid w:linePitch="360"/>
        </w:sectPr>
      </w:pPr>
      <w:r w:rsidRPr="00164A5F">
        <w:t>Trong dự án giữa kỳ này, nhóm em sẽ vận dụng công nghệ ASP.NET MVC để thực hiện một website giúp sinh viên có thể tìm kiếm nơi thực tập.</w:t>
      </w:r>
      <w:r w:rsidR="007E6AB9" w:rsidRPr="00164A5F">
        <w:rPr>
          <w:lang w:val="vi-VN"/>
        </w:rPr>
        <w:br w:type="page"/>
      </w:r>
    </w:p>
    <w:p w14:paraId="6775BCF4" w14:textId="77777777" w:rsidR="007E6AB9" w:rsidRPr="00164A5F" w:rsidRDefault="007E6AB9" w:rsidP="002D796D">
      <w:pPr>
        <w:pStyle w:val="Chng"/>
        <w:jc w:val="center"/>
      </w:pPr>
      <w:bookmarkStart w:id="3" w:name="_Toc134741908"/>
      <w:r w:rsidRPr="00164A5F">
        <w:lastRenderedPageBreak/>
        <w:t>MỤC LỤC</w:t>
      </w:r>
      <w:bookmarkEnd w:id="3"/>
    </w:p>
    <w:p w14:paraId="539E9F63" w14:textId="773977D0" w:rsidR="00164A5F" w:rsidRPr="00164A5F" w:rsidRDefault="00C75086">
      <w:pPr>
        <w:pStyle w:val="TOC1"/>
        <w:tabs>
          <w:tab w:val="right" w:leader="dot" w:pos="9111"/>
        </w:tabs>
        <w:rPr>
          <w:rFonts w:eastAsiaTheme="minorEastAsia"/>
          <w:noProof/>
          <w:kern w:val="2"/>
          <w:sz w:val="22"/>
          <w:szCs w:val="22"/>
          <w14:ligatures w14:val="standardContextual"/>
        </w:rPr>
      </w:pPr>
      <w:r w:rsidRPr="00164A5F">
        <w:rPr>
          <w:szCs w:val="26"/>
        </w:rPr>
        <w:fldChar w:fldCharType="begin"/>
      </w:r>
      <w:r w:rsidRPr="00164A5F">
        <w:rPr>
          <w:szCs w:val="26"/>
        </w:rPr>
        <w:instrText xml:space="preserve"> TOC \h \z \t "Chương,1,Tiểu mục cấp 1,2,Tiểu mục cấp 2,3,Tiểu mục cấp 3,4" </w:instrText>
      </w:r>
      <w:r w:rsidRPr="00164A5F">
        <w:rPr>
          <w:szCs w:val="26"/>
        </w:rPr>
        <w:fldChar w:fldCharType="separate"/>
      </w:r>
      <w:hyperlink w:anchor="_Toc134741905" w:history="1">
        <w:r w:rsidR="00164A5F" w:rsidRPr="00164A5F">
          <w:rPr>
            <w:rStyle w:val="Hyperlink"/>
            <w:noProof/>
            <w:lang w:val="vi-VN"/>
          </w:rPr>
          <w:t>LỜI CẢM ƠN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_Toc134741905 \h </w:instrText>
        </w:r>
        <w:r w:rsidR="00164A5F" w:rsidRPr="00164A5F">
          <w:rPr>
            <w:noProof/>
            <w:webHidden/>
          </w:rPr>
        </w:r>
        <w:r w:rsidR="00164A5F" w:rsidRPr="00164A5F">
          <w:rPr>
            <w:noProof/>
            <w:webHidden/>
          </w:rPr>
          <w:fldChar w:fldCharType="separate"/>
        </w:r>
        <w:r w:rsidR="00164A5F" w:rsidRPr="00164A5F">
          <w:rPr>
            <w:noProof/>
            <w:webHidden/>
          </w:rPr>
          <w:t>i</w:t>
        </w:r>
        <w:r w:rsidR="00164A5F" w:rsidRPr="00164A5F">
          <w:rPr>
            <w:noProof/>
            <w:webHidden/>
          </w:rPr>
          <w:fldChar w:fldCharType="end"/>
        </w:r>
      </w:hyperlink>
    </w:p>
    <w:p w14:paraId="07556DF0" w14:textId="32B518DE"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06" w:history="1">
        <w:r w:rsidR="00164A5F" w:rsidRPr="00164A5F">
          <w:rPr>
            <w:rStyle w:val="Hyperlink"/>
            <w:noProof/>
            <w:lang w:val="vi-VN"/>
          </w:rPr>
          <w:t>PHẦN XÁC NHẬN VÀ ĐÁNH GIÁ CỦA GIẢNG VIÊN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_Toc134741906 \h </w:instrText>
        </w:r>
        <w:r w:rsidR="00164A5F" w:rsidRPr="00164A5F">
          <w:rPr>
            <w:noProof/>
            <w:webHidden/>
          </w:rPr>
        </w:r>
        <w:r w:rsidR="00164A5F" w:rsidRPr="00164A5F">
          <w:rPr>
            <w:noProof/>
            <w:webHidden/>
          </w:rPr>
          <w:fldChar w:fldCharType="separate"/>
        </w:r>
        <w:r w:rsidR="00164A5F" w:rsidRPr="00164A5F">
          <w:rPr>
            <w:noProof/>
            <w:webHidden/>
          </w:rPr>
          <w:t>iii</w:t>
        </w:r>
        <w:r w:rsidR="00164A5F" w:rsidRPr="00164A5F">
          <w:rPr>
            <w:noProof/>
            <w:webHidden/>
          </w:rPr>
          <w:fldChar w:fldCharType="end"/>
        </w:r>
      </w:hyperlink>
    </w:p>
    <w:p w14:paraId="736742E9" w14:textId="6BA84195"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07" w:history="1">
        <w:r w:rsidR="00164A5F" w:rsidRPr="00164A5F">
          <w:rPr>
            <w:rStyle w:val="Hyperlink"/>
            <w:noProof/>
            <w:lang w:val="vi-VN"/>
          </w:rPr>
          <w:t>TÓM TẮT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_Toc134741907 \h </w:instrText>
        </w:r>
        <w:r w:rsidR="00164A5F" w:rsidRPr="00164A5F">
          <w:rPr>
            <w:noProof/>
            <w:webHidden/>
          </w:rPr>
        </w:r>
        <w:r w:rsidR="00164A5F" w:rsidRPr="00164A5F">
          <w:rPr>
            <w:noProof/>
            <w:webHidden/>
          </w:rPr>
          <w:fldChar w:fldCharType="separate"/>
        </w:r>
        <w:r w:rsidR="00164A5F" w:rsidRPr="00164A5F">
          <w:rPr>
            <w:noProof/>
            <w:webHidden/>
          </w:rPr>
          <w:t>iv</w:t>
        </w:r>
        <w:r w:rsidR="00164A5F" w:rsidRPr="00164A5F">
          <w:rPr>
            <w:noProof/>
            <w:webHidden/>
          </w:rPr>
          <w:fldChar w:fldCharType="end"/>
        </w:r>
      </w:hyperlink>
    </w:p>
    <w:p w14:paraId="5B7EE3B9" w14:textId="17F7F653"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08" w:history="1">
        <w:r w:rsidR="00164A5F" w:rsidRPr="00164A5F">
          <w:rPr>
            <w:rStyle w:val="Hyperlink"/>
            <w:noProof/>
          </w:rPr>
          <w:t>MỤC LỤC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_Toc134741908 \h </w:instrText>
        </w:r>
        <w:r w:rsidR="00164A5F" w:rsidRPr="00164A5F">
          <w:rPr>
            <w:noProof/>
            <w:webHidden/>
          </w:rPr>
        </w:r>
        <w:r w:rsidR="00164A5F" w:rsidRPr="00164A5F">
          <w:rPr>
            <w:noProof/>
            <w:webHidden/>
          </w:rPr>
          <w:fldChar w:fldCharType="separate"/>
        </w:r>
        <w:r w:rsidR="00164A5F" w:rsidRPr="00164A5F">
          <w:rPr>
            <w:noProof/>
            <w:webHidden/>
          </w:rPr>
          <w:t>1</w:t>
        </w:r>
        <w:r w:rsidR="00164A5F" w:rsidRPr="00164A5F">
          <w:rPr>
            <w:noProof/>
            <w:webHidden/>
          </w:rPr>
          <w:fldChar w:fldCharType="end"/>
        </w:r>
      </w:hyperlink>
    </w:p>
    <w:p w14:paraId="2DF30C72" w14:textId="4C206479"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09" w:history="1">
        <w:r w:rsidR="00164A5F" w:rsidRPr="00164A5F">
          <w:rPr>
            <w:rStyle w:val="Hyperlink"/>
            <w:noProof/>
          </w:rPr>
          <w:t>DANH MỤC CÁC BẢNG BIỂU, HÌNH VẼ, ĐỒ THỊ</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_Toc134741909 \h </w:instrText>
        </w:r>
        <w:r w:rsidR="00164A5F" w:rsidRPr="00164A5F">
          <w:rPr>
            <w:noProof/>
            <w:webHidden/>
          </w:rPr>
        </w:r>
        <w:r w:rsidR="00164A5F" w:rsidRPr="00164A5F">
          <w:rPr>
            <w:noProof/>
            <w:webHidden/>
          </w:rPr>
          <w:fldChar w:fldCharType="separate"/>
        </w:r>
        <w:r w:rsidR="00164A5F" w:rsidRPr="00164A5F">
          <w:rPr>
            <w:noProof/>
            <w:webHidden/>
          </w:rPr>
          <w:t>5</w:t>
        </w:r>
        <w:r w:rsidR="00164A5F" w:rsidRPr="00164A5F">
          <w:rPr>
            <w:noProof/>
            <w:webHidden/>
          </w:rPr>
          <w:fldChar w:fldCharType="end"/>
        </w:r>
      </w:hyperlink>
    </w:p>
    <w:p w14:paraId="60313BE4" w14:textId="10E4B2F1"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10" w:history="1">
        <w:r w:rsidR="00164A5F" w:rsidRPr="00164A5F">
          <w:rPr>
            <w:rStyle w:val="Hyperlink"/>
            <w:noProof/>
          </w:rPr>
          <w:t>CHƯƠNG 1 – MỞ ĐẦU</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_Toc134741910 \h </w:instrText>
        </w:r>
        <w:r w:rsidR="00164A5F" w:rsidRPr="00164A5F">
          <w:rPr>
            <w:noProof/>
            <w:webHidden/>
          </w:rPr>
        </w:r>
        <w:r w:rsidR="00164A5F" w:rsidRPr="00164A5F">
          <w:rPr>
            <w:noProof/>
            <w:webHidden/>
          </w:rPr>
          <w:fldChar w:fldCharType="separate"/>
        </w:r>
        <w:r w:rsidR="00164A5F" w:rsidRPr="00164A5F">
          <w:rPr>
            <w:noProof/>
            <w:webHidden/>
          </w:rPr>
          <w:t>6</w:t>
        </w:r>
        <w:r w:rsidR="00164A5F" w:rsidRPr="00164A5F">
          <w:rPr>
            <w:noProof/>
            <w:webHidden/>
          </w:rPr>
          <w:fldChar w:fldCharType="end"/>
        </w:r>
      </w:hyperlink>
    </w:p>
    <w:p w14:paraId="5BD388CC" w14:textId="40FDA1C8"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11" w:history="1">
        <w:r w:rsidR="00164A5F" w:rsidRPr="00164A5F">
          <w:rPr>
            <w:rStyle w:val="Hyperlink"/>
            <w:noProof/>
          </w:rPr>
          <w:t>1.</w:t>
        </w:r>
        <w:r w:rsidR="00164A5F" w:rsidRPr="00164A5F">
          <w:rPr>
            <w:rFonts w:eastAsiaTheme="minorEastAsia"/>
            <w:noProof/>
            <w:kern w:val="2"/>
            <w:sz w:val="22"/>
            <w:szCs w:val="22"/>
            <w14:ligatures w14:val="standardContextual"/>
          </w:rPr>
          <w:tab/>
        </w:r>
        <w:r w:rsidR="00164A5F" w:rsidRPr="00164A5F">
          <w:rPr>
            <w:rStyle w:val="Hyperlink"/>
            <w:noProof/>
          </w:rPr>
          <w:t>Tổng quan đồ án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_Toc134741911 \h </w:instrText>
        </w:r>
        <w:r w:rsidR="00164A5F" w:rsidRPr="00164A5F">
          <w:rPr>
            <w:noProof/>
            <w:webHidden/>
          </w:rPr>
        </w:r>
        <w:r w:rsidR="00164A5F" w:rsidRPr="00164A5F">
          <w:rPr>
            <w:noProof/>
            <w:webHidden/>
          </w:rPr>
          <w:fldChar w:fldCharType="separate"/>
        </w:r>
        <w:r w:rsidR="00164A5F" w:rsidRPr="00164A5F">
          <w:rPr>
            <w:noProof/>
            <w:webHidden/>
          </w:rPr>
          <w:t>6</w:t>
        </w:r>
        <w:r w:rsidR="00164A5F" w:rsidRPr="00164A5F">
          <w:rPr>
            <w:noProof/>
            <w:webHidden/>
          </w:rPr>
          <w:fldChar w:fldCharType="end"/>
        </w:r>
      </w:hyperlink>
    </w:p>
    <w:p w14:paraId="5D33D452" w14:textId="41AE6C95"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12" w:history="1">
        <w:r w:rsidR="00164A5F" w:rsidRPr="00164A5F">
          <w:rPr>
            <w:rStyle w:val="Hyperlink"/>
            <w:noProof/>
          </w:rPr>
          <w:t>1.1.</w:t>
        </w:r>
        <w:r w:rsidR="00164A5F" w:rsidRPr="00164A5F">
          <w:rPr>
            <w:rFonts w:eastAsiaTheme="minorEastAsia"/>
            <w:noProof/>
            <w:kern w:val="2"/>
            <w:sz w:val="22"/>
            <w:szCs w:val="22"/>
            <w14:ligatures w14:val="standardContextual"/>
          </w:rPr>
          <w:tab/>
        </w:r>
        <w:r w:rsidR="00164A5F" w:rsidRPr="00164A5F">
          <w:rPr>
            <w:rStyle w:val="Hyperlink"/>
            <w:noProof/>
          </w:rPr>
          <w:t>Tên đồ án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_Toc134741912 \h </w:instrText>
        </w:r>
        <w:r w:rsidR="00164A5F" w:rsidRPr="00164A5F">
          <w:rPr>
            <w:noProof/>
            <w:webHidden/>
          </w:rPr>
        </w:r>
        <w:r w:rsidR="00164A5F" w:rsidRPr="00164A5F">
          <w:rPr>
            <w:noProof/>
            <w:webHidden/>
          </w:rPr>
          <w:fldChar w:fldCharType="separate"/>
        </w:r>
        <w:r w:rsidR="00164A5F" w:rsidRPr="00164A5F">
          <w:rPr>
            <w:noProof/>
            <w:webHidden/>
          </w:rPr>
          <w:t>6</w:t>
        </w:r>
        <w:r w:rsidR="00164A5F" w:rsidRPr="00164A5F">
          <w:rPr>
            <w:noProof/>
            <w:webHidden/>
          </w:rPr>
          <w:fldChar w:fldCharType="end"/>
        </w:r>
      </w:hyperlink>
    </w:p>
    <w:p w14:paraId="2865424E" w14:textId="1996A576"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13" w:history="1">
        <w:r w:rsidR="00164A5F" w:rsidRPr="00164A5F">
          <w:rPr>
            <w:rStyle w:val="Hyperlink"/>
            <w:noProof/>
          </w:rPr>
          <w:t>1.2.</w:t>
        </w:r>
        <w:r w:rsidR="00164A5F" w:rsidRPr="00164A5F">
          <w:rPr>
            <w:rFonts w:eastAsiaTheme="minorEastAsia"/>
            <w:noProof/>
            <w:kern w:val="2"/>
            <w:sz w:val="22"/>
            <w:szCs w:val="22"/>
            <w14:ligatures w14:val="standardContextual"/>
          </w:rPr>
          <w:tab/>
        </w:r>
        <w:r w:rsidR="00164A5F" w:rsidRPr="00164A5F">
          <w:rPr>
            <w:rStyle w:val="Hyperlink"/>
            <w:noProof/>
          </w:rPr>
          <w:t>Chức năng</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_Toc134741913 \h </w:instrText>
        </w:r>
        <w:r w:rsidR="00164A5F" w:rsidRPr="00164A5F">
          <w:rPr>
            <w:noProof/>
            <w:webHidden/>
          </w:rPr>
        </w:r>
        <w:r w:rsidR="00164A5F" w:rsidRPr="00164A5F">
          <w:rPr>
            <w:noProof/>
            <w:webHidden/>
          </w:rPr>
          <w:fldChar w:fldCharType="separate"/>
        </w:r>
        <w:r w:rsidR="00164A5F" w:rsidRPr="00164A5F">
          <w:rPr>
            <w:noProof/>
            <w:webHidden/>
          </w:rPr>
          <w:t>6</w:t>
        </w:r>
        <w:r w:rsidR="00164A5F" w:rsidRPr="00164A5F">
          <w:rPr>
            <w:noProof/>
            <w:webHidden/>
          </w:rPr>
          <w:fldChar w:fldCharType="end"/>
        </w:r>
      </w:hyperlink>
    </w:p>
    <w:p w14:paraId="4FAD6F1F" w14:textId="1D93304D"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14" w:history="1">
        <w:r w:rsidR="00164A5F" w:rsidRPr="00164A5F">
          <w:rPr>
            <w:rStyle w:val="Hyperlink"/>
            <w:noProof/>
          </w:rPr>
          <w:t>2.</w:t>
        </w:r>
        <w:r w:rsidR="00164A5F" w:rsidRPr="00164A5F">
          <w:rPr>
            <w:rFonts w:eastAsiaTheme="minorEastAsia"/>
            <w:noProof/>
            <w:kern w:val="2"/>
            <w:sz w:val="22"/>
            <w:szCs w:val="22"/>
            <w14:ligatures w14:val="standardContextual"/>
          </w:rPr>
          <w:tab/>
        </w:r>
        <w:r w:rsidR="00164A5F" w:rsidRPr="00164A5F">
          <w:rPr>
            <w:rStyle w:val="Hyperlink"/>
            <w:noProof/>
          </w:rPr>
          <w:t>Lý do chọn đề tài</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_Toc134741914 \h </w:instrText>
        </w:r>
        <w:r w:rsidR="00164A5F" w:rsidRPr="00164A5F">
          <w:rPr>
            <w:noProof/>
            <w:webHidden/>
          </w:rPr>
        </w:r>
        <w:r w:rsidR="00164A5F" w:rsidRPr="00164A5F">
          <w:rPr>
            <w:noProof/>
            <w:webHidden/>
          </w:rPr>
          <w:fldChar w:fldCharType="separate"/>
        </w:r>
        <w:r w:rsidR="00164A5F" w:rsidRPr="00164A5F">
          <w:rPr>
            <w:noProof/>
            <w:webHidden/>
          </w:rPr>
          <w:t>7</w:t>
        </w:r>
        <w:r w:rsidR="00164A5F" w:rsidRPr="00164A5F">
          <w:rPr>
            <w:noProof/>
            <w:webHidden/>
          </w:rPr>
          <w:fldChar w:fldCharType="end"/>
        </w:r>
      </w:hyperlink>
    </w:p>
    <w:p w14:paraId="4B8CC85C" w14:textId="57A9AEC4"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15" w:history="1">
        <w:r w:rsidR="00164A5F" w:rsidRPr="00164A5F">
          <w:rPr>
            <w:rStyle w:val="Hyperlink"/>
            <w:noProof/>
          </w:rPr>
          <w:t>3.</w:t>
        </w:r>
        <w:r w:rsidR="00164A5F" w:rsidRPr="00164A5F">
          <w:rPr>
            <w:rFonts w:eastAsiaTheme="minorEastAsia"/>
            <w:noProof/>
            <w:kern w:val="2"/>
            <w:sz w:val="22"/>
            <w:szCs w:val="22"/>
            <w14:ligatures w14:val="standardContextual"/>
          </w:rPr>
          <w:tab/>
        </w:r>
        <w:r w:rsidR="00164A5F" w:rsidRPr="00164A5F">
          <w:rPr>
            <w:rStyle w:val="Hyperlink"/>
            <w:noProof/>
          </w:rPr>
          <w:t>Mục tiêu thực hiện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_Toc134741915 \h </w:instrText>
        </w:r>
        <w:r w:rsidR="00164A5F" w:rsidRPr="00164A5F">
          <w:rPr>
            <w:noProof/>
            <w:webHidden/>
          </w:rPr>
        </w:r>
        <w:r w:rsidR="00164A5F" w:rsidRPr="00164A5F">
          <w:rPr>
            <w:noProof/>
            <w:webHidden/>
          </w:rPr>
          <w:fldChar w:fldCharType="separate"/>
        </w:r>
        <w:r w:rsidR="00164A5F" w:rsidRPr="00164A5F">
          <w:rPr>
            <w:noProof/>
            <w:webHidden/>
          </w:rPr>
          <w:t>7</w:t>
        </w:r>
        <w:r w:rsidR="00164A5F" w:rsidRPr="00164A5F">
          <w:rPr>
            <w:noProof/>
            <w:webHidden/>
          </w:rPr>
          <w:fldChar w:fldCharType="end"/>
        </w:r>
      </w:hyperlink>
    </w:p>
    <w:p w14:paraId="72EF51ED" w14:textId="0D623070"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16" w:history="1">
        <w:r w:rsidR="00164A5F" w:rsidRPr="00164A5F">
          <w:rPr>
            <w:rStyle w:val="Hyperlink"/>
            <w:noProof/>
          </w:rPr>
          <w:t>4.</w:t>
        </w:r>
        <w:r w:rsidR="00164A5F" w:rsidRPr="00164A5F">
          <w:rPr>
            <w:rFonts w:eastAsiaTheme="minorEastAsia"/>
            <w:noProof/>
            <w:kern w:val="2"/>
            <w:sz w:val="22"/>
            <w:szCs w:val="22"/>
            <w14:ligatures w14:val="standardContextual"/>
          </w:rPr>
          <w:tab/>
        </w:r>
        <w:r w:rsidR="00164A5F" w:rsidRPr="00164A5F">
          <w:rPr>
            <w:rStyle w:val="Hyperlink"/>
            <w:noProof/>
          </w:rPr>
          <w:t>Cơ sở dữ liệu</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_Toc134741916 \h </w:instrText>
        </w:r>
        <w:r w:rsidR="00164A5F" w:rsidRPr="00164A5F">
          <w:rPr>
            <w:noProof/>
            <w:webHidden/>
          </w:rPr>
        </w:r>
        <w:r w:rsidR="00164A5F" w:rsidRPr="00164A5F">
          <w:rPr>
            <w:noProof/>
            <w:webHidden/>
          </w:rPr>
          <w:fldChar w:fldCharType="separate"/>
        </w:r>
        <w:r w:rsidR="00164A5F" w:rsidRPr="00164A5F">
          <w:rPr>
            <w:noProof/>
            <w:webHidden/>
          </w:rPr>
          <w:t>8</w:t>
        </w:r>
        <w:r w:rsidR="00164A5F" w:rsidRPr="00164A5F">
          <w:rPr>
            <w:noProof/>
            <w:webHidden/>
          </w:rPr>
          <w:fldChar w:fldCharType="end"/>
        </w:r>
      </w:hyperlink>
    </w:p>
    <w:p w14:paraId="6226EF80" w14:textId="61EA876C"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17" w:history="1">
        <w:r w:rsidR="00164A5F" w:rsidRPr="00164A5F">
          <w:rPr>
            <w:rStyle w:val="Hyperlink"/>
            <w:noProof/>
          </w:rPr>
          <w:t>CHƯƠNG 3 – PHÂN TÍCH YÊU CẦU</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_Toc134741917 \h </w:instrText>
        </w:r>
        <w:r w:rsidR="00164A5F" w:rsidRPr="00164A5F">
          <w:rPr>
            <w:noProof/>
            <w:webHidden/>
          </w:rPr>
        </w:r>
        <w:r w:rsidR="00164A5F" w:rsidRPr="00164A5F">
          <w:rPr>
            <w:noProof/>
            <w:webHidden/>
          </w:rPr>
          <w:fldChar w:fldCharType="separate"/>
        </w:r>
        <w:r w:rsidR="00164A5F" w:rsidRPr="00164A5F">
          <w:rPr>
            <w:noProof/>
            <w:webHidden/>
          </w:rPr>
          <w:t>1</w:t>
        </w:r>
        <w:r w:rsidR="00164A5F" w:rsidRPr="00164A5F">
          <w:rPr>
            <w:noProof/>
            <w:webHidden/>
          </w:rPr>
          <w:fldChar w:fldCharType="end"/>
        </w:r>
      </w:hyperlink>
    </w:p>
    <w:p w14:paraId="0ABEEBD4" w14:textId="3AD563A3"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18" w:history="1">
        <w:r w:rsidR="00164A5F" w:rsidRPr="00164A5F">
          <w:rPr>
            <w:rStyle w:val="Hyperlink"/>
            <w:noProof/>
          </w:rPr>
          <w:t>1.</w:t>
        </w:r>
        <w:r w:rsidR="00164A5F" w:rsidRPr="00164A5F">
          <w:rPr>
            <w:rFonts w:eastAsiaTheme="minorEastAsia"/>
            <w:noProof/>
            <w:kern w:val="2"/>
            <w:sz w:val="22"/>
            <w:szCs w:val="22"/>
            <w14:ligatures w14:val="standardContextual"/>
          </w:rPr>
          <w:tab/>
        </w:r>
        <w:r w:rsidR="00164A5F" w:rsidRPr="00164A5F">
          <w:rPr>
            <w:rStyle w:val="Hyperlink"/>
            <w:noProof/>
          </w:rPr>
          <w:t>Actor</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_Toc134741918 \h </w:instrText>
        </w:r>
        <w:r w:rsidR="00164A5F" w:rsidRPr="00164A5F">
          <w:rPr>
            <w:noProof/>
            <w:webHidden/>
          </w:rPr>
        </w:r>
        <w:r w:rsidR="00164A5F" w:rsidRPr="00164A5F">
          <w:rPr>
            <w:noProof/>
            <w:webHidden/>
          </w:rPr>
          <w:fldChar w:fldCharType="separate"/>
        </w:r>
        <w:r w:rsidR="00164A5F" w:rsidRPr="00164A5F">
          <w:rPr>
            <w:noProof/>
            <w:webHidden/>
          </w:rPr>
          <w:t>1</w:t>
        </w:r>
        <w:r w:rsidR="00164A5F" w:rsidRPr="00164A5F">
          <w:rPr>
            <w:noProof/>
            <w:webHidden/>
          </w:rPr>
          <w:fldChar w:fldCharType="end"/>
        </w:r>
      </w:hyperlink>
    </w:p>
    <w:p w14:paraId="5969CDD3" w14:textId="440A6E7A"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19" w:history="1">
        <w:r w:rsidR="00164A5F" w:rsidRPr="00164A5F">
          <w:rPr>
            <w:rStyle w:val="Hyperlink"/>
            <w:noProof/>
          </w:rPr>
          <w:t>2.</w:t>
        </w:r>
        <w:r w:rsidR="00164A5F" w:rsidRPr="00164A5F">
          <w:rPr>
            <w:rFonts w:eastAsiaTheme="minorEastAsia"/>
            <w:noProof/>
            <w:kern w:val="2"/>
            <w:sz w:val="22"/>
            <w:szCs w:val="22"/>
            <w14:ligatures w14:val="standardContextual"/>
          </w:rPr>
          <w:tab/>
        </w:r>
        <w:r w:rsidR="00164A5F" w:rsidRPr="00164A5F">
          <w:rPr>
            <w:rStyle w:val="Hyperlink"/>
            <w:noProof/>
          </w:rPr>
          <w:t>Usecase</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_Toc134741919 \h </w:instrText>
        </w:r>
        <w:r w:rsidR="00164A5F" w:rsidRPr="00164A5F">
          <w:rPr>
            <w:noProof/>
            <w:webHidden/>
          </w:rPr>
        </w:r>
        <w:r w:rsidR="00164A5F" w:rsidRPr="00164A5F">
          <w:rPr>
            <w:noProof/>
            <w:webHidden/>
          </w:rPr>
          <w:fldChar w:fldCharType="separate"/>
        </w:r>
        <w:r w:rsidR="00164A5F" w:rsidRPr="00164A5F">
          <w:rPr>
            <w:noProof/>
            <w:webHidden/>
          </w:rPr>
          <w:t>1</w:t>
        </w:r>
        <w:r w:rsidR="00164A5F" w:rsidRPr="00164A5F">
          <w:rPr>
            <w:noProof/>
            <w:webHidden/>
          </w:rPr>
          <w:fldChar w:fldCharType="end"/>
        </w:r>
      </w:hyperlink>
    </w:p>
    <w:p w14:paraId="4B09FF21" w14:textId="0B39CA12"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20" w:history="1">
        <w:r w:rsidR="00164A5F" w:rsidRPr="00164A5F">
          <w:rPr>
            <w:rStyle w:val="Hyperlink"/>
            <w:noProof/>
          </w:rPr>
          <w:t>2.1.</w:t>
        </w:r>
        <w:r w:rsidR="00164A5F" w:rsidRPr="00164A5F">
          <w:rPr>
            <w:rFonts w:eastAsiaTheme="minorEastAsia"/>
            <w:noProof/>
            <w:kern w:val="2"/>
            <w:sz w:val="22"/>
            <w:szCs w:val="22"/>
            <w14:ligatures w14:val="standardContextual"/>
          </w:rPr>
          <w:tab/>
        </w:r>
        <w:r w:rsidR="00164A5F" w:rsidRPr="00164A5F">
          <w:rPr>
            <w:rStyle w:val="Hyperlink"/>
            <w:noProof/>
          </w:rPr>
          <w:t>Sơ đồ usecase tổng quát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_Toc134741920 \h </w:instrText>
        </w:r>
        <w:r w:rsidR="00164A5F" w:rsidRPr="00164A5F">
          <w:rPr>
            <w:noProof/>
            <w:webHidden/>
          </w:rPr>
        </w:r>
        <w:r w:rsidR="00164A5F" w:rsidRPr="00164A5F">
          <w:rPr>
            <w:noProof/>
            <w:webHidden/>
          </w:rPr>
          <w:fldChar w:fldCharType="separate"/>
        </w:r>
        <w:r w:rsidR="00164A5F" w:rsidRPr="00164A5F">
          <w:rPr>
            <w:noProof/>
            <w:webHidden/>
          </w:rPr>
          <w:t>3</w:t>
        </w:r>
        <w:r w:rsidR="00164A5F" w:rsidRPr="00164A5F">
          <w:rPr>
            <w:noProof/>
            <w:webHidden/>
          </w:rPr>
          <w:fldChar w:fldCharType="end"/>
        </w:r>
      </w:hyperlink>
    </w:p>
    <w:p w14:paraId="598D68E8" w14:textId="3B876EF6"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21" w:history="1">
        <w:r w:rsidR="00164A5F" w:rsidRPr="00164A5F">
          <w:rPr>
            <w:rStyle w:val="Hyperlink"/>
            <w:noProof/>
          </w:rPr>
          <w:t>2.2.</w:t>
        </w:r>
        <w:r w:rsidR="00164A5F" w:rsidRPr="00164A5F">
          <w:rPr>
            <w:rFonts w:eastAsiaTheme="minorEastAsia"/>
            <w:noProof/>
            <w:kern w:val="2"/>
            <w:sz w:val="22"/>
            <w:szCs w:val="22"/>
            <w14:ligatures w14:val="standardContextual"/>
          </w:rPr>
          <w:tab/>
        </w:r>
        <w:r w:rsidR="00164A5F" w:rsidRPr="00164A5F">
          <w:rPr>
            <w:rStyle w:val="Hyperlink"/>
            <w:noProof/>
          </w:rPr>
          <w:t>Usecase đăng nhập</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_Toc134741921 \h </w:instrText>
        </w:r>
        <w:r w:rsidR="00164A5F" w:rsidRPr="00164A5F">
          <w:rPr>
            <w:noProof/>
            <w:webHidden/>
          </w:rPr>
        </w:r>
        <w:r w:rsidR="00164A5F" w:rsidRPr="00164A5F">
          <w:rPr>
            <w:noProof/>
            <w:webHidden/>
          </w:rPr>
          <w:fldChar w:fldCharType="separate"/>
        </w:r>
        <w:r w:rsidR="00164A5F" w:rsidRPr="00164A5F">
          <w:rPr>
            <w:noProof/>
            <w:webHidden/>
          </w:rPr>
          <w:t>4</w:t>
        </w:r>
        <w:r w:rsidR="00164A5F" w:rsidRPr="00164A5F">
          <w:rPr>
            <w:noProof/>
            <w:webHidden/>
          </w:rPr>
          <w:fldChar w:fldCharType="end"/>
        </w:r>
      </w:hyperlink>
    </w:p>
    <w:p w14:paraId="20FE76E8" w14:textId="3D1A8E36"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22" w:history="1">
        <w:r w:rsidR="00164A5F" w:rsidRPr="00164A5F">
          <w:rPr>
            <w:rStyle w:val="Hyperlink"/>
            <w:noProof/>
          </w:rPr>
          <w:t>2.3.</w:t>
        </w:r>
        <w:r w:rsidR="00164A5F" w:rsidRPr="00164A5F">
          <w:rPr>
            <w:rFonts w:eastAsiaTheme="minorEastAsia"/>
            <w:noProof/>
            <w:kern w:val="2"/>
            <w:sz w:val="22"/>
            <w:szCs w:val="22"/>
            <w14:ligatures w14:val="standardContextual"/>
          </w:rPr>
          <w:tab/>
        </w:r>
        <w:r w:rsidR="00164A5F" w:rsidRPr="00164A5F">
          <w:rPr>
            <w:rStyle w:val="Hyperlink"/>
            <w:noProof/>
          </w:rPr>
          <w:t>Usecase quản lý header</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_Toc134741922 \h </w:instrText>
        </w:r>
        <w:r w:rsidR="00164A5F" w:rsidRPr="00164A5F">
          <w:rPr>
            <w:noProof/>
            <w:webHidden/>
          </w:rPr>
        </w:r>
        <w:r w:rsidR="00164A5F" w:rsidRPr="00164A5F">
          <w:rPr>
            <w:noProof/>
            <w:webHidden/>
          </w:rPr>
          <w:fldChar w:fldCharType="separate"/>
        </w:r>
        <w:r w:rsidR="00164A5F" w:rsidRPr="00164A5F">
          <w:rPr>
            <w:noProof/>
            <w:webHidden/>
          </w:rPr>
          <w:t>6</w:t>
        </w:r>
        <w:r w:rsidR="00164A5F" w:rsidRPr="00164A5F">
          <w:rPr>
            <w:noProof/>
            <w:webHidden/>
          </w:rPr>
          <w:fldChar w:fldCharType="end"/>
        </w:r>
      </w:hyperlink>
    </w:p>
    <w:p w14:paraId="5D2467F7" w14:textId="1D19CC47"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23" w:history="1">
        <w:r w:rsidR="00164A5F" w:rsidRPr="00164A5F">
          <w:rPr>
            <w:rStyle w:val="Hyperlink"/>
            <w:noProof/>
          </w:rPr>
          <w:t>2.4.</w:t>
        </w:r>
        <w:r w:rsidR="00164A5F" w:rsidRPr="00164A5F">
          <w:rPr>
            <w:rFonts w:eastAsiaTheme="minorEastAsia"/>
            <w:noProof/>
            <w:kern w:val="2"/>
            <w:sz w:val="22"/>
            <w:szCs w:val="22"/>
            <w14:ligatures w14:val="standardContextual"/>
          </w:rPr>
          <w:tab/>
        </w:r>
        <w:r w:rsidR="00164A5F" w:rsidRPr="00164A5F">
          <w:rPr>
            <w:rStyle w:val="Hyperlink"/>
            <w:noProof/>
          </w:rPr>
          <w:t>Usecase quản lý tin tức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_Toc134741923 \h </w:instrText>
        </w:r>
        <w:r w:rsidR="00164A5F" w:rsidRPr="00164A5F">
          <w:rPr>
            <w:noProof/>
            <w:webHidden/>
          </w:rPr>
        </w:r>
        <w:r w:rsidR="00164A5F" w:rsidRPr="00164A5F">
          <w:rPr>
            <w:noProof/>
            <w:webHidden/>
          </w:rPr>
          <w:fldChar w:fldCharType="separate"/>
        </w:r>
        <w:r w:rsidR="00164A5F" w:rsidRPr="00164A5F">
          <w:rPr>
            <w:noProof/>
            <w:webHidden/>
          </w:rPr>
          <w:t>7</w:t>
        </w:r>
        <w:r w:rsidR="00164A5F" w:rsidRPr="00164A5F">
          <w:rPr>
            <w:noProof/>
            <w:webHidden/>
          </w:rPr>
          <w:fldChar w:fldCharType="end"/>
        </w:r>
      </w:hyperlink>
    </w:p>
    <w:p w14:paraId="58B545B9" w14:textId="3DDDCBC1"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24" w:history="1">
        <w:r w:rsidR="00164A5F" w:rsidRPr="00164A5F">
          <w:rPr>
            <w:rStyle w:val="Hyperlink"/>
            <w:noProof/>
          </w:rPr>
          <w:t>2.5.</w:t>
        </w:r>
        <w:r w:rsidR="00164A5F" w:rsidRPr="00164A5F">
          <w:rPr>
            <w:rFonts w:eastAsiaTheme="minorEastAsia"/>
            <w:noProof/>
            <w:kern w:val="2"/>
            <w:sz w:val="22"/>
            <w:szCs w:val="22"/>
            <w14:ligatures w14:val="standardContextual"/>
          </w:rPr>
          <w:tab/>
        </w:r>
        <w:r w:rsidR="00164A5F" w:rsidRPr="00164A5F">
          <w:rPr>
            <w:rStyle w:val="Hyperlink"/>
            <w:noProof/>
          </w:rPr>
          <w:t>Usecase quản lý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_Toc134741924 \h </w:instrText>
        </w:r>
        <w:r w:rsidR="00164A5F" w:rsidRPr="00164A5F">
          <w:rPr>
            <w:noProof/>
            <w:webHidden/>
          </w:rPr>
        </w:r>
        <w:r w:rsidR="00164A5F" w:rsidRPr="00164A5F">
          <w:rPr>
            <w:noProof/>
            <w:webHidden/>
          </w:rPr>
          <w:fldChar w:fldCharType="separate"/>
        </w:r>
        <w:r w:rsidR="00164A5F" w:rsidRPr="00164A5F">
          <w:rPr>
            <w:noProof/>
            <w:webHidden/>
          </w:rPr>
          <w:t>9</w:t>
        </w:r>
        <w:r w:rsidR="00164A5F" w:rsidRPr="00164A5F">
          <w:rPr>
            <w:noProof/>
            <w:webHidden/>
          </w:rPr>
          <w:fldChar w:fldCharType="end"/>
        </w:r>
      </w:hyperlink>
    </w:p>
    <w:p w14:paraId="3D409FA0" w14:textId="640FF214"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25" w:history="1">
        <w:r w:rsidR="00164A5F" w:rsidRPr="00164A5F">
          <w:rPr>
            <w:rStyle w:val="Hyperlink"/>
            <w:noProof/>
          </w:rPr>
          <w:t>2.6.</w:t>
        </w:r>
        <w:r w:rsidR="00164A5F" w:rsidRPr="00164A5F">
          <w:rPr>
            <w:rFonts w:eastAsiaTheme="minorEastAsia"/>
            <w:noProof/>
            <w:kern w:val="2"/>
            <w:sz w:val="22"/>
            <w:szCs w:val="22"/>
            <w14:ligatures w14:val="standardContextual"/>
          </w:rPr>
          <w:tab/>
        </w:r>
        <w:r w:rsidR="00164A5F" w:rsidRPr="00164A5F">
          <w:rPr>
            <w:rStyle w:val="Hyperlink"/>
            <w:noProof/>
          </w:rPr>
          <w:t>Usecase quản lý tìm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_Toc134741925 \h </w:instrText>
        </w:r>
        <w:r w:rsidR="00164A5F" w:rsidRPr="00164A5F">
          <w:rPr>
            <w:noProof/>
            <w:webHidden/>
          </w:rPr>
        </w:r>
        <w:r w:rsidR="00164A5F" w:rsidRPr="00164A5F">
          <w:rPr>
            <w:noProof/>
            <w:webHidden/>
          </w:rPr>
          <w:fldChar w:fldCharType="separate"/>
        </w:r>
        <w:r w:rsidR="00164A5F" w:rsidRPr="00164A5F">
          <w:rPr>
            <w:noProof/>
            <w:webHidden/>
          </w:rPr>
          <w:t>10</w:t>
        </w:r>
        <w:r w:rsidR="00164A5F" w:rsidRPr="00164A5F">
          <w:rPr>
            <w:noProof/>
            <w:webHidden/>
          </w:rPr>
          <w:fldChar w:fldCharType="end"/>
        </w:r>
      </w:hyperlink>
    </w:p>
    <w:p w14:paraId="733899A9" w14:textId="217F32F7"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26" w:history="1">
        <w:r w:rsidR="00164A5F" w:rsidRPr="00164A5F">
          <w:rPr>
            <w:rStyle w:val="Hyperlink"/>
            <w:noProof/>
          </w:rPr>
          <w:t>2.7.</w:t>
        </w:r>
        <w:r w:rsidR="00164A5F" w:rsidRPr="00164A5F">
          <w:rPr>
            <w:rFonts w:eastAsiaTheme="minorEastAsia"/>
            <w:noProof/>
            <w:kern w:val="2"/>
            <w:sz w:val="22"/>
            <w:szCs w:val="22"/>
            <w14:ligatures w14:val="standardContextual"/>
          </w:rPr>
          <w:tab/>
        </w:r>
        <w:r w:rsidR="00164A5F" w:rsidRPr="00164A5F">
          <w:rPr>
            <w:rStyle w:val="Hyperlink"/>
            <w:noProof/>
          </w:rPr>
          <w:t>Usecase quản lý slogan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_Toc134741926 \h </w:instrText>
        </w:r>
        <w:r w:rsidR="00164A5F" w:rsidRPr="00164A5F">
          <w:rPr>
            <w:noProof/>
            <w:webHidden/>
          </w:rPr>
        </w:r>
        <w:r w:rsidR="00164A5F" w:rsidRPr="00164A5F">
          <w:rPr>
            <w:noProof/>
            <w:webHidden/>
          </w:rPr>
          <w:fldChar w:fldCharType="separate"/>
        </w:r>
        <w:r w:rsidR="00164A5F" w:rsidRPr="00164A5F">
          <w:rPr>
            <w:noProof/>
            <w:webHidden/>
          </w:rPr>
          <w:t>11</w:t>
        </w:r>
        <w:r w:rsidR="00164A5F" w:rsidRPr="00164A5F">
          <w:rPr>
            <w:noProof/>
            <w:webHidden/>
          </w:rPr>
          <w:fldChar w:fldCharType="end"/>
        </w:r>
      </w:hyperlink>
    </w:p>
    <w:p w14:paraId="5D6BCEBF" w14:textId="4432ADD3"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27" w:history="1">
        <w:r w:rsidR="00164A5F" w:rsidRPr="00164A5F">
          <w:rPr>
            <w:rStyle w:val="Hyperlink"/>
            <w:noProof/>
          </w:rPr>
          <w:t>2.8.</w:t>
        </w:r>
        <w:r w:rsidR="00164A5F" w:rsidRPr="00164A5F">
          <w:rPr>
            <w:rFonts w:eastAsiaTheme="minorEastAsia"/>
            <w:noProof/>
            <w:kern w:val="2"/>
            <w:sz w:val="22"/>
            <w:szCs w:val="22"/>
            <w14:ligatures w14:val="standardContextual"/>
          </w:rPr>
          <w:tab/>
        </w:r>
        <w:r w:rsidR="00164A5F" w:rsidRPr="00164A5F">
          <w:rPr>
            <w:rStyle w:val="Hyperlink"/>
            <w:noProof/>
          </w:rPr>
          <w:t>Usecase quản lý danh mục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_Toc134741927 \h </w:instrText>
        </w:r>
        <w:r w:rsidR="00164A5F" w:rsidRPr="00164A5F">
          <w:rPr>
            <w:noProof/>
            <w:webHidden/>
          </w:rPr>
        </w:r>
        <w:r w:rsidR="00164A5F" w:rsidRPr="00164A5F">
          <w:rPr>
            <w:noProof/>
            <w:webHidden/>
          </w:rPr>
          <w:fldChar w:fldCharType="separate"/>
        </w:r>
        <w:r w:rsidR="00164A5F" w:rsidRPr="00164A5F">
          <w:rPr>
            <w:noProof/>
            <w:webHidden/>
          </w:rPr>
          <w:t>12</w:t>
        </w:r>
        <w:r w:rsidR="00164A5F" w:rsidRPr="00164A5F">
          <w:rPr>
            <w:noProof/>
            <w:webHidden/>
          </w:rPr>
          <w:fldChar w:fldCharType="end"/>
        </w:r>
      </w:hyperlink>
    </w:p>
    <w:p w14:paraId="0BE75406" w14:textId="137EC464"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28" w:history="1">
        <w:r w:rsidR="00164A5F" w:rsidRPr="00164A5F">
          <w:rPr>
            <w:rStyle w:val="Hyperlink"/>
            <w:noProof/>
          </w:rPr>
          <w:t>2.9.</w:t>
        </w:r>
        <w:r w:rsidR="00164A5F" w:rsidRPr="00164A5F">
          <w:rPr>
            <w:rFonts w:eastAsiaTheme="minorEastAsia"/>
            <w:noProof/>
            <w:kern w:val="2"/>
            <w:sz w:val="22"/>
            <w:szCs w:val="22"/>
            <w14:ligatures w14:val="standardContextual"/>
          </w:rPr>
          <w:tab/>
        </w:r>
        <w:r w:rsidR="00164A5F" w:rsidRPr="00164A5F">
          <w:rPr>
            <w:rStyle w:val="Hyperlink"/>
            <w:noProof/>
          </w:rPr>
          <w:t>Usecase quản lý footer</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_Toc134741928 \h </w:instrText>
        </w:r>
        <w:r w:rsidR="00164A5F" w:rsidRPr="00164A5F">
          <w:rPr>
            <w:noProof/>
            <w:webHidden/>
          </w:rPr>
        </w:r>
        <w:r w:rsidR="00164A5F" w:rsidRPr="00164A5F">
          <w:rPr>
            <w:noProof/>
            <w:webHidden/>
          </w:rPr>
          <w:fldChar w:fldCharType="separate"/>
        </w:r>
        <w:r w:rsidR="00164A5F" w:rsidRPr="00164A5F">
          <w:rPr>
            <w:noProof/>
            <w:webHidden/>
          </w:rPr>
          <w:t>14</w:t>
        </w:r>
        <w:r w:rsidR="00164A5F" w:rsidRPr="00164A5F">
          <w:rPr>
            <w:noProof/>
            <w:webHidden/>
          </w:rPr>
          <w:fldChar w:fldCharType="end"/>
        </w:r>
      </w:hyperlink>
    </w:p>
    <w:p w14:paraId="448F2D77" w14:textId="1AB1C68D" w:rsidR="00164A5F" w:rsidRPr="00164A5F" w:rsidRDefault="00000000">
      <w:pPr>
        <w:pStyle w:val="TOC2"/>
        <w:tabs>
          <w:tab w:val="left" w:pos="2160"/>
          <w:tab w:val="right" w:leader="dot" w:pos="9111"/>
        </w:tabs>
        <w:rPr>
          <w:rFonts w:eastAsiaTheme="minorEastAsia"/>
          <w:noProof/>
          <w:kern w:val="2"/>
          <w:sz w:val="22"/>
          <w:szCs w:val="22"/>
          <w14:ligatures w14:val="standardContextual"/>
        </w:rPr>
      </w:pPr>
      <w:hyperlink w:anchor="_Toc134741929" w:history="1">
        <w:r w:rsidR="00164A5F" w:rsidRPr="00164A5F">
          <w:rPr>
            <w:rStyle w:val="Hyperlink"/>
            <w:noProof/>
          </w:rPr>
          <w:t>2.10.</w:t>
        </w:r>
        <w:r w:rsidR="00164A5F" w:rsidRPr="00164A5F">
          <w:rPr>
            <w:rFonts w:eastAsiaTheme="minorEastAsia"/>
            <w:noProof/>
            <w:kern w:val="2"/>
            <w:sz w:val="22"/>
            <w:szCs w:val="22"/>
            <w14:ligatures w14:val="standardContextual"/>
          </w:rPr>
          <w:tab/>
        </w:r>
        <w:r w:rsidR="00164A5F" w:rsidRPr="00164A5F">
          <w:rPr>
            <w:rStyle w:val="Hyperlink"/>
            <w:noProof/>
          </w:rPr>
          <w:t>Usecase chỉnh sửa thông tin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_Toc134741929 \h </w:instrText>
        </w:r>
        <w:r w:rsidR="00164A5F" w:rsidRPr="00164A5F">
          <w:rPr>
            <w:noProof/>
            <w:webHidden/>
          </w:rPr>
        </w:r>
        <w:r w:rsidR="00164A5F" w:rsidRPr="00164A5F">
          <w:rPr>
            <w:noProof/>
            <w:webHidden/>
          </w:rPr>
          <w:fldChar w:fldCharType="separate"/>
        </w:r>
        <w:r w:rsidR="00164A5F" w:rsidRPr="00164A5F">
          <w:rPr>
            <w:noProof/>
            <w:webHidden/>
          </w:rPr>
          <w:t>15</w:t>
        </w:r>
        <w:r w:rsidR="00164A5F" w:rsidRPr="00164A5F">
          <w:rPr>
            <w:noProof/>
            <w:webHidden/>
          </w:rPr>
          <w:fldChar w:fldCharType="end"/>
        </w:r>
      </w:hyperlink>
    </w:p>
    <w:p w14:paraId="43D00C6A" w14:textId="1D3FC632" w:rsidR="00164A5F" w:rsidRPr="00164A5F" w:rsidRDefault="00000000">
      <w:pPr>
        <w:pStyle w:val="TOC2"/>
        <w:tabs>
          <w:tab w:val="left" w:pos="2160"/>
          <w:tab w:val="right" w:leader="dot" w:pos="9111"/>
        </w:tabs>
        <w:rPr>
          <w:rFonts w:eastAsiaTheme="minorEastAsia"/>
          <w:noProof/>
          <w:kern w:val="2"/>
          <w:sz w:val="22"/>
          <w:szCs w:val="22"/>
          <w14:ligatures w14:val="standardContextual"/>
        </w:rPr>
      </w:pPr>
      <w:hyperlink w:anchor="_Toc134741930" w:history="1">
        <w:r w:rsidR="00164A5F" w:rsidRPr="00164A5F">
          <w:rPr>
            <w:rStyle w:val="Hyperlink"/>
            <w:noProof/>
          </w:rPr>
          <w:t>2.11.</w:t>
        </w:r>
        <w:r w:rsidR="00164A5F" w:rsidRPr="00164A5F">
          <w:rPr>
            <w:rFonts w:eastAsiaTheme="minorEastAsia"/>
            <w:noProof/>
            <w:kern w:val="2"/>
            <w:sz w:val="22"/>
            <w:szCs w:val="22"/>
            <w14:ligatures w14:val="standardContextual"/>
          </w:rPr>
          <w:tab/>
        </w:r>
        <w:r w:rsidR="00164A5F" w:rsidRPr="00164A5F">
          <w:rPr>
            <w:rStyle w:val="Hyperlink"/>
            <w:noProof/>
          </w:rPr>
          <w:t>Usecase tìm kiếm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_Toc134741930 \h </w:instrText>
        </w:r>
        <w:r w:rsidR="00164A5F" w:rsidRPr="00164A5F">
          <w:rPr>
            <w:noProof/>
            <w:webHidden/>
          </w:rPr>
        </w:r>
        <w:r w:rsidR="00164A5F" w:rsidRPr="00164A5F">
          <w:rPr>
            <w:noProof/>
            <w:webHidden/>
          </w:rPr>
          <w:fldChar w:fldCharType="separate"/>
        </w:r>
        <w:r w:rsidR="00164A5F" w:rsidRPr="00164A5F">
          <w:rPr>
            <w:noProof/>
            <w:webHidden/>
          </w:rPr>
          <w:t>16</w:t>
        </w:r>
        <w:r w:rsidR="00164A5F" w:rsidRPr="00164A5F">
          <w:rPr>
            <w:noProof/>
            <w:webHidden/>
          </w:rPr>
          <w:fldChar w:fldCharType="end"/>
        </w:r>
      </w:hyperlink>
    </w:p>
    <w:p w14:paraId="1F7924B6" w14:textId="3FF9FD4C" w:rsidR="00164A5F" w:rsidRPr="00164A5F" w:rsidRDefault="00000000">
      <w:pPr>
        <w:pStyle w:val="TOC2"/>
        <w:tabs>
          <w:tab w:val="left" w:pos="2160"/>
          <w:tab w:val="right" w:leader="dot" w:pos="9111"/>
        </w:tabs>
        <w:rPr>
          <w:rFonts w:eastAsiaTheme="minorEastAsia"/>
          <w:noProof/>
          <w:kern w:val="2"/>
          <w:sz w:val="22"/>
          <w:szCs w:val="22"/>
          <w14:ligatures w14:val="standardContextual"/>
        </w:rPr>
      </w:pPr>
      <w:hyperlink w:anchor="_Toc134741931" w:history="1">
        <w:r w:rsidR="00164A5F" w:rsidRPr="00164A5F">
          <w:rPr>
            <w:rStyle w:val="Hyperlink"/>
            <w:noProof/>
          </w:rPr>
          <w:t>2.12.</w:t>
        </w:r>
        <w:r w:rsidR="00164A5F" w:rsidRPr="00164A5F">
          <w:rPr>
            <w:rFonts w:eastAsiaTheme="minorEastAsia"/>
            <w:noProof/>
            <w:kern w:val="2"/>
            <w:sz w:val="22"/>
            <w:szCs w:val="22"/>
            <w14:ligatures w14:val="standardContextual"/>
          </w:rPr>
          <w:tab/>
        </w:r>
        <w:r w:rsidR="00164A5F" w:rsidRPr="00164A5F">
          <w:rPr>
            <w:rStyle w:val="Hyperlink"/>
            <w:noProof/>
          </w:rPr>
          <w:t>Xem thông tin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_Toc134741931 \h </w:instrText>
        </w:r>
        <w:r w:rsidR="00164A5F" w:rsidRPr="00164A5F">
          <w:rPr>
            <w:noProof/>
            <w:webHidden/>
          </w:rPr>
        </w:r>
        <w:r w:rsidR="00164A5F" w:rsidRPr="00164A5F">
          <w:rPr>
            <w:noProof/>
            <w:webHidden/>
          </w:rPr>
          <w:fldChar w:fldCharType="separate"/>
        </w:r>
        <w:r w:rsidR="00164A5F" w:rsidRPr="00164A5F">
          <w:rPr>
            <w:noProof/>
            <w:webHidden/>
          </w:rPr>
          <w:t>17</w:t>
        </w:r>
        <w:r w:rsidR="00164A5F" w:rsidRPr="00164A5F">
          <w:rPr>
            <w:noProof/>
            <w:webHidden/>
          </w:rPr>
          <w:fldChar w:fldCharType="end"/>
        </w:r>
      </w:hyperlink>
    </w:p>
    <w:p w14:paraId="05822AAB" w14:textId="7CAF1E77" w:rsidR="00164A5F" w:rsidRPr="00164A5F" w:rsidRDefault="00000000">
      <w:pPr>
        <w:pStyle w:val="TOC2"/>
        <w:tabs>
          <w:tab w:val="left" w:pos="2160"/>
          <w:tab w:val="right" w:leader="dot" w:pos="9111"/>
        </w:tabs>
        <w:rPr>
          <w:rFonts w:eastAsiaTheme="minorEastAsia"/>
          <w:noProof/>
          <w:kern w:val="2"/>
          <w:sz w:val="22"/>
          <w:szCs w:val="22"/>
          <w14:ligatures w14:val="standardContextual"/>
        </w:rPr>
      </w:pPr>
      <w:hyperlink w:anchor="_Toc134741932" w:history="1">
        <w:r w:rsidR="00164A5F" w:rsidRPr="00164A5F">
          <w:rPr>
            <w:rStyle w:val="Hyperlink"/>
            <w:noProof/>
          </w:rPr>
          <w:t>2.13.</w:t>
        </w:r>
        <w:r w:rsidR="00164A5F" w:rsidRPr="00164A5F">
          <w:rPr>
            <w:rFonts w:eastAsiaTheme="minorEastAsia"/>
            <w:noProof/>
            <w:kern w:val="2"/>
            <w:sz w:val="22"/>
            <w:szCs w:val="22"/>
            <w14:ligatures w14:val="standardContextual"/>
          </w:rPr>
          <w:tab/>
        </w:r>
        <w:r w:rsidR="00164A5F" w:rsidRPr="00164A5F">
          <w:rPr>
            <w:rStyle w:val="Hyperlink"/>
            <w:noProof/>
          </w:rPr>
          <w:t>Usecase ứng tuyển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_Toc134741932 \h </w:instrText>
        </w:r>
        <w:r w:rsidR="00164A5F" w:rsidRPr="00164A5F">
          <w:rPr>
            <w:noProof/>
            <w:webHidden/>
          </w:rPr>
        </w:r>
        <w:r w:rsidR="00164A5F" w:rsidRPr="00164A5F">
          <w:rPr>
            <w:noProof/>
            <w:webHidden/>
          </w:rPr>
          <w:fldChar w:fldCharType="separate"/>
        </w:r>
        <w:r w:rsidR="00164A5F" w:rsidRPr="00164A5F">
          <w:rPr>
            <w:noProof/>
            <w:webHidden/>
          </w:rPr>
          <w:t>18</w:t>
        </w:r>
        <w:r w:rsidR="00164A5F" w:rsidRPr="00164A5F">
          <w:rPr>
            <w:noProof/>
            <w:webHidden/>
          </w:rPr>
          <w:fldChar w:fldCharType="end"/>
        </w:r>
      </w:hyperlink>
    </w:p>
    <w:p w14:paraId="6DAB9FB6" w14:textId="3676F7FB" w:rsidR="00164A5F" w:rsidRPr="00164A5F" w:rsidRDefault="00000000">
      <w:pPr>
        <w:pStyle w:val="TOC2"/>
        <w:tabs>
          <w:tab w:val="left" w:pos="2160"/>
          <w:tab w:val="right" w:leader="dot" w:pos="9111"/>
        </w:tabs>
        <w:rPr>
          <w:rFonts w:eastAsiaTheme="minorEastAsia"/>
          <w:noProof/>
          <w:kern w:val="2"/>
          <w:sz w:val="22"/>
          <w:szCs w:val="22"/>
          <w14:ligatures w14:val="standardContextual"/>
        </w:rPr>
      </w:pPr>
      <w:hyperlink w:anchor="_Toc134741933" w:history="1">
        <w:r w:rsidR="00164A5F" w:rsidRPr="00164A5F">
          <w:rPr>
            <w:rStyle w:val="Hyperlink"/>
            <w:noProof/>
          </w:rPr>
          <w:t>2.14.</w:t>
        </w:r>
        <w:r w:rsidR="00164A5F" w:rsidRPr="00164A5F">
          <w:rPr>
            <w:rFonts w:eastAsiaTheme="minorEastAsia"/>
            <w:noProof/>
            <w:kern w:val="2"/>
            <w:sz w:val="22"/>
            <w:szCs w:val="22"/>
            <w14:ligatures w14:val="standardContextual"/>
          </w:rPr>
          <w:tab/>
        </w:r>
        <w:r w:rsidR="00164A5F" w:rsidRPr="00164A5F">
          <w:rPr>
            <w:rStyle w:val="Hyperlink"/>
            <w:noProof/>
          </w:rPr>
          <w:t>Xem công việc đã ứng tuyển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_Toc134741933 \h </w:instrText>
        </w:r>
        <w:r w:rsidR="00164A5F" w:rsidRPr="00164A5F">
          <w:rPr>
            <w:noProof/>
            <w:webHidden/>
          </w:rPr>
        </w:r>
        <w:r w:rsidR="00164A5F" w:rsidRPr="00164A5F">
          <w:rPr>
            <w:noProof/>
            <w:webHidden/>
          </w:rPr>
          <w:fldChar w:fldCharType="separate"/>
        </w:r>
        <w:r w:rsidR="00164A5F" w:rsidRPr="00164A5F">
          <w:rPr>
            <w:noProof/>
            <w:webHidden/>
          </w:rPr>
          <w:t>20</w:t>
        </w:r>
        <w:r w:rsidR="00164A5F" w:rsidRPr="00164A5F">
          <w:rPr>
            <w:noProof/>
            <w:webHidden/>
          </w:rPr>
          <w:fldChar w:fldCharType="end"/>
        </w:r>
      </w:hyperlink>
    </w:p>
    <w:p w14:paraId="6C1AEECB" w14:textId="6058AA4E" w:rsidR="00164A5F" w:rsidRPr="00164A5F" w:rsidRDefault="00000000">
      <w:pPr>
        <w:pStyle w:val="TOC2"/>
        <w:tabs>
          <w:tab w:val="left" w:pos="2160"/>
          <w:tab w:val="right" w:leader="dot" w:pos="9111"/>
        </w:tabs>
        <w:rPr>
          <w:rFonts w:eastAsiaTheme="minorEastAsia"/>
          <w:noProof/>
          <w:kern w:val="2"/>
          <w:sz w:val="22"/>
          <w:szCs w:val="22"/>
          <w14:ligatures w14:val="standardContextual"/>
        </w:rPr>
      </w:pPr>
      <w:hyperlink w:anchor="_Toc134741934" w:history="1">
        <w:r w:rsidR="00164A5F" w:rsidRPr="00164A5F">
          <w:rPr>
            <w:rStyle w:val="Hyperlink"/>
            <w:noProof/>
          </w:rPr>
          <w:t>2.15.</w:t>
        </w:r>
        <w:r w:rsidR="00164A5F" w:rsidRPr="00164A5F">
          <w:rPr>
            <w:rFonts w:eastAsiaTheme="minorEastAsia"/>
            <w:noProof/>
            <w:kern w:val="2"/>
            <w:sz w:val="22"/>
            <w:szCs w:val="22"/>
            <w14:ligatures w14:val="standardContextual"/>
          </w:rPr>
          <w:tab/>
        </w:r>
        <w:r w:rsidR="00164A5F" w:rsidRPr="00164A5F">
          <w:rPr>
            <w:rStyle w:val="Hyperlink"/>
            <w:noProof/>
          </w:rPr>
          <w:t>Xem thông tin công việc đã được duyệt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_Toc134741934 \h </w:instrText>
        </w:r>
        <w:r w:rsidR="00164A5F" w:rsidRPr="00164A5F">
          <w:rPr>
            <w:noProof/>
            <w:webHidden/>
          </w:rPr>
        </w:r>
        <w:r w:rsidR="00164A5F" w:rsidRPr="00164A5F">
          <w:rPr>
            <w:noProof/>
            <w:webHidden/>
          </w:rPr>
          <w:fldChar w:fldCharType="separate"/>
        </w:r>
        <w:r w:rsidR="00164A5F" w:rsidRPr="00164A5F">
          <w:rPr>
            <w:noProof/>
            <w:webHidden/>
          </w:rPr>
          <w:t>21</w:t>
        </w:r>
        <w:r w:rsidR="00164A5F" w:rsidRPr="00164A5F">
          <w:rPr>
            <w:noProof/>
            <w:webHidden/>
          </w:rPr>
          <w:fldChar w:fldCharType="end"/>
        </w:r>
      </w:hyperlink>
    </w:p>
    <w:p w14:paraId="6047CE51" w14:textId="4FDA83C0" w:rsidR="00164A5F" w:rsidRPr="00164A5F" w:rsidRDefault="00000000">
      <w:pPr>
        <w:pStyle w:val="TOC2"/>
        <w:tabs>
          <w:tab w:val="left" w:pos="2160"/>
          <w:tab w:val="right" w:leader="dot" w:pos="9111"/>
        </w:tabs>
        <w:rPr>
          <w:rFonts w:eastAsiaTheme="minorEastAsia"/>
          <w:noProof/>
          <w:kern w:val="2"/>
          <w:sz w:val="22"/>
          <w:szCs w:val="22"/>
          <w14:ligatures w14:val="standardContextual"/>
        </w:rPr>
      </w:pPr>
      <w:hyperlink w:anchor="_Toc134741935" w:history="1">
        <w:r w:rsidR="00164A5F" w:rsidRPr="00164A5F">
          <w:rPr>
            <w:rStyle w:val="Hyperlink"/>
            <w:noProof/>
          </w:rPr>
          <w:t>2.16.</w:t>
        </w:r>
        <w:r w:rsidR="00164A5F" w:rsidRPr="00164A5F">
          <w:rPr>
            <w:rFonts w:eastAsiaTheme="minorEastAsia"/>
            <w:noProof/>
            <w:kern w:val="2"/>
            <w:sz w:val="22"/>
            <w:szCs w:val="22"/>
            <w14:ligatures w14:val="standardContextual"/>
          </w:rPr>
          <w:tab/>
        </w:r>
        <w:r w:rsidR="00164A5F" w:rsidRPr="00164A5F">
          <w:rPr>
            <w:rStyle w:val="Hyperlink"/>
            <w:noProof/>
          </w:rPr>
          <w:t>Xem tin tức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_Toc134741935 \h </w:instrText>
        </w:r>
        <w:r w:rsidR="00164A5F" w:rsidRPr="00164A5F">
          <w:rPr>
            <w:noProof/>
            <w:webHidden/>
          </w:rPr>
        </w:r>
        <w:r w:rsidR="00164A5F" w:rsidRPr="00164A5F">
          <w:rPr>
            <w:noProof/>
            <w:webHidden/>
          </w:rPr>
          <w:fldChar w:fldCharType="separate"/>
        </w:r>
        <w:r w:rsidR="00164A5F" w:rsidRPr="00164A5F">
          <w:rPr>
            <w:noProof/>
            <w:webHidden/>
          </w:rPr>
          <w:t>22</w:t>
        </w:r>
        <w:r w:rsidR="00164A5F" w:rsidRPr="00164A5F">
          <w:rPr>
            <w:noProof/>
            <w:webHidden/>
          </w:rPr>
          <w:fldChar w:fldCharType="end"/>
        </w:r>
      </w:hyperlink>
    </w:p>
    <w:p w14:paraId="3DC2DAE8" w14:textId="2AEC3822"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36" w:history="1">
        <w:r w:rsidR="00164A5F" w:rsidRPr="00164A5F">
          <w:rPr>
            <w:rStyle w:val="Hyperlink"/>
            <w:noProof/>
          </w:rPr>
          <w:t>CHƯƠNG 2 – CƠ SỞ LÝ THUYẾT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_Toc134741936 \h </w:instrText>
        </w:r>
        <w:r w:rsidR="00164A5F" w:rsidRPr="00164A5F">
          <w:rPr>
            <w:noProof/>
            <w:webHidden/>
          </w:rPr>
        </w:r>
        <w:r w:rsidR="00164A5F" w:rsidRPr="00164A5F">
          <w:rPr>
            <w:noProof/>
            <w:webHidden/>
          </w:rPr>
          <w:fldChar w:fldCharType="separate"/>
        </w:r>
        <w:r w:rsidR="00164A5F" w:rsidRPr="00164A5F">
          <w:rPr>
            <w:noProof/>
            <w:webHidden/>
          </w:rPr>
          <w:t>24</w:t>
        </w:r>
        <w:r w:rsidR="00164A5F" w:rsidRPr="00164A5F">
          <w:rPr>
            <w:noProof/>
            <w:webHidden/>
          </w:rPr>
          <w:fldChar w:fldCharType="end"/>
        </w:r>
      </w:hyperlink>
    </w:p>
    <w:p w14:paraId="7754DC2E" w14:textId="1C6591A1"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37" w:history="1">
        <w:r w:rsidR="00164A5F" w:rsidRPr="00164A5F">
          <w:rPr>
            <w:rStyle w:val="Hyperlink"/>
            <w:noProof/>
          </w:rPr>
          <w:t>1.</w:t>
        </w:r>
        <w:r w:rsidR="00164A5F" w:rsidRPr="00164A5F">
          <w:rPr>
            <w:rFonts w:eastAsiaTheme="minorEastAsia"/>
            <w:noProof/>
            <w:kern w:val="2"/>
            <w:sz w:val="22"/>
            <w:szCs w:val="22"/>
            <w14:ligatures w14:val="standardContextual"/>
          </w:rPr>
          <w:tab/>
        </w:r>
        <w:r w:rsidR="00164A5F" w:rsidRPr="00164A5F">
          <w:rPr>
            <w:rStyle w:val="Hyperlink"/>
            <w:noProof/>
          </w:rPr>
          <w:t>Giới thiệu về 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_Toc134741937 \h </w:instrText>
        </w:r>
        <w:r w:rsidR="00164A5F" w:rsidRPr="00164A5F">
          <w:rPr>
            <w:noProof/>
            <w:webHidden/>
          </w:rPr>
        </w:r>
        <w:r w:rsidR="00164A5F" w:rsidRPr="00164A5F">
          <w:rPr>
            <w:noProof/>
            <w:webHidden/>
          </w:rPr>
          <w:fldChar w:fldCharType="separate"/>
        </w:r>
        <w:r w:rsidR="00164A5F" w:rsidRPr="00164A5F">
          <w:rPr>
            <w:noProof/>
            <w:webHidden/>
          </w:rPr>
          <w:t>24</w:t>
        </w:r>
        <w:r w:rsidR="00164A5F" w:rsidRPr="00164A5F">
          <w:rPr>
            <w:noProof/>
            <w:webHidden/>
          </w:rPr>
          <w:fldChar w:fldCharType="end"/>
        </w:r>
      </w:hyperlink>
    </w:p>
    <w:p w14:paraId="0D8FD21E" w14:textId="51FF3337"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38" w:history="1">
        <w:r w:rsidR="00164A5F" w:rsidRPr="00164A5F">
          <w:rPr>
            <w:rStyle w:val="Hyperlink"/>
            <w:noProof/>
          </w:rPr>
          <w:t>1.1.</w:t>
        </w:r>
        <w:r w:rsidR="00164A5F" w:rsidRPr="00164A5F">
          <w:rPr>
            <w:rFonts w:eastAsiaTheme="minorEastAsia"/>
            <w:noProof/>
            <w:kern w:val="2"/>
            <w:sz w:val="22"/>
            <w:szCs w:val="22"/>
            <w14:ligatures w14:val="standardContextual"/>
          </w:rPr>
          <w:tab/>
        </w:r>
        <w:r w:rsidR="00164A5F" w:rsidRPr="00164A5F">
          <w:rPr>
            <w:rStyle w:val="Hyperlink"/>
            <w:noProof/>
          </w:rPr>
          <w:t>Khái niệm</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_Toc134741938 \h </w:instrText>
        </w:r>
        <w:r w:rsidR="00164A5F" w:rsidRPr="00164A5F">
          <w:rPr>
            <w:noProof/>
            <w:webHidden/>
          </w:rPr>
        </w:r>
        <w:r w:rsidR="00164A5F" w:rsidRPr="00164A5F">
          <w:rPr>
            <w:noProof/>
            <w:webHidden/>
          </w:rPr>
          <w:fldChar w:fldCharType="separate"/>
        </w:r>
        <w:r w:rsidR="00164A5F" w:rsidRPr="00164A5F">
          <w:rPr>
            <w:noProof/>
            <w:webHidden/>
          </w:rPr>
          <w:t>24</w:t>
        </w:r>
        <w:r w:rsidR="00164A5F" w:rsidRPr="00164A5F">
          <w:rPr>
            <w:noProof/>
            <w:webHidden/>
          </w:rPr>
          <w:fldChar w:fldCharType="end"/>
        </w:r>
      </w:hyperlink>
    </w:p>
    <w:p w14:paraId="617C70AF" w14:textId="4D69BA9E"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39" w:history="1">
        <w:r w:rsidR="00164A5F" w:rsidRPr="00164A5F">
          <w:rPr>
            <w:rStyle w:val="Hyperlink"/>
            <w:noProof/>
          </w:rPr>
          <w:t>1.2.</w:t>
        </w:r>
        <w:r w:rsidR="00164A5F" w:rsidRPr="00164A5F">
          <w:rPr>
            <w:rFonts w:eastAsiaTheme="minorEastAsia"/>
            <w:noProof/>
            <w:kern w:val="2"/>
            <w:sz w:val="22"/>
            <w:szCs w:val="22"/>
            <w14:ligatures w14:val="standardContextual"/>
          </w:rPr>
          <w:tab/>
        </w:r>
        <w:r w:rsidR="00164A5F" w:rsidRPr="00164A5F">
          <w:rPr>
            <w:rStyle w:val="Hyperlink"/>
            <w:noProof/>
          </w:rPr>
          <w:t>Đặc trưng</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_Toc134741939 \h </w:instrText>
        </w:r>
        <w:r w:rsidR="00164A5F" w:rsidRPr="00164A5F">
          <w:rPr>
            <w:noProof/>
            <w:webHidden/>
          </w:rPr>
        </w:r>
        <w:r w:rsidR="00164A5F" w:rsidRPr="00164A5F">
          <w:rPr>
            <w:noProof/>
            <w:webHidden/>
          </w:rPr>
          <w:fldChar w:fldCharType="separate"/>
        </w:r>
        <w:r w:rsidR="00164A5F" w:rsidRPr="00164A5F">
          <w:rPr>
            <w:noProof/>
            <w:webHidden/>
          </w:rPr>
          <w:t>24</w:t>
        </w:r>
        <w:r w:rsidR="00164A5F" w:rsidRPr="00164A5F">
          <w:rPr>
            <w:noProof/>
            <w:webHidden/>
          </w:rPr>
          <w:fldChar w:fldCharType="end"/>
        </w:r>
      </w:hyperlink>
    </w:p>
    <w:p w14:paraId="7DFBD4B8" w14:textId="153F7E2D"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40" w:history="1">
        <w:r w:rsidR="00164A5F" w:rsidRPr="00164A5F">
          <w:rPr>
            <w:rStyle w:val="Hyperlink"/>
            <w:noProof/>
          </w:rPr>
          <w:t>1.3.</w:t>
        </w:r>
        <w:r w:rsidR="00164A5F" w:rsidRPr="00164A5F">
          <w:rPr>
            <w:rFonts w:eastAsiaTheme="minorEastAsia"/>
            <w:noProof/>
            <w:kern w:val="2"/>
            <w:sz w:val="22"/>
            <w:szCs w:val="22"/>
            <w14:ligatures w14:val="standardContextual"/>
          </w:rPr>
          <w:tab/>
        </w:r>
        <w:r w:rsidR="00164A5F" w:rsidRPr="00164A5F">
          <w:rPr>
            <w:rStyle w:val="Hyperlink"/>
            <w:noProof/>
          </w:rPr>
          <w:t>Ưu điểm</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_Toc134741940 \h </w:instrText>
        </w:r>
        <w:r w:rsidR="00164A5F" w:rsidRPr="00164A5F">
          <w:rPr>
            <w:noProof/>
            <w:webHidden/>
          </w:rPr>
        </w:r>
        <w:r w:rsidR="00164A5F" w:rsidRPr="00164A5F">
          <w:rPr>
            <w:noProof/>
            <w:webHidden/>
          </w:rPr>
          <w:fldChar w:fldCharType="separate"/>
        </w:r>
        <w:r w:rsidR="00164A5F" w:rsidRPr="00164A5F">
          <w:rPr>
            <w:noProof/>
            <w:webHidden/>
          </w:rPr>
          <w:t>24</w:t>
        </w:r>
        <w:r w:rsidR="00164A5F" w:rsidRPr="00164A5F">
          <w:rPr>
            <w:noProof/>
            <w:webHidden/>
          </w:rPr>
          <w:fldChar w:fldCharType="end"/>
        </w:r>
      </w:hyperlink>
    </w:p>
    <w:p w14:paraId="411C8D4E" w14:textId="7AADE395"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41" w:history="1">
        <w:r w:rsidR="00164A5F" w:rsidRPr="00164A5F">
          <w:rPr>
            <w:rStyle w:val="Hyperlink"/>
            <w:noProof/>
          </w:rPr>
          <w:t>1.4.</w:t>
        </w:r>
        <w:r w:rsidR="00164A5F" w:rsidRPr="00164A5F">
          <w:rPr>
            <w:rFonts w:eastAsiaTheme="minorEastAsia"/>
            <w:noProof/>
            <w:kern w:val="2"/>
            <w:sz w:val="22"/>
            <w:szCs w:val="22"/>
            <w14:ligatures w14:val="standardContextual"/>
          </w:rPr>
          <w:tab/>
        </w:r>
        <w:r w:rsidR="00164A5F" w:rsidRPr="00164A5F">
          <w:rPr>
            <w:rStyle w:val="Hyperlink"/>
            <w:noProof/>
          </w:rPr>
          <w:t>Nhược điểm</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_Toc134741941 \h </w:instrText>
        </w:r>
        <w:r w:rsidR="00164A5F" w:rsidRPr="00164A5F">
          <w:rPr>
            <w:noProof/>
            <w:webHidden/>
          </w:rPr>
        </w:r>
        <w:r w:rsidR="00164A5F" w:rsidRPr="00164A5F">
          <w:rPr>
            <w:noProof/>
            <w:webHidden/>
          </w:rPr>
          <w:fldChar w:fldCharType="separate"/>
        </w:r>
        <w:r w:rsidR="00164A5F" w:rsidRPr="00164A5F">
          <w:rPr>
            <w:noProof/>
            <w:webHidden/>
          </w:rPr>
          <w:t>25</w:t>
        </w:r>
        <w:r w:rsidR="00164A5F" w:rsidRPr="00164A5F">
          <w:rPr>
            <w:noProof/>
            <w:webHidden/>
          </w:rPr>
          <w:fldChar w:fldCharType="end"/>
        </w:r>
      </w:hyperlink>
    </w:p>
    <w:p w14:paraId="7F65C9EA" w14:textId="18AF971D"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42" w:history="1">
        <w:r w:rsidR="00164A5F" w:rsidRPr="00164A5F">
          <w:rPr>
            <w:rStyle w:val="Hyperlink"/>
            <w:noProof/>
          </w:rPr>
          <w:t>2.</w:t>
        </w:r>
        <w:r w:rsidR="00164A5F" w:rsidRPr="00164A5F">
          <w:rPr>
            <w:rFonts w:eastAsiaTheme="minorEastAsia"/>
            <w:noProof/>
            <w:kern w:val="2"/>
            <w:sz w:val="22"/>
            <w:szCs w:val="22"/>
            <w14:ligatures w14:val="standardContextual"/>
          </w:rPr>
          <w:tab/>
        </w:r>
        <w:r w:rsidR="00164A5F" w:rsidRPr="00164A5F">
          <w:rPr>
            <w:rStyle w:val="Hyperlink"/>
            <w:noProof/>
          </w:rPr>
          <w:t>.NET Framework</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_Toc134741942 \h </w:instrText>
        </w:r>
        <w:r w:rsidR="00164A5F" w:rsidRPr="00164A5F">
          <w:rPr>
            <w:noProof/>
            <w:webHidden/>
          </w:rPr>
        </w:r>
        <w:r w:rsidR="00164A5F" w:rsidRPr="00164A5F">
          <w:rPr>
            <w:noProof/>
            <w:webHidden/>
          </w:rPr>
          <w:fldChar w:fldCharType="separate"/>
        </w:r>
        <w:r w:rsidR="00164A5F" w:rsidRPr="00164A5F">
          <w:rPr>
            <w:noProof/>
            <w:webHidden/>
          </w:rPr>
          <w:t>25</w:t>
        </w:r>
        <w:r w:rsidR="00164A5F" w:rsidRPr="00164A5F">
          <w:rPr>
            <w:noProof/>
            <w:webHidden/>
          </w:rPr>
          <w:fldChar w:fldCharType="end"/>
        </w:r>
      </w:hyperlink>
    </w:p>
    <w:p w14:paraId="7F001B60" w14:textId="4D73E9D8"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43" w:history="1">
        <w:r w:rsidR="00164A5F" w:rsidRPr="00164A5F">
          <w:rPr>
            <w:rStyle w:val="Hyperlink"/>
            <w:noProof/>
          </w:rPr>
          <w:t>2.1.</w:t>
        </w:r>
        <w:r w:rsidR="00164A5F" w:rsidRPr="00164A5F">
          <w:rPr>
            <w:rFonts w:eastAsiaTheme="minorEastAsia"/>
            <w:noProof/>
            <w:kern w:val="2"/>
            <w:sz w:val="22"/>
            <w:szCs w:val="22"/>
            <w14:ligatures w14:val="standardContextual"/>
          </w:rPr>
          <w:tab/>
        </w:r>
        <w:r w:rsidR="00164A5F" w:rsidRPr="00164A5F">
          <w:rPr>
            <w:rStyle w:val="Hyperlink"/>
            <w:noProof/>
          </w:rPr>
          <w:t>Khái niệm</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_Toc134741943 \h </w:instrText>
        </w:r>
        <w:r w:rsidR="00164A5F" w:rsidRPr="00164A5F">
          <w:rPr>
            <w:noProof/>
            <w:webHidden/>
          </w:rPr>
        </w:r>
        <w:r w:rsidR="00164A5F" w:rsidRPr="00164A5F">
          <w:rPr>
            <w:noProof/>
            <w:webHidden/>
          </w:rPr>
          <w:fldChar w:fldCharType="separate"/>
        </w:r>
        <w:r w:rsidR="00164A5F" w:rsidRPr="00164A5F">
          <w:rPr>
            <w:noProof/>
            <w:webHidden/>
          </w:rPr>
          <w:t>25</w:t>
        </w:r>
        <w:r w:rsidR="00164A5F" w:rsidRPr="00164A5F">
          <w:rPr>
            <w:noProof/>
            <w:webHidden/>
          </w:rPr>
          <w:fldChar w:fldCharType="end"/>
        </w:r>
      </w:hyperlink>
    </w:p>
    <w:p w14:paraId="42273E5E" w14:textId="5C59950E"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44" w:history="1">
        <w:r w:rsidR="00164A5F" w:rsidRPr="00164A5F">
          <w:rPr>
            <w:rStyle w:val="Hyperlink"/>
            <w:noProof/>
          </w:rPr>
          <w:t>2.2.</w:t>
        </w:r>
        <w:r w:rsidR="00164A5F" w:rsidRPr="00164A5F">
          <w:rPr>
            <w:rFonts w:eastAsiaTheme="minorEastAsia"/>
            <w:noProof/>
            <w:kern w:val="2"/>
            <w:sz w:val="22"/>
            <w:szCs w:val="22"/>
            <w14:ligatures w14:val="standardContextual"/>
          </w:rPr>
          <w:tab/>
        </w:r>
        <w:r w:rsidR="00164A5F" w:rsidRPr="00164A5F">
          <w:rPr>
            <w:rStyle w:val="Hyperlink"/>
            <w:noProof/>
          </w:rPr>
          <w:t>Thành phần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_Toc134741944 \h </w:instrText>
        </w:r>
        <w:r w:rsidR="00164A5F" w:rsidRPr="00164A5F">
          <w:rPr>
            <w:noProof/>
            <w:webHidden/>
          </w:rPr>
        </w:r>
        <w:r w:rsidR="00164A5F" w:rsidRPr="00164A5F">
          <w:rPr>
            <w:noProof/>
            <w:webHidden/>
          </w:rPr>
          <w:fldChar w:fldCharType="separate"/>
        </w:r>
        <w:r w:rsidR="00164A5F" w:rsidRPr="00164A5F">
          <w:rPr>
            <w:noProof/>
            <w:webHidden/>
          </w:rPr>
          <w:t>25</w:t>
        </w:r>
        <w:r w:rsidR="00164A5F" w:rsidRPr="00164A5F">
          <w:rPr>
            <w:noProof/>
            <w:webHidden/>
          </w:rPr>
          <w:fldChar w:fldCharType="end"/>
        </w:r>
      </w:hyperlink>
    </w:p>
    <w:p w14:paraId="769065CD" w14:textId="02E7599E"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45" w:history="1">
        <w:r w:rsidR="00164A5F" w:rsidRPr="00164A5F">
          <w:rPr>
            <w:rStyle w:val="Hyperlink"/>
            <w:noProof/>
          </w:rPr>
          <w:t>2.3.</w:t>
        </w:r>
        <w:r w:rsidR="00164A5F" w:rsidRPr="00164A5F">
          <w:rPr>
            <w:rFonts w:eastAsiaTheme="minorEastAsia"/>
            <w:noProof/>
            <w:kern w:val="2"/>
            <w:sz w:val="22"/>
            <w:szCs w:val="22"/>
            <w14:ligatures w14:val="standardContextual"/>
          </w:rPr>
          <w:tab/>
        </w:r>
        <w:r w:rsidR="00164A5F" w:rsidRPr="00164A5F">
          <w:rPr>
            <w:rStyle w:val="Hyperlink"/>
            <w:noProof/>
          </w:rPr>
          <w:t>Ưu điểm</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_Toc134741945 \h </w:instrText>
        </w:r>
        <w:r w:rsidR="00164A5F" w:rsidRPr="00164A5F">
          <w:rPr>
            <w:noProof/>
            <w:webHidden/>
          </w:rPr>
        </w:r>
        <w:r w:rsidR="00164A5F" w:rsidRPr="00164A5F">
          <w:rPr>
            <w:noProof/>
            <w:webHidden/>
          </w:rPr>
          <w:fldChar w:fldCharType="separate"/>
        </w:r>
        <w:r w:rsidR="00164A5F" w:rsidRPr="00164A5F">
          <w:rPr>
            <w:noProof/>
            <w:webHidden/>
          </w:rPr>
          <w:t>26</w:t>
        </w:r>
        <w:r w:rsidR="00164A5F" w:rsidRPr="00164A5F">
          <w:rPr>
            <w:noProof/>
            <w:webHidden/>
          </w:rPr>
          <w:fldChar w:fldCharType="end"/>
        </w:r>
      </w:hyperlink>
    </w:p>
    <w:p w14:paraId="1C9E5885" w14:textId="1A4765BE"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46" w:history="1">
        <w:r w:rsidR="00164A5F" w:rsidRPr="00164A5F">
          <w:rPr>
            <w:rStyle w:val="Hyperlink"/>
            <w:noProof/>
          </w:rPr>
          <w:t>2.4.</w:t>
        </w:r>
        <w:r w:rsidR="00164A5F" w:rsidRPr="00164A5F">
          <w:rPr>
            <w:rFonts w:eastAsiaTheme="minorEastAsia"/>
            <w:noProof/>
            <w:kern w:val="2"/>
            <w:sz w:val="22"/>
            <w:szCs w:val="22"/>
            <w14:ligatures w14:val="standardContextual"/>
          </w:rPr>
          <w:tab/>
        </w:r>
        <w:r w:rsidR="00164A5F" w:rsidRPr="00164A5F">
          <w:rPr>
            <w:rStyle w:val="Hyperlink"/>
            <w:noProof/>
          </w:rPr>
          <w:t>Nhược điểm</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_Toc134741946 \h </w:instrText>
        </w:r>
        <w:r w:rsidR="00164A5F" w:rsidRPr="00164A5F">
          <w:rPr>
            <w:noProof/>
            <w:webHidden/>
          </w:rPr>
        </w:r>
        <w:r w:rsidR="00164A5F" w:rsidRPr="00164A5F">
          <w:rPr>
            <w:noProof/>
            <w:webHidden/>
          </w:rPr>
          <w:fldChar w:fldCharType="separate"/>
        </w:r>
        <w:r w:rsidR="00164A5F" w:rsidRPr="00164A5F">
          <w:rPr>
            <w:noProof/>
            <w:webHidden/>
          </w:rPr>
          <w:t>27</w:t>
        </w:r>
        <w:r w:rsidR="00164A5F" w:rsidRPr="00164A5F">
          <w:rPr>
            <w:noProof/>
            <w:webHidden/>
          </w:rPr>
          <w:fldChar w:fldCharType="end"/>
        </w:r>
      </w:hyperlink>
    </w:p>
    <w:p w14:paraId="01B6A14A" w14:textId="0CA44B4D"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47" w:history="1">
        <w:r w:rsidR="00164A5F" w:rsidRPr="00164A5F">
          <w:rPr>
            <w:rStyle w:val="Hyperlink"/>
            <w:noProof/>
          </w:rPr>
          <w:t>3.</w:t>
        </w:r>
        <w:r w:rsidR="00164A5F" w:rsidRPr="00164A5F">
          <w:rPr>
            <w:rFonts w:eastAsiaTheme="minorEastAsia"/>
            <w:noProof/>
            <w:kern w:val="2"/>
            <w:sz w:val="22"/>
            <w:szCs w:val="22"/>
            <w14:ligatures w14:val="standardContextual"/>
          </w:rPr>
          <w:tab/>
        </w:r>
        <w:r w:rsidR="00164A5F" w:rsidRPr="00164A5F">
          <w:rPr>
            <w:rStyle w:val="Hyperlink"/>
            <w:noProof/>
          </w:rPr>
          <w:t>ASP.NET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_Toc134741947 \h </w:instrText>
        </w:r>
        <w:r w:rsidR="00164A5F" w:rsidRPr="00164A5F">
          <w:rPr>
            <w:noProof/>
            <w:webHidden/>
          </w:rPr>
        </w:r>
        <w:r w:rsidR="00164A5F" w:rsidRPr="00164A5F">
          <w:rPr>
            <w:noProof/>
            <w:webHidden/>
          </w:rPr>
          <w:fldChar w:fldCharType="separate"/>
        </w:r>
        <w:r w:rsidR="00164A5F" w:rsidRPr="00164A5F">
          <w:rPr>
            <w:noProof/>
            <w:webHidden/>
          </w:rPr>
          <w:t>27</w:t>
        </w:r>
        <w:r w:rsidR="00164A5F" w:rsidRPr="00164A5F">
          <w:rPr>
            <w:noProof/>
            <w:webHidden/>
          </w:rPr>
          <w:fldChar w:fldCharType="end"/>
        </w:r>
      </w:hyperlink>
    </w:p>
    <w:p w14:paraId="5656457C" w14:textId="0358B5BE"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48" w:history="1">
        <w:r w:rsidR="00164A5F" w:rsidRPr="00164A5F">
          <w:rPr>
            <w:rStyle w:val="Hyperlink"/>
            <w:noProof/>
          </w:rPr>
          <w:t>4.</w:t>
        </w:r>
        <w:r w:rsidR="00164A5F" w:rsidRPr="00164A5F">
          <w:rPr>
            <w:rFonts w:eastAsiaTheme="minorEastAsia"/>
            <w:noProof/>
            <w:kern w:val="2"/>
            <w:sz w:val="22"/>
            <w:szCs w:val="22"/>
            <w14:ligatures w14:val="standardContextual"/>
          </w:rPr>
          <w:tab/>
        </w:r>
        <w:r w:rsidR="00164A5F" w:rsidRPr="00164A5F">
          <w:rPr>
            <w:rStyle w:val="Hyperlink"/>
            <w:noProof/>
          </w:rPr>
          <w:t>ADO.NET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_Toc134741948 \h </w:instrText>
        </w:r>
        <w:r w:rsidR="00164A5F" w:rsidRPr="00164A5F">
          <w:rPr>
            <w:noProof/>
            <w:webHidden/>
          </w:rPr>
        </w:r>
        <w:r w:rsidR="00164A5F" w:rsidRPr="00164A5F">
          <w:rPr>
            <w:noProof/>
            <w:webHidden/>
          </w:rPr>
          <w:fldChar w:fldCharType="separate"/>
        </w:r>
        <w:r w:rsidR="00164A5F" w:rsidRPr="00164A5F">
          <w:rPr>
            <w:noProof/>
            <w:webHidden/>
          </w:rPr>
          <w:t>27</w:t>
        </w:r>
        <w:r w:rsidR="00164A5F" w:rsidRPr="00164A5F">
          <w:rPr>
            <w:noProof/>
            <w:webHidden/>
          </w:rPr>
          <w:fldChar w:fldCharType="end"/>
        </w:r>
      </w:hyperlink>
    </w:p>
    <w:p w14:paraId="46B48954" w14:textId="6EEE9337"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49" w:history="1">
        <w:r w:rsidR="00164A5F" w:rsidRPr="00164A5F">
          <w:rPr>
            <w:rStyle w:val="Hyperlink"/>
            <w:noProof/>
          </w:rPr>
          <w:t>5.</w:t>
        </w:r>
        <w:r w:rsidR="00164A5F" w:rsidRPr="00164A5F">
          <w:rPr>
            <w:rFonts w:eastAsiaTheme="minorEastAsia"/>
            <w:noProof/>
            <w:kern w:val="2"/>
            <w:sz w:val="22"/>
            <w:szCs w:val="22"/>
            <w14:ligatures w14:val="standardContextual"/>
          </w:rPr>
          <w:tab/>
        </w:r>
        <w:r w:rsidR="00164A5F" w:rsidRPr="00164A5F">
          <w:rPr>
            <w:rStyle w:val="Hyperlink"/>
            <w:noProof/>
          </w:rPr>
          <w:t>ASP.Net MVC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_Toc134741949 \h </w:instrText>
        </w:r>
        <w:r w:rsidR="00164A5F" w:rsidRPr="00164A5F">
          <w:rPr>
            <w:noProof/>
            <w:webHidden/>
          </w:rPr>
        </w:r>
        <w:r w:rsidR="00164A5F" w:rsidRPr="00164A5F">
          <w:rPr>
            <w:noProof/>
            <w:webHidden/>
          </w:rPr>
          <w:fldChar w:fldCharType="separate"/>
        </w:r>
        <w:r w:rsidR="00164A5F" w:rsidRPr="00164A5F">
          <w:rPr>
            <w:noProof/>
            <w:webHidden/>
          </w:rPr>
          <w:t>29</w:t>
        </w:r>
        <w:r w:rsidR="00164A5F" w:rsidRPr="00164A5F">
          <w:rPr>
            <w:noProof/>
            <w:webHidden/>
          </w:rPr>
          <w:fldChar w:fldCharType="end"/>
        </w:r>
      </w:hyperlink>
    </w:p>
    <w:p w14:paraId="17053FD9" w14:textId="29898421"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50" w:history="1">
        <w:r w:rsidR="00164A5F" w:rsidRPr="00164A5F">
          <w:rPr>
            <w:rStyle w:val="Hyperlink"/>
            <w:noProof/>
          </w:rPr>
          <w:t>6.</w:t>
        </w:r>
        <w:r w:rsidR="00164A5F" w:rsidRPr="00164A5F">
          <w:rPr>
            <w:rFonts w:eastAsiaTheme="minorEastAsia"/>
            <w:noProof/>
            <w:kern w:val="2"/>
            <w:sz w:val="22"/>
            <w:szCs w:val="22"/>
            <w14:ligatures w14:val="standardContextual"/>
          </w:rPr>
          <w:tab/>
        </w:r>
        <w:r w:rsidR="00164A5F" w:rsidRPr="00164A5F">
          <w:rPr>
            <w:rStyle w:val="Hyperlink"/>
            <w:noProof/>
          </w:rPr>
          <w:t>ASP.NET Web Forms</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_Toc134741950 \h </w:instrText>
        </w:r>
        <w:r w:rsidR="00164A5F" w:rsidRPr="00164A5F">
          <w:rPr>
            <w:noProof/>
            <w:webHidden/>
          </w:rPr>
        </w:r>
        <w:r w:rsidR="00164A5F" w:rsidRPr="00164A5F">
          <w:rPr>
            <w:noProof/>
            <w:webHidden/>
          </w:rPr>
          <w:fldChar w:fldCharType="separate"/>
        </w:r>
        <w:r w:rsidR="00164A5F" w:rsidRPr="00164A5F">
          <w:rPr>
            <w:noProof/>
            <w:webHidden/>
          </w:rPr>
          <w:t>29</w:t>
        </w:r>
        <w:r w:rsidR="00164A5F" w:rsidRPr="00164A5F">
          <w:rPr>
            <w:noProof/>
            <w:webHidden/>
          </w:rPr>
          <w:fldChar w:fldCharType="end"/>
        </w:r>
      </w:hyperlink>
    </w:p>
    <w:p w14:paraId="3F6F23A0" w14:textId="1D75A6A7"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51" w:history="1">
        <w:r w:rsidR="00164A5F" w:rsidRPr="00164A5F">
          <w:rPr>
            <w:rStyle w:val="Hyperlink"/>
            <w:noProof/>
          </w:rPr>
          <w:t>CHƯƠNG 3 – THIẾT KẾ FRONT END</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_Toc134741951 \h </w:instrText>
        </w:r>
        <w:r w:rsidR="00164A5F" w:rsidRPr="00164A5F">
          <w:rPr>
            <w:noProof/>
            <w:webHidden/>
          </w:rPr>
        </w:r>
        <w:r w:rsidR="00164A5F" w:rsidRPr="00164A5F">
          <w:rPr>
            <w:noProof/>
            <w:webHidden/>
          </w:rPr>
          <w:fldChar w:fldCharType="separate"/>
        </w:r>
        <w:r w:rsidR="00164A5F" w:rsidRPr="00164A5F">
          <w:rPr>
            <w:noProof/>
            <w:webHidden/>
          </w:rPr>
          <w:t>31</w:t>
        </w:r>
        <w:r w:rsidR="00164A5F" w:rsidRPr="00164A5F">
          <w:rPr>
            <w:noProof/>
            <w:webHidden/>
          </w:rPr>
          <w:fldChar w:fldCharType="end"/>
        </w:r>
      </w:hyperlink>
    </w:p>
    <w:p w14:paraId="25B68905" w14:textId="113CC2D9"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52" w:history="1">
        <w:r w:rsidR="00164A5F" w:rsidRPr="00164A5F">
          <w:rPr>
            <w:rStyle w:val="Hyperlink"/>
            <w:noProof/>
          </w:rPr>
          <w:t>1.</w:t>
        </w:r>
        <w:r w:rsidR="00164A5F" w:rsidRPr="00164A5F">
          <w:rPr>
            <w:rFonts w:eastAsiaTheme="minorEastAsia"/>
            <w:noProof/>
            <w:kern w:val="2"/>
            <w:sz w:val="22"/>
            <w:szCs w:val="22"/>
            <w14:ligatures w14:val="standardContextual"/>
          </w:rPr>
          <w:tab/>
        </w:r>
        <w:r w:rsidR="00164A5F" w:rsidRPr="00164A5F">
          <w:rPr>
            <w:rStyle w:val="Hyperlink"/>
            <w:noProof/>
          </w:rPr>
          <w:t>Cấu trúc thư mục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_Toc134741952 \h </w:instrText>
        </w:r>
        <w:r w:rsidR="00164A5F" w:rsidRPr="00164A5F">
          <w:rPr>
            <w:noProof/>
            <w:webHidden/>
          </w:rPr>
        </w:r>
        <w:r w:rsidR="00164A5F" w:rsidRPr="00164A5F">
          <w:rPr>
            <w:noProof/>
            <w:webHidden/>
          </w:rPr>
          <w:fldChar w:fldCharType="separate"/>
        </w:r>
        <w:r w:rsidR="00164A5F" w:rsidRPr="00164A5F">
          <w:rPr>
            <w:noProof/>
            <w:webHidden/>
          </w:rPr>
          <w:t>31</w:t>
        </w:r>
        <w:r w:rsidR="00164A5F" w:rsidRPr="00164A5F">
          <w:rPr>
            <w:noProof/>
            <w:webHidden/>
          </w:rPr>
          <w:fldChar w:fldCharType="end"/>
        </w:r>
      </w:hyperlink>
    </w:p>
    <w:p w14:paraId="66B33AC3" w14:textId="15985447"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53" w:history="1">
        <w:r w:rsidR="00164A5F" w:rsidRPr="00164A5F">
          <w:rPr>
            <w:rStyle w:val="Hyperlink"/>
            <w:noProof/>
          </w:rPr>
          <w:t>2.</w:t>
        </w:r>
        <w:r w:rsidR="00164A5F" w:rsidRPr="00164A5F">
          <w:rPr>
            <w:rFonts w:eastAsiaTheme="minorEastAsia"/>
            <w:noProof/>
            <w:kern w:val="2"/>
            <w:sz w:val="22"/>
            <w:szCs w:val="22"/>
            <w14:ligatures w14:val="standardContextual"/>
          </w:rPr>
          <w:tab/>
        </w:r>
        <w:r w:rsidR="00164A5F" w:rsidRPr="00164A5F">
          <w:rPr>
            <w:rStyle w:val="Hyperlink"/>
            <w:noProof/>
          </w:rPr>
          <w:t>Layout hiển thị thông tin chung của website</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_Toc134741953 \h </w:instrText>
        </w:r>
        <w:r w:rsidR="00164A5F" w:rsidRPr="00164A5F">
          <w:rPr>
            <w:noProof/>
            <w:webHidden/>
          </w:rPr>
        </w:r>
        <w:r w:rsidR="00164A5F" w:rsidRPr="00164A5F">
          <w:rPr>
            <w:noProof/>
            <w:webHidden/>
          </w:rPr>
          <w:fldChar w:fldCharType="separate"/>
        </w:r>
        <w:r w:rsidR="00164A5F" w:rsidRPr="00164A5F">
          <w:rPr>
            <w:noProof/>
            <w:webHidden/>
          </w:rPr>
          <w:t>32</w:t>
        </w:r>
        <w:r w:rsidR="00164A5F" w:rsidRPr="00164A5F">
          <w:rPr>
            <w:noProof/>
            <w:webHidden/>
          </w:rPr>
          <w:fldChar w:fldCharType="end"/>
        </w:r>
      </w:hyperlink>
    </w:p>
    <w:p w14:paraId="04E242A7" w14:textId="16D997E3"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54" w:history="1">
        <w:r w:rsidR="00164A5F" w:rsidRPr="00164A5F">
          <w:rPr>
            <w:rStyle w:val="Hyperlink"/>
            <w:noProof/>
          </w:rPr>
          <w:t>3.</w:t>
        </w:r>
        <w:r w:rsidR="00164A5F" w:rsidRPr="00164A5F">
          <w:rPr>
            <w:rFonts w:eastAsiaTheme="minorEastAsia"/>
            <w:noProof/>
            <w:kern w:val="2"/>
            <w:sz w:val="22"/>
            <w:szCs w:val="22"/>
            <w14:ligatures w14:val="standardContextual"/>
          </w:rPr>
          <w:tab/>
        </w:r>
        <w:r w:rsidR="00164A5F" w:rsidRPr="00164A5F">
          <w:rPr>
            <w:rStyle w:val="Hyperlink"/>
            <w:noProof/>
          </w:rPr>
          <w:t>Controller</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_Toc134741954 \h </w:instrText>
        </w:r>
        <w:r w:rsidR="00164A5F" w:rsidRPr="00164A5F">
          <w:rPr>
            <w:noProof/>
            <w:webHidden/>
          </w:rPr>
        </w:r>
        <w:r w:rsidR="00164A5F" w:rsidRPr="00164A5F">
          <w:rPr>
            <w:noProof/>
            <w:webHidden/>
          </w:rPr>
          <w:fldChar w:fldCharType="separate"/>
        </w:r>
        <w:r w:rsidR="00164A5F" w:rsidRPr="00164A5F">
          <w:rPr>
            <w:noProof/>
            <w:webHidden/>
          </w:rPr>
          <w:t>34</w:t>
        </w:r>
        <w:r w:rsidR="00164A5F" w:rsidRPr="00164A5F">
          <w:rPr>
            <w:noProof/>
            <w:webHidden/>
          </w:rPr>
          <w:fldChar w:fldCharType="end"/>
        </w:r>
      </w:hyperlink>
    </w:p>
    <w:p w14:paraId="7723C526" w14:textId="5A3E207E"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55" w:history="1">
        <w:r w:rsidR="00164A5F" w:rsidRPr="00164A5F">
          <w:rPr>
            <w:rStyle w:val="Hyperlink"/>
            <w:noProof/>
          </w:rPr>
          <w:t>4.</w:t>
        </w:r>
        <w:r w:rsidR="00164A5F" w:rsidRPr="00164A5F">
          <w:rPr>
            <w:rFonts w:eastAsiaTheme="minorEastAsia"/>
            <w:noProof/>
            <w:kern w:val="2"/>
            <w:sz w:val="22"/>
            <w:szCs w:val="22"/>
            <w14:ligatures w14:val="standardContextual"/>
          </w:rPr>
          <w:tab/>
        </w:r>
        <w:r w:rsidR="00164A5F" w:rsidRPr="00164A5F">
          <w:rPr>
            <w:rStyle w:val="Hyperlink"/>
            <w:noProof/>
          </w:rPr>
          <w:t>View</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_Toc134741955 \h </w:instrText>
        </w:r>
        <w:r w:rsidR="00164A5F" w:rsidRPr="00164A5F">
          <w:rPr>
            <w:noProof/>
            <w:webHidden/>
          </w:rPr>
        </w:r>
        <w:r w:rsidR="00164A5F" w:rsidRPr="00164A5F">
          <w:rPr>
            <w:noProof/>
            <w:webHidden/>
          </w:rPr>
          <w:fldChar w:fldCharType="separate"/>
        </w:r>
        <w:r w:rsidR="00164A5F" w:rsidRPr="00164A5F">
          <w:rPr>
            <w:noProof/>
            <w:webHidden/>
          </w:rPr>
          <w:t>40</w:t>
        </w:r>
        <w:r w:rsidR="00164A5F" w:rsidRPr="00164A5F">
          <w:rPr>
            <w:noProof/>
            <w:webHidden/>
          </w:rPr>
          <w:fldChar w:fldCharType="end"/>
        </w:r>
      </w:hyperlink>
    </w:p>
    <w:p w14:paraId="324F43C2" w14:textId="5874175C"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56" w:history="1">
        <w:r w:rsidR="00164A5F" w:rsidRPr="00164A5F">
          <w:rPr>
            <w:rStyle w:val="Hyperlink"/>
            <w:noProof/>
          </w:rPr>
          <w:t>5.</w:t>
        </w:r>
        <w:r w:rsidR="00164A5F" w:rsidRPr="00164A5F">
          <w:rPr>
            <w:rFonts w:eastAsiaTheme="minorEastAsia"/>
            <w:noProof/>
            <w:kern w:val="2"/>
            <w:sz w:val="22"/>
            <w:szCs w:val="22"/>
            <w14:ligatures w14:val="standardContextual"/>
          </w:rPr>
          <w:tab/>
        </w:r>
        <w:r w:rsidR="00164A5F" w:rsidRPr="00164A5F">
          <w:rPr>
            <w:rStyle w:val="Hyperlink"/>
            <w:noProof/>
          </w:rPr>
          <w:t>Các trang thông tin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_Toc134741956 \h </w:instrText>
        </w:r>
        <w:r w:rsidR="00164A5F" w:rsidRPr="00164A5F">
          <w:rPr>
            <w:noProof/>
            <w:webHidden/>
          </w:rPr>
        </w:r>
        <w:r w:rsidR="00164A5F" w:rsidRPr="00164A5F">
          <w:rPr>
            <w:noProof/>
            <w:webHidden/>
          </w:rPr>
          <w:fldChar w:fldCharType="separate"/>
        </w:r>
        <w:r w:rsidR="00164A5F" w:rsidRPr="00164A5F">
          <w:rPr>
            <w:noProof/>
            <w:webHidden/>
          </w:rPr>
          <w:t>55</w:t>
        </w:r>
        <w:r w:rsidR="00164A5F" w:rsidRPr="00164A5F">
          <w:rPr>
            <w:noProof/>
            <w:webHidden/>
          </w:rPr>
          <w:fldChar w:fldCharType="end"/>
        </w:r>
      </w:hyperlink>
    </w:p>
    <w:p w14:paraId="25E7342F" w14:textId="68EDD19A" w:rsidR="00164A5F" w:rsidRPr="00164A5F" w:rsidRDefault="00000000">
      <w:pPr>
        <w:pStyle w:val="TOC2"/>
        <w:tabs>
          <w:tab w:val="right" w:leader="dot" w:pos="9111"/>
        </w:tabs>
        <w:rPr>
          <w:rFonts w:eastAsiaTheme="minorEastAsia"/>
          <w:noProof/>
          <w:kern w:val="2"/>
          <w:sz w:val="22"/>
          <w:szCs w:val="22"/>
          <w14:ligatures w14:val="standardContextual"/>
        </w:rPr>
      </w:pPr>
      <w:hyperlink w:anchor="_Toc134741957" w:history="1">
        <w:r w:rsidR="00164A5F" w:rsidRPr="00164A5F">
          <w:rPr>
            <w:rStyle w:val="Hyperlink"/>
            <w:noProof/>
          </w:rPr>
          <w:t>CHƯƠNG 4 – THIẾT KẾ TRANG QUẢN TRỊ</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_Toc134741957 \h </w:instrText>
        </w:r>
        <w:r w:rsidR="00164A5F" w:rsidRPr="00164A5F">
          <w:rPr>
            <w:noProof/>
            <w:webHidden/>
          </w:rPr>
        </w:r>
        <w:r w:rsidR="00164A5F" w:rsidRPr="00164A5F">
          <w:rPr>
            <w:noProof/>
            <w:webHidden/>
          </w:rPr>
          <w:fldChar w:fldCharType="separate"/>
        </w:r>
        <w:r w:rsidR="00164A5F" w:rsidRPr="00164A5F">
          <w:rPr>
            <w:noProof/>
            <w:webHidden/>
          </w:rPr>
          <w:t>59</w:t>
        </w:r>
        <w:r w:rsidR="00164A5F" w:rsidRPr="00164A5F">
          <w:rPr>
            <w:noProof/>
            <w:webHidden/>
          </w:rPr>
          <w:fldChar w:fldCharType="end"/>
        </w:r>
      </w:hyperlink>
    </w:p>
    <w:p w14:paraId="31C9A639" w14:textId="0E8FEBB6"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58" w:history="1">
        <w:r w:rsidR="00164A5F" w:rsidRPr="00164A5F">
          <w:rPr>
            <w:rStyle w:val="Hyperlink"/>
            <w:noProof/>
          </w:rPr>
          <w:t>1.</w:t>
        </w:r>
        <w:r w:rsidR="00164A5F" w:rsidRPr="00164A5F">
          <w:rPr>
            <w:rFonts w:eastAsiaTheme="minorEastAsia"/>
            <w:noProof/>
            <w:kern w:val="2"/>
            <w:sz w:val="22"/>
            <w:szCs w:val="22"/>
            <w14:ligatures w14:val="standardContextual"/>
          </w:rPr>
          <w:tab/>
        </w:r>
        <w:r w:rsidR="00164A5F" w:rsidRPr="00164A5F">
          <w:rPr>
            <w:rStyle w:val="Hyperlink"/>
            <w:noProof/>
          </w:rPr>
          <w:t>Cấu trúc thư mục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_Toc134741958 \h </w:instrText>
        </w:r>
        <w:r w:rsidR="00164A5F" w:rsidRPr="00164A5F">
          <w:rPr>
            <w:noProof/>
            <w:webHidden/>
          </w:rPr>
        </w:r>
        <w:r w:rsidR="00164A5F" w:rsidRPr="00164A5F">
          <w:rPr>
            <w:noProof/>
            <w:webHidden/>
          </w:rPr>
          <w:fldChar w:fldCharType="separate"/>
        </w:r>
        <w:r w:rsidR="00164A5F" w:rsidRPr="00164A5F">
          <w:rPr>
            <w:noProof/>
            <w:webHidden/>
          </w:rPr>
          <w:t>59</w:t>
        </w:r>
        <w:r w:rsidR="00164A5F" w:rsidRPr="00164A5F">
          <w:rPr>
            <w:noProof/>
            <w:webHidden/>
          </w:rPr>
          <w:fldChar w:fldCharType="end"/>
        </w:r>
      </w:hyperlink>
    </w:p>
    <w:p w14:paraId="1FFAA68F" w14:textId="3B0F3142"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59" w:history="1">
        <w:r w:rsidR="00164A5F" w:rsidRPr="00164A5F">
          <w:rPr>
            <w:rStyle w:val="Hyperlink"/>
            <w:noProof/>
          </w:rPr>
          <w:t>2.</w:t>
        </w:r>
        <w:r w:rsidR="00164A5F" w:rsidRPr="00164A5F">
          <w:rPr>
            <w:rFonts w:eastAsiaTheme="minorEastAsia"/>
            <w:noProof/>
            <w:kern w:val="2"/>
            <w:sz w:val="22"/>
            <w:szCs w:val="22"/>
            <w14:ligatures w14:val="standardContextual"/>
          </w:rPr>
          <w:tab/>
        </w:r>
        <w:r w:rsidR="00164A5F" w:rsidRPr="00164A5F">
          <w:rPr>
            <w:rStyle w:val="Hyperlink"/>
            <w:noProof/>
          </w:rPr>
          <w:t>Tạo giao diện và cấu hình</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_Toc134741959 \h </w:instrText>
        </w:r>
        <w:r w:rsidR="00164A5F" w:rsidRPr="00164A5F">
          <w:rPr>
            <w:noProof/>
            <w:webHidden/>
          </w:rPr>
        </w:r>
        <w:r w:rsidR="00164A5F" w:rsidRPr="00164A5F">
          <w:rPr>
            <w:noProof/>
            <w:webHidden/>
          </w:rPr>
          <w:fldChar w:fldCharType="separate"/>
        </w:r>
        <w:r w:rsidR="00164A5F" w:rsidRPr="00164A5F">
          <w:rPr>
            <w:noProof/>
            <w:webHidden/>
          </w:rPr>
          <w:t>59</w:t>
        </w:r>
        <w:r w:rsidR="00164A5F" w:rsidRPr="00164A5F">
          <w:rPr>
            <w:noProof/>
            <w:webHidden/>
          </w:rPr>
          <w:fldChar w:fldCharType="end"/>
        </w:r>
      </w:hyperlink>
    </w:p>
    <w:p w14:paraId="6DD48B39" w14:textId="5E20E5F7"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60" w:history="1">
        <w:r w:rsidR="00164A5F" w:rsidRPr="00164A5F">
          <w:rPr>
            <w:rStyle w:val="Hyperlink"/>
            <w:noProof/>
          </w:rPr>
          <w:t>3.</w:t>
        </w:r>
        <w:r w:rsidR="00164A5F" w:rsidRPr="00164A5F">
          <w:rPr>
            <w:rFonts w:eastAsiaTheme="minorEastAsia"/>
            <w:noProof/>
            <w:kern w:val="2"/>
            <w:sz w:val="22"/>
            <w:szCs w:val="22"/>
            <w14:ligatures w14:val="standardContextual"/>
          </w:rPr>
          <w:tab/>
        </w:r>
        <w:r w:rsidR="00164A5F" w:rsidRPr="00164A5F">
          <w:rPr>
            <w:rStyle w:val="Hyperlink"/>
            <w:noProof/>
          </w:rPr>
          <w:t>Tạo Controller</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_Toc134741960 \h </w:instrText>
        </w:r>
        <w:r w:rsidR="00164A5F" w:rsidRPr="00164A5F">
          <w:rPr>
            <w:noProof/>
            <w:webHidden/>
          </w:rPr>
        </w:r>
        <w:r w:rsidR="00164A5F" w:rsidRPr="00164A5F">
          <w:rPr>
            <w:noProof/>
            <w:webHidden/>
          </w:rPr>
          <w:fldChar w:fldCharType="separate"/>
        </w:r>
        <w:r w:rsidR="00164A5F" w:rsidRPr="00164A5F">
          <w:rPr>
            <w:noProof/>
            <w:webHidden/>
          </w:rPr>
          <w:t>62</w:t>
        </w:r>
        <w:r w:rsidR="00164A5F" w:rsidRPr="00164A5F">
          <w:rPr>
            <w:noProof/>
            <w:webHidden/>
          </w:rPr>
          <w:fldChar w:fldCharType="end"/>
        </w:r>
      </w:hyperlink>
    </w:p>
    <w:p w14:paraId="0DEDEA4B" w14:textId="064DEA5D"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61" w:history="1">
        <w:r w:rsidR="00164A5F" w:rsidRPr="00164A5F">
          <w:rPr>
            <w:rStyle w:val="Hyperlink"/>
            <w:noProof/>
          </w:rPr>
          <w:t>4.</w:t>
        </w:r>
        <w:r w:rsidR="00164A5F" w:rsidRPr="00164A5F">
          <w:rPr>
            <w:rFonts w:eastAsiaTheme="minorEastAsia"/>
            <w:noProof/>
            <w:kern w:val="2"/>
            <w:sz w:val="22"/>
            <w:szCs w:val="22"/>
            <w14:ligatures w14:val="standardContextual"/>
          </w:rPr>
          <w:tab/>
        </w:r>
        <w:r w:rsidR="00164A5F" w:rsidRPr="00164A5F">
          <w:rPr>
            <w:rStyle w:val="Hyperlink"/>
            <w:noProof/>
          </w:rPr>
          <w:t>Tạo các trang quản lý</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_Toc134741961 \h </w:instrText>
        </w:r>
        <w:r w:rsidR="00164A5F" w:rsidRPr="00164A5F">
          <w:rPr>
            <w:noProof/>
            <w:webHidden/>
          </w:rPr>
        </w:r>
        <w:r w:rsidR="00164A5F" w:rsidRPr="00164A5F">
          <w:rPr>
            <w:noProof/>
            <w:webHidden/>
          </w:rPr>
          <w:fldChar w:fldCharType="separate"/>
        </w:r>
        <w:r w:rsidR="00164A5F" w:rsidRPr="00164A5F">
          <w:rPr>
            <w:noProof/>
            <w:webHidden/>
          </w:rPr>
          <w:t>63</w:t>
        </w:r>
        <w:r w:rsidR="00164A5F" w:rsidRPr="00164A5F">
          <w:rPr>
            <w:noProof/>
            <w:webHidden/>
          </w:rPr>
          <w:fldChar w:fldCharType="end"/>
        </w:r>
      </w:hyperlink>
    </w:p>
    <w:p w14:paraId="7B41F7F7" w14:textId="32E630B1"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62" w:history="1">
        <w:r w:rsidR="00164A5F" w:rsidRPr="00164A5F">
          <w:rPr>
            <w:rStyle w:val="Hyperlink"/>
            <w:noProof/>
          </w:rPr>
          <w:t>4.1.</w:t>
        </w:r>
        <w:r w:rsidR="00164A5F" w:rsidRPr="00164A5F">
          <w:rPr>
            <w:rFonts w:eastAsiaTheme="minorEastAsia"/>
            <w:noProof/>
            <w:kern w:val="2"/>
            <w:sz w:val="22"/>
            <w:szCs w:val="22"/>
            <w14:ligatures w14:val="standardContextual"/>
          </w:rPr>
          <w:tab/>
        </w:r>
        <w:r w:rsidR="00164A5F" w:rsidRPr="00164A5F">
          <w:rPr>
            <w:rStyle w:val="Hyperlink"/>
            <w:noProof/>
          </w:rPr>
          <w:t>Quản lý Header</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_Toc134741962 \h </w:instrText>
        </w:r>
        <w:r w:rsidR="00164A5F" w:rsidRPr="00164A5F">
          <w:rPr>
            <w:noProof/>
            <w:webHidden/>
          </w:rPr>
        </w:r>
        <w:r w:rsidR="00164A5F" w:rsidRPr="00164A5F">
          <w:rPr>
            <w:noProof/>
            <w:webHidden/>
          </w:rPr>
          <w:fldChar w:fldCharType="separate"/>
        </w:r>
        <w:r w:rsidR="00164A5F" w:rsidRPr="00164A5F">
          <w:rPr>
            <w:noProof/>
            <w:webHidden/>
          </w:rPr>
          <w:t>63</w:t>
        </w:r>
        <w:r w:rsidR="00164A5F" w:rsidRPr="00164A5F">
          <w:rPr>
            <w:noProof/>
            <w:webHidden/>
          </w:rPr>
          <w:fldChar w:fldCharType="end"/>
        </w:r>
      </w:hyperlink>
    </w:p>
    <w:p w14:paraId="2CD2ABD4" w14:textId="06DFE0F4"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63" w:history="1">
        <w:r w:rsidR="00164A5F" w:rsidRPr="00164A5F">
          <w:rPr>
            <w:rStyle w:val="Hyperlink"/>
            <w:noProof/>
          </w:rPr>
          <w:t>4.2.</w:t>
        </w:r>
        <w:r w:rsidR="00164A5F" w:rsidRPr="00164A5F">
          <w:rPr>
            <w:rFonts w:eastAsiaTheme="minorEastAsia"/>
            <w:noProof/>
            <w:kern w:val="2"/>
            <w:sz w:val="22"/>
            <w:szCs w:val="22"/>
            <w14:ligatures w14:val="standardContextual"/>
          </w:rPr>
          <w:tab/>
        </w:r>
        <w:r w:rsidR="00164A5F" w:rsidRPr="00164A5F">
          <w:rPr>
            <w:rStyle w:val="Hyperlink"/>
            <w:noProof/>
          </w:rPr>
          <w:t>Quản lý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_Toc134741963 \h </w:instrText>
        </w:r>
        <w:r w:rsidR="00164A5F" w:rsidRPr="00164A5F">
          <w:rPr>
            <w:noProof/>
            <w:webHidden/>
          </w:rPr>
        </w:r>
        <w:r w:rsidR="00164A5F" w:rsidRPr="00164A5F">
          <w:rPr>
            <w:noProof/>
            <w:webHidden/>
          </w:rPr>
          <w:fldChar w:fldCharType="separate"/>
        </w:r>
        <w:r w:rsidR="00164A5F" w:rsidRPr="00164A5F">
          <w:rPr>
            <w:noProof/>
            <w:webHidden/>
          </w:rPr>
          <w:t>69</w:t>
        </w:r>
        <w:r w:rsidR="00164A5F" w:rsidRPr="00164A5F">
          <w:rPr>
            <w:noProof/>
            <w:webHidden/>
          </w:rPr>
          <w:fldChar w:fldCharType="end"/>
        </w:r>
      </w:hyperlink>
    </w:p>
    <w:p w14:paraId="2916A97A" w14:textId="4C38DC70"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64" w:history="1">
        <w:r w:rsidR="00164A5F" w:rsidRPr="00164A5F">
          <w:rPr>
            <w:rStyle w:val="Hyperlink"/>
            <w:noProof/>
          </w:rPr>
          <w:t>4.3.</w:t>
        </w:r>
        <w:r w:rsidR="00164A5F" w:rsidRPr="00164A5F">
          <w:rPr>
            <w:rFonts w:eastAsiaTheme="minorEastAsia"/>
            <w:noProof/>
            <w:kern w:val="2"/>
            <w:sz w:val="22"/>
            <w:szCs w:val="22"/>
            <w14:ligatures w14:val="standardContextual"/>
          </w:rPr>
          <w:tab/>
        </w:r>
        <w:r w:rsidR="00164A5F" w:rsidRPr="00164A5F">
          <w:rPr>
            <w:rStyle w:val="Hyperlink"/>
            <w:noProof/>
          </w:rPr>
          <w:t>Thay đổi controller</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_Toc134741964 \h </w:instrText>
        </w:r>
        <w:r w:rsidR="00164A5F" w:rsidRPr="00164A5F">
          <w:rPr>
            <w:noProof/>
            <w:webHidden/>
          </w:rPr>
        </w:r>
        <w:r w:rsidR="00164A5F" w:rsidRPr="00164A5F">
          <w:rPr>
            <w:noProof/>
            <w:webHidden/>
          </w:rPr>
          <w:fldChar w:fldCharType="separate"/>
        </w:r>
        <w:r w:rsidR="00164A5F" w:rsidRPr="00164A5F">
          <w:rPr>
            <w:noProof/>
            <w:webHidden/>
          </w:rPr>
          <w:t>73</w:t>
        </w:r>
        <w:r w:rsidR="00164A5F" w:rsidRPr="00164A5F">
          <w:rPr>
            <w:noProof/>
            <w:webHidden/>
          </w:rPr>
          <w:fldChar w:fldCharType="end"/>
        </w:r>
      </w:hyperlink>
    </w:p>
    <w:p w14:paraId="65706F68" w14:textId="532518E6"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65" w:history="1">
        <w:r w:rsidR="00164A5F" w:rsidRPr="00164A5F">
          <w:rPr>
            <w:rStyle w:val="Hyperlink"/>
            <w:noProof/>
          </w:rPr>
          <w:t>4.4.</w:t>
        </w:r>
        <w:r w:rsidR="00164A5F" w:rsidRPr="00164A5F">
          <w:rPr>
            <w:rFonts w:eastAsiaTheme="minorEastAsia"/>
            <w:noProof/>
            <w:kern w:val="2"/>
            <w:sz w:val="22"/>
            <w:szCs w:val="22"/>
            <w14:ligatures w14:val="standardContextual"/>
          </w:rPr>
          <w:tab/>
        </w:r>
        <w:r w:rsidR="00164A5F" w:rsidRPr="00164A5F">
          <w:rPr>
            <w:rStyle w:val="Hyperlink"/>
            <w:noProof/>
          </w:rPr>
          <w:t>Các trang quản lý còn lại</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_Toc134741965 \h </w:instrText>
        </w:r>
        <w:r w:rsidR="00164A5F" w:rsidRPr="00164A5F">
          <w:rPr>
            <w:noProof/>
            <w:webHidden/>
          </w:rPr>
        </w:r>
        <w:r w:rsidR="00164A5F" w:rsidRPr="00164A5F">
          <w:rPr>
            <w:noProof/>
            <w:webHidden/>
          </w:rPr>
          <w:fldChar w:fldCharType="separate"/>
        </w:r>
        <w:r w:rsidR="00164A5F" w:rsidRPr="00164A5F">
          <w:rPr>
            <w:noProof/>
            <w:webHidden/>
          </w:rPr>
          <w:t>73</w:t>
        </w:r>
        <w:r w:rsidR="00164A5F" w:rsidRPr="00164A5F">
          <w:rPr>
            <w:noProof/>
            <w:webHidden/>
          </w:rPr>
          <w:fldChar w:fldCharType="end"/>
        </w:r>
      </w:hyperlink>
    </w:p>
    <w:p w14:paraId="256ECA91" w14:textId="67D60649"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66" w:history="1">
        <w:r w:rsidR="00164A5F" w:rsidRPr="00164A5F">
          <w:rPr>
            <w:rStyle w:val="Hyperlink"/>
            <w:noProof/>
          </w:rPr>
          <w:t>CHƯƠNG 5 – MINH HỌA SẢN PHẨM</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_Toc134741966 \h </w:instrText>
        </w:r>
        <w:r w:rsidR="00164A5F" w:rsidRPr="00164A5F">
          <w:rPr>
            <w:noProof/>
            <w:webHidden/>
          </w:rPr>
        </w:r>
        <w:r w:rsidR="00164A5F" w:rsidRPr="00164A5F">
          <w:rPr>
            <w:noProof/>
            <w:webHidden/>
          </w:rPr>
          <w:fldChar w:fldCharType="separate"/>
        </w:r>
        <w:r w:rsidR="00164A5F" w:rsidRPr="00164A5F">
          <w:rPr>
            <w:noProof/>
            <w:webHidden/>
          </w:rPr>
          <w:t>77</w:t>
        </w:r>
        <w:r w:rsidR="00164A5F" w:rsidRPr="00164A5F">
          <w:rPr>
            <w:noProof/>
            <w:webHidden/>
          </w:rPr>
          <w:fldChar w:fldCharType="end"/>
        </w:r>
      </w:hyperlink>
    </w:p>
    <w:p w14:paraId="265DD1BA" w14:textId="647104A0"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67" w:history="1">
        <w:r w:rsidR="00164A5F" w:rsidRPr="00164A5F">
          <w:rPr>
            <w:rStyle w:val="Hyperlink"/>
            <w:noProof/>
          </w:rPr>
          <w:t>1.</w:t>
        </w:r>
        <w:r w:rsidR="00164A5F" w:rsidRPr="00164A5F">
          <w:rPr>
            <w:rFonts w:eastAsiaTheme="minorEastAsia"/>
            <w:noProof/>
            <w:kern w:val="2"/>
            <w:sz w:val="22"/>
            <w:szCs w:val="22"/>
            <w14:ligatures w14:val="standardContextual"/>
          </w:rPr>
          <w:tab/>
        </w:r>
        <w:r w:rsidR="00164A5F" w:rsidRPr="00164A5F">
          <w:rPr>
            <w:rStyle w:val="Hyperlink"/>
            <w:noProof/>
          </w:rPr>
          <w:t>Thêm mới Logo</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_Toc134741967 \h </w:instrText>
        </w:r>
        <w:r w:rsidR="00164A5F" w:rsidRPr="00164A5F">
          <w:rPr>
            <w:noProof/>
            <w:webHidden/>
          </w:rPr>
        </w:r>
        <w:r w:rsidR="00164A5F" w:rsidRPr="00164A5F">
          <w:rPr>
            <w:noProof/>
            <w:webHidden/>
          </w:rPr>
          <w:fldChar w:fldCharType="separate"/>
        </w:r>
        <w:r w:rsidR="00164A5F" w:rsidRPr="00164A5F">
          <w:rPr>
            <w:noProof/>
            <w:webHidden/>
          </w:rPr>
          <w:t>77</w:t>
        </w:r>
        <w:r w:rsidR="00164A5F" w:rsidRPr="00164A5F">
          <w:rPr>
            <w:noProof/>
            <w:webHidden/>
          </w:rPr>
          <w:fldChar w:fldCharType="end"/>
        </w:r>
      </w:hyperlink>
    </w:p>
    <w:p w14:paraId="7843971F" w14:textId="3809E545"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68" w:history="1">
        <w:r w:rsidR="00164A5F" w:rsidRPr="00164A5F">
          <w:rPr>
            <w:rStyle w:val="Hyperlink"/>
            <w:noProof/>
          </w:rPr>
          <w:t>2.</w:t>
        </w:r>
        <w:r w:rsidR="00164A5F" w:rsidRPr="00164A5F">
          <w:rPr>
            <w:rFonts w:eastAsiaTheme="minorEastAsia"/>
            <w:noProof/>
            <w:kern w:val="2"/>
            <w:sz w:val="22"/>
            <w:szCs w:val="22"/>
            <w14:ligatures w14:val="standardContextual"/>
          </w:rPr>
          <w:tab/>
        </w:r>
        <w:r w:rsidR="00164A5F" w:rsidRPr="00164A5F">
          <w:rPr>
            <w:rStyle w:val="Hyperlink"/>
            <w:noProof/>
          </w:rPr>
          <w:t>Thêm mới Tin tức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_Toc134741968 \h </w:instrText>
        </w:r>
        <w:r w:rsidR="00164A5F" w:rsidRPr="00164A5F">
          <w:rPr>
            <w:noProof/>
            <w:webHidden/>
          </w:rPr>
        </w:r>
        <w:r w:rsidR="00164A5F" w:rsidRPr="00164A5F">
          <w:rPr>
            <w:noProof/>
            <w:webHidden/>
          </w:rPr>
          <w:fldChar w:fldCharType="separate"/>
        </w:r>
        <w:r w:rsidR="00164A5F" w:rsidRPr="00164A5F">
          <w:rPr>
            <w:noProof/>
            <w:webHidden/>
          </w:rPr>
          <w:t>78</w:t>
        </w:r>
        <w:r w:rsidR="00164A5F" w:rsidRPr="00164A5F">
          <w:rPr>
            <w:noProof/>
            <w:webHidden/>
          </w:rPr>
          <w:fldChar w:fldCharType="end"/>
        </w:r>
      </w:hyperlink>
    </w:p>
    <w:p w14:paraId="54097633" w14:textId="3FFA753E"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69" w:history="1">
        <w:r w:rsidR="00164A5F" w:rsidRPr="00164A5F">
          <w:rPr>
            <w:rStyle w:val="Hyperlink"/>
            <w:noProof/>
          </w:rPr>
          <w:t>3.</w:t>
        </w:r>
        <w:r w:rsidR="00164A5F" w:rsidRPr="00164A5F">
          <w:rPr>
            <w:rFonts w:eastAsiaTheme="minorEastAsia"/>
            <w:noProof/>
            <w:kern w:val="2"/>
            <w:sz w:val="22"/>
            <w:szCs w:val="22"/>
            <w14:ligatures w14:val="standardContextual"/>
          </w:rPr>
          <w:tab/>
        </w:r>
        <w:r w:rsidR="00164A5F" w:rsidRPr="00164A5F">
          <w:rPr>
            <w:rStyle w:val="Hyperlink"/>
            <w:noProof/>
          </w:rPr>
          <w:t>Thêm công việc mới</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_Toc134741969 \h </w:instrText>
        </w:r>
        <w:r w:rsidR="00164A5F" w:rsidRPr="00164A5F">
          <w:rPr>
            <w:noProof/>
            <w:webHidden/>
          </w:rPr>
        </w:r>
        <w:r w:rsidR="00164A5F" w:rsidRPr="00164A5F">
          <w:rPr>
            <w:noProof/>
            <w:webHidden/>
          </w:rPr>
          <w:fldChar w:fldCharType="separate"/>
        </w:r>
        <w:r w:rsidR="00164A5F" w:rsidRPr="00164A5F">
          <w:rPr>
            <w:noProof/>
            <w:webHidden/>
          </w:rPr>
          <w:t>79</w:t>
        </w:r>
        <w:r w:rsidR="00164A5F" w:rsidRPr="00164A5F">
          <w:rPr>
            <w:noProof/>
            <w:webHidden/>
          </w:rPr>
          <w:fldChar w:fldCharType="end"/>
        </w:r>
      </w:hyperlink>
    </w:p>
    <w:p w14:paraId="0A0858C6" w14:textId="3DF744F0"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70" w:history="1">
        <w:r w:rsidR="00164A5F" w:rsidRPr="00164A5F">
          <w:rPr>
            <w:rStyle w:val="Hyperlink"/>
            <w:noProof/>
          </w:rPr>
          <w:t>CHƯƠNG 6 – CÁC CHỨC NĂNG KHÁC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_Toc134741970 \h </w:instrText>
        </w:r>
        <w:r w:rsidR="00164A5F" w:rsidRPr="00164A5F">
          <w:rPr>
            <w:noProof/>
            <w:webHidden/>
          </w:rPr>
        </w:r>
        <w:r w:rsidR="00164A5F" w:rsidRPr="00164A5F">
          <w:rPr>
            <w:noProof/>
            <w:webHidden/>
          </w:rPr>
          <w:fldChar w:fldCharType="separate"/>
        </w:r>
        <w:r w:rsidR="00164A5F" w:rsidRPr="00164A5F">
          <w:rPr>
            <w:noProof/>
            <w:webHidden/>
          </w:rPr>
          <w:t>80</w:t>
        </w:r>
        <w:r w:rsidR="00164A5F" w:rsidRPr="00164A5F">
          <w:rPr>
            <w:noProof/>
            <w:webHidden/>
          </w:rPr>
          <w:fldChar w:fldCharType="end"/>
        </w:r>
      </w:hyperlink>
    </w:p>
    <w:p w14:paraId="7D425A06" w14:textId="7EF2F28C"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71" w:history="1">
        <w:r w:rsidR="00164A5F" w:rsidRPr="00164A5F">
          <w:rPr>
            <w:rStyle w:val="Hyperlink"/>
            <w:noProof/>
          </w:rPr>
          <w:t>1.</w:t>
        </w:r>
        <w:r w:rsidR="00164A5F" w:rsidRPr="00164A5F">
          <w:rPr>
            <w:rFonts w:eastAsiaTheme="minorEastAsia"/>
            <w:noProof/>
            <w:kern w:val="2"/>
            <w:sz w:val="22"/>
            <w:szCs w:val="22"/>
            <w14:ligatures w14:val="standardContextual"/>
          </w:rPr>
          <w:tab/>
        </w:r>
        <w:r w:rsidR="00164A5F" w:rsidRPr="00164A5F">
          <w:rPr>
            <w:rStyle w:val="Hyperlink"/>
            <w:noProof/>
          </w:rPr>
          <w:t>Đăng ký, đăng nhập</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_Toc134741971 \h </w:instrText>
        </w:r>
        <w:r w:rsidR="00164A5F" w:rsidRPr="00164A5F">
          <w:rPr>
            <w:noProof/>
            <w:webHidden/>
          </w:rPr>
        </w:r>
        <w:r w:rsidR="00164A5F" w:rsidRPr="00164A5F">
          <w:rPr>
            <w:noProof/>
            <w:webHidden/>
          </w:rPr>
          <w:fldChar w:fldCharType="separate"/>
        </w:r>
        <w:r w:rsidR="00164A5F" w:rsidRPr="00164A5F">
          <w:rPr>
            <w:noProof/>
            <w:webHidden/>
          </w:rPr>
          <w:t>80</w:t>
        </w:r>
        <w:r w:rsidR="00164A5F" w:rsidRPr="00164A5F">
          <w:rPr>
            <w:noProof/>
            <w:webHidden/>
          </w:rPr>
          <w:fldChar w:fldCharType="end"/>
        </w:r>
      </w:hyperlink>
    </w:p>
    <w:p w14:paraId="75849DEC" w14:textId="2A179255"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72" w:history="1">
        <w:r w:rsidR="00164A5F" w:rsidRPr="00164A5F">
          <w:rPr>
            <w:rStyle w:val="Hyperlink"/>
            <w:noProof/>
          </w:rPr>
          <w:t>a.</w:t>
        </w:r>
        <w:r w:rsidR="00164A5F" w:rsidRPr="00164A5F">
          <w:rPr>
            <w:rFonts w:eastAsiaTheme="minorEastAsia"/>
            <w:noProof/>
            <w:kern w:val="2"/>
            <w:sz w:val="22"/>
            <w:szCs w:val="22"/>
            <w14:ligatures w14:val="standardContextual"/>
          </w:rPr>
          <w:tab/>
        </w:r>
        <w:r w:rsidR="00164A5F" w:rsidRPr="00164A5F">
          <w:rPr>
            <w:rStyle w:val="Hyperlink"/>
            <w:noProof/>
          </w:rPr>
          <w:t>Đăng ký tài khoản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_Toc134741972 \h </w:instrText>
        </w:r>
        <w:r w:rsidR="00164A5F" w:rsidRPr="00164A5F">
          <w:rPr>
            <w:noProof/>
            <w:webHidden/>
          </w:rPr>
        </w:r>
        <w:r w:rsidR="00164A5F" w:rsidRPr="00164A5F">
          <w:rPr>
            <w:noProof/>
            <w:webHidden/>
          </w:rPr>
          <w:fldChar w:fldCharType="separate"/>
        </w:r>
        <w:r w:rsidR="00164A5F" w:rsidRPr="00164A5F">
          <w:rPr>
            <w:noProof/>
            <w:webHidden/>
          </w:rPr>
          <w:t>80</w:t>
        </w:r>
        <w:r w:rsidR="00164A5F" w:rsidRPr="00164A5F">
          <w:rPr>
            <w:noProof/>
            <w:webHidden/>
          </w:rPr>
          <w:fldChar w:fldCharType="end"/>
        </w:r>
      </w:hyperlink>
    </w:p>
    <w:p w14:paraId="7BAB6FC6" w14:textId="24F27BC0"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73" w:history="1">
        <w:r w:rsidR="00164A5F" w:rsidRPr="00164A5F">
          <w:rPr>
            <w:rStyle w:val="Hyperlink"/>
            <w:noProof/>
          </w:rPr>
          <w:t>b.</w:t>
        </w:r>
        <w:r w:rsidR="00164A5F" w:rsidRPr="00164A5F">
          <w:rPr>
            <w:rFonts w:eastAsiaTheme="minorEastAsia"/>
            <w:noProof/>
            <w:kern w:val="2"/>
            <w:sz w:val="22"/>
            <w:szCs w:val="22"/>
            <w14:ligatures w14:val="standardContextual"/>
          </w:rPr>
          <w:tab/>
        </w:r>
        <w:r w:rsidR="00164A5F" w:rsidRPr="00164A5F">
          <w:rPr>
            <w:rStyle w:val="Hyperlink"/>
            <w:noProof/>
          </w:rPr>
          <w:t>Đăng nhập</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_Toc134741973 \h </w:instrText>
        </w:r>
        <w:r w:rsidR="00164A5F" w:rsidRPr="00164A5F">
          <w:rPr>
            <w:noProof/>
            <w:webHidden/>
          </w:rPr>
        </w:r>
        <w:r w:rsidR="00164A5F" w:rsidRPr="00164A5F">
          <w:rPr>
            <w:noProof/>
            <w:webHidden/>
          </w:rPr>
          <w:fldChar w:fldCharType="separate"/>
        </w:r>
        <w:r w:rsidR="00164A5F" w:rsidRPr="00164A5F">
          <w:rPr>
            <w:noProof/>
            <w:webHidden/>
          </w:rPr>
          <w:t>80</w:t>
        </w:r>
        <w:r w:rsidR="00164A5F" w:rsidRPr="00164A5F">
          <w:rPr>
            <w:noProof/>
            <w:webHidden/>
          </w:rPr>
          <w:fldChar w:fldCharType="end"/>
        </w:r>
      </w:hyperlink>
    </w:p>
    <w:p w14:paraId="7AEC07AC" w14:textId="4BEF1F68"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74" w:history="1">
        <w:r w:rsidR="00164A5F" w:rsidRPr="00164A5F">
          <w:rPr>
            <w:rStyle w:val="Hyperlink"/>
            <w:noProof/>
          </w:rPr>
          <w:t>2.</w:t>
        </w:r>
        <w:r w:rsidR="00164A5F" w:rsidRPr="00164A5F">
          <w:rPr>
            <w:rFonts w:eastAsiaTheme="minorEastAsia"/>
            <w:noProof/>
            <w:kern w:val="2"/>
            <w:sz w:val="22"/>
            <w:szCs w:val="22"/>
            <w14:ligatures w14:val="standardContextual"/>
          </w:rPr>
          <w:tab/>
        </w:r>
        <w:r w:rsidR="00164A5F" w:rsidRPr="00164A5F">
          <w:rPr>
            <w:rStyle w:val="Hyperlink"/>
            <w:noProof/>
          </w:rPr>
          <w:t>Xem trạng thái công việc ứng tuyển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_Toc134741974 \h </w:instrText>
        </w:r>
        <w:r w:rsidR="00164A5F" w:rsidRPr="00164A5F">
          <w:rPr>
            <w:noProof/>
            <w:webHidden/>
          </w:rPr>
        </w:r>
        <w:r w:rsidR="00164A5F" w:rsidRPr="00164A5F">
          <w:rPr>
            <w:noProof/>
            <w:webHidden/>
          </w:rPr>
          <w:fldChar w:fldCharType="separate"/>
        </w:r>
        <w:r w:rsidR="00164A5F" w:rsidRPr="00164A5F">
          <w:rPr>
            <w:noProof/>
            <w:webHidden/>
          </w:rPr>
          <w:t>82</w:t>
        </w:r>
        <w:r w:rsidR="00164A5F" w:rsidRPr="00164A5F">
          <w:rPr>
            <w:noProof/>
            <w:webHidden/>
          </w:rPr>
          <w:fldChar w:fldCharType="end"/>
        </w:r>
      </w:hyperlink>
    </w:p>
    <w:p w14:paraId="4BEF3E5B" w14:textId="787C5896"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75" w:history="1">
        <w:r w:rsidR="00164A5F" w:rsidRPr="00164A5F">
          <w:rPr>
            <w:rStyle w:val="Hyperlink"/>
            <w:noProof/>
          </w:rPr>
          <w:t>3.</w:t>
        </w:r>
        <w:r w:rsidR="00164A5F" w:rsidRPr="00164A5F">
          <w:rPr>
            <w:rFonts w:eastAsiaTheme="minorEastAsia"/>
            <w:noProof/>
            <w:kern w:val="2"/>
            <w:sz w:val="22"/>
            <w:szCs w:val="22"/>
            <w14:ligatures w14:val="standardContextual"/>
          </w:rPr>
          <w:tab/>
        </w:r>
        <w:r w:rsidR="00164A5F" w:rsidRPr="00164A5F">
          <w:rPr>
            <w:rStyle w:val="Hyperlink"/>
            <w:noProof/>
          </w:rPr>
          <w:t>Chỉnh sửa thông tin cá nhân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_Toc134741975 \h </w:instrText>
        </w:r>
        <w:r w:rsidR="00164A5F" w:rsidRPr="00164A5F">
          <w:rPr>
            <w:noProof/>
            <w:webHidden/>
          </w:rPr>
        </w:r>
        <w:r w:rsidR="00164A5F" w:rsidRPr="00164A5F">
          <w:rPr>
            <w:noProof/>
            <w:webHidden/>
          </w:rPr>
          <w:fldChar w:fldCharType="separate"/>
        </w:r>
        <w:r w:rsidR="00164A5F" w:rsidRPr="00164A5F">
          <w:rPr>
            <w:noProof/>
            <w:webHidden/>
          </w:rPr>
          <w:t>83</w:t>
        </w:r>
        <w:r w:rsidR="00164A5F" w:rsidRPr="00164A5F">
          <w:rPr>
            <w:noProof/>
            <w:webHidden/>
          </w:rPr>
          <w:fldChar w:fldCharType="end"/>
        </w:r>
      </w:hyperlink>
    </w:p>
    <w:p w14:paraId="3438000D" w14:textId="28EC02BA"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76" w:history="1">
        <w:r w:rsidR="00164A5F" w:rsidRPr="00164A5F">
          <w:rPr>
            <w:rStyle w:val="Hyperlink"/>
            <w:noProof/>
          </w:rPr>
          <w:t>4.</w:t>
        </w:r>
        <w:r w:rsidR="00164A5F" w:rsidRPr="00164A5F">
          <w:rPr>
            <w:rFonts w:eastAsiaTheme="minorEastAsia"/>
            <w:noProof/>
            <w:kern w:val="2"/>
            <w:sz w:val="22"/>
            <w:szCs w:val="22"/>
            <w14:ligatures w14:val="standardContextual"/>
          </w:rPr>
          <w:tab/>
        </w:r>
        <w:r w:rsidR="00164A5F" w:rsidRPr="00164A5F">
          <w:rPr>
            <w:rStyle w:val="Hyperlink"/>
            <w:noProof/>
          </w:rPr>
          <w:t>Quản lý tìm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_Toc134741976 \h </w:instrText>
        </w:r>
        <w:r w:rsidR="00164A5F" w:rsidRPr="00164A5F">
          <w:rPr>
            <w:noProof/>
            <w:webHidden/>
          </w:rPr>
        </w:r>
        <w:r w:rsidR="00164A5F" w:rsidRPr="00164A5F">
          <w:rPr>
            <w:noProof/>
            <w:webHidden/>
          </w:rPr>
          <w:fldChar w:fldCharType="separate"/>
        </w:r>
        <w:r w:rsidR="00164A5F" w:rsidRPr="00164A5F">
          <w:rPr>
            <w:noProof/>
            <w:webHidden/>
          </w:rPr>
          <w:t>84</w:t>
        </w:r>
        <w:r w:rsidR="00164A5F" w:rsidRPr="00164A5F">
          <w:rPr>
            <w:noProof/>
            <w:webHidden/>
          </w:rPr>
          <w:fldChar w:fldCharType="end"/>
        </w:r>
      </w:hyperlink>
    </w:p>
    <w:p w14:paraId="6366C824" w14:textId="4EE5A160"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77" w:history="1">
        <w:r w:rsidR="00164A5F" w:rsidRPr="00164A5F">
          <w:rPr>
            <w:rStyle w:val="Hyperlink"/>
            <w:noProof/>
          </w:rPr>
          <w:t>CHƯƠNG 7 – KẾT LUẬN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_Toc134741977 \h </w:instrText>
        </w:r>
        <w:r w:rsidR="00164A5F" w:rsidRPr="00164A5F">
          <w:rPr>
            <w:noProof/>
            <w:webHidden/>
          </w:rPr>
        </w:r>
        <w:r w:rsidR="00164A5F" w:rsidRPr="00164A5F">
          <w:rPr>
            <w:noProof/>
            <w:webHidden/>
          </w:rPr>
          <w:fldChar w:fldCharType="separate"/>
        </w:r>
        <w:r w:rsidR="00164A5F" w:rsidRPr="00164A5F">
          <w:rPr>
            <w:noProof/>
            <w:webHidden/>
          </w:rPr>
          <w:t>87</w:t>
        </w:r>
        <w:r w:rsidR="00164A5F" w:rsidRPr="00164A5F">
          <w:rPr>
            <w:noProof/>
            <w:webHidden/>
          </w:rPr>
          <w:fldChar w:fldCharType="end"/>
        </w:r>
      </w:hyperlink>
    </w:p>
    <w:p w14:paraId="7918E99D" w14:textId="46982717"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78" w:history="1">
        <w:r w:rsidR="00164A5F" w:rsidRPr="00164A5F">
          <w:rPr>
            <w:rStyle w:val="Hyperlink"/>
            <w:noProof/>
          </w:rPr>
          <w:t>1.</w:t>
        </w:r>
        <w:r w:rsidR="00164A5F" w:rsidRPr="00164A5F">
          <w:rPr>
            <w:rFonts w:eastAsiaTheme="minorEastAsia"/>
            <w:noProof/>
            <w:kern w:val="2"/>
            <w:sz w:val="22"/>
            <w:szCs w:val="22"/>
            <w14:ligatures w14:val="standardContextual"/>
          </w:rPr>
          <w:tab/>
        </w:r>
        <w:r w:rsidR="00164A5F" w:rsidRPr="00164A5F">
          <w:rPr>
            <w:rStyle w:val="Hyperlink"/>
            <w:noProof/>
          </w:rPr>
          <w:t>Mặt được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_Toc134741978 \h </w:instrText>
        </w:r>
        <w:r w:rsidR="00164A5F" w:rsidRPr="00164A5F">
          <w:rPr>
            <w:noProof/>
            <w:webHidden/>
          </w:rPr>
        </w:r>
        <w:r w:rsidR="00164A5F" w:rsidRPr="00164A5F">
          <w:rPr>
            <w:noProof/>
            <w:webHidden/>
          </w:rPr>
          <w:fldChar w:fldCharType="separate"/>
        </w:r>
        <w:r w:rsidR="00164A5F" w:rsidRPr="00164A5F">
          <w:rPr>
            <w:noProof/>
            <w:webHidden/>
          </w:rPr>
          <w:t>87</w:t>
        </w:r>
        <w:r w:rsidR="00164A5F" w:rsidRPr="00164A5F">
          <w:rPr>
            <w:noProof/>
            <w:webHidden/>
          </w:rPr>
          <w:fldChar w:fldCharType="end"/>
        </w:r>
      </w:hyperlink>
    </w:p>
    <w:p w14:paraId="4BC71263" w14:textId="41C158BF"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79" w:history="1">
        <w:r w:rsidR="00164A5F" w:rsidRPr="00164A5F">
          <w:rPr>
            <w:rStyle w:val="Hyperlink"/>
            <w:noProof/>
          </w:rPr>
          <w:t>2.</w:t>
        </w:r>
        <w:r w:rsidR="00164A5F" w:rsidRPr="00164A5F">
          <w:rPr>
            <w:rFonts w:eastAsiaTheme="minorEastAsia"/>
            <w:noProof/>
            <w:kern w:val="2"/>
            <w:sz w:val="22"/>
            <w:szCs w:val="22"/>
            <w14:ligatures w14:val="standardContextual"/>
          </w:rPr>
          <w:tab/>
        </w:r>
        <w:r w:rsidR="00164A5F" w:rsidRPr="00164A5F">
          <w:rPr>
            <w:rStyle w:val="Hyperlink"/>
            <w:noProof/>
          </w:rPr>
          <w:t>Mặt chưa đạt được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_Toc134741979 \h </w:instrText>
        </w:r>
        <w:r w:rsidR="00164A5F" w:rsidRPr="00164A5F">
          <w:rPr>
            <w:noProof/>
            <w:webHidden/>
          </w:rPr>
        </w:r>
        <w:r w:rsidR="00164A5F" w:rsidRPr="00164A5F">
          <w:rPr>
            <w:noProof/>
            <w:webHidden/>
          </w:rPr>
          <w:fldChar w:fldCharType="separate"/>
        </w:r>
        <w:r w:rsidR="00164A5F" w:rsidRPr="00164A5F">
          <w:rPr>
            <w:noProof/>
            <w:webHidden/>
          </w:rPr>
          <w:t>87</w:t>
        </w:r>
        <w:r w:rsidR="00164A5F" w:rsidRPr="00164A5F">
          <w:rPr>
            <w:noProof/>
            <w:webHidden/>
          </w:rPr>
          <w:fldChar w:fldCharType="end"/>
        </w:r>
      </w:hyperlink>
    </w:p>
    <w:p w14:paraId="2F193E9A" w14:textId="04E1DA69"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80" w:history="1">
        <w:r w:rsidR="00164A5F" w:rsidRPr="00164A5F">
          <w:rPr>
            <w:rStyle w:val="Hyperlink"/>
            <w:noProof/>
          </w:rPr>
          <w:t>3.</w:t>
        </w:r>
        <w:r w:rsidR="00164A5F" w:rsidRPr="00164A5F">
          <w:rPr>
            <w:rFonts w:eastAsiaTheme="minorEastAsia"/>
            <w:noProof/>
            <w:kern w:val="2"/>
            <w:sz w:val="22"/>
            <w:szCs w:val="22"/>
            <w14:ligatures w14:val="standardContextual"/>
          </w:rPr>
          <w:tab/>
        </w:r>
        <w:r w:rsidR="00164A5F" w:rsidRPr="00164A5F">
          <w:rPr>
            <w:rStyle w:val="Hyperlink"/>
            <w:noProof/>
          </w:rPr>
          <w:t>Hướng phát triển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_Toc134741980 \h </w:instrText>
        </w:r>
        <w:r w:rsidR="00164A5F" w:rsidRPr="00164A5F">
          <w:rPr>
            <w:noProof/>
            <w:webHidden/>
          </w:rPr>
        </w:r>
        <w:r w:rsidR="00164A5F" w:rsidRPr="00164A5F">
          <w:rPr>
            <w:noProof/>
            <w:webHidden/>
          </w:rPr>
          <w:fldChar w:fldCharType="separate"/>
        </w:r>
        <w:r w:rsidR="00164A5F" w:rsidRPr="00164A5F">
          <w:rPr>
            <w:noProof/>
            <w:webHidden/>
          </w:rPr>
          <w:t>87</w:t>
        </w:r>
        <w:r w:rsidR="00164A5F" w:rsidRPr="00164A5F">
          <w:rPr>
            <w:noProof/>
            <w:webHidden/>
          </w:rPr>
          <w:fldChar w:fldCharType="end"/>
        </w:r>
      </w:hyperlink>
    </w:p>
    <w:p w14:paraId="76835D3A" w14:textId="05E331AB" w:rsidR="00164A5F" w:rsidRPr="00164A5F" w:rsidRDefault="00000000">
      <w:pPr>
        <w:pStyle w:val="TOC2"/>
        <w:tabs>
          <w:tab w:val="left" w:pos="1440"/>
          <w:tab w:val="right" w:leader="dot" w:pos="9111"/>
        </w:tabs>
        <w:rPr>
          <w:rFonts w:eastAsiaTheme="minorEastAsia"/>
          <w:noProof/>
          <w:kern w:val="2"/>
          <w:sz w:val="22"/>
          <w:szCs w:val="22"/>
          <w14:ligatures w14:val="standardContextual"/>
        </w:rPr>
      </w:pPr>
      <w:hyperlink w:anchor="_Toc134741981" w:history="1">
        <w:r w:rsidR="00164A5F" w:rsidRPr="00164A5F">
          <w:rPr>
            <w:rStyle w:val="Hyperlink"/>
            <w:noProof/>
          </w:rPr>
          <w:t>4.</w:t>
        </w:r>
        <w:r w:rsidR="00164A5F" w:rsidRPr="00164A5F">
          <w:rPr>
            <w:rFonts w:eastAsiaTheme="minorEastAsia"/>
            <w:noProof/>
            <w:kern w:val="2"/>
            <w:sz w:val="22"/>
            <w:szCs w:val="22"/>
            <w14:ligatures w14:val="standardContextual"/>
          </w:rPr>
          <w:tab/>
        </w:r>
        <w:r w:rsidR="00164A5F" w:rsidRPr="00164A5F">
          <w:rPr>
            <w:rStyle w:val="Hyperlink"/>
            <w:noProof/>
          </w:rPr>
          <w:t>Bảng phân chia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_Toc134741981 \h </w:instrText>
        </w:r>
        <w:r w:rsidR="00164A5F" w:rsidRPr="00164A5F">
          <w:rPr>
            <w:noProof/>
            <w:webHidden/>
          </w:rPr>
        </w:r>
        <w:r w:rsidR="00164A5F" w:rsidRPr="00164A5F">
          <w:rPr>
            <w:noProof/>
            <w:webHidden/>
          </w:rPr>
          <w:fldChar w:fldCharType="separate"/>
        </w:r>
        <w:r w:rsidR="00164A5F" w:rsidRPr="00164A5F">
          <w:rPr>
            <w:noProof/>
            <w:webHidden/>
          </w:rPr>
          <w:t>87</w:t>
        </w:r>
        <w:r w:rsidR="00164A5F" w:rsidRPr="00164A5F">
          <w:rPr>
            <w:noProof/>
            <w:webHidden/>
          </w:rPr>
          <w:fldChar w:fldCharType="end"/>
        </w:r>
      </w:hyperlink>
    </w:p>
    <w:p w14:paraId="289C7E9F" w14:textId="168E90B8" w:rsidR="00164A5F" w:rsidRPr="00164A5F" w:rsidRDefault="00000000">
      <w:pPr>
        <w:pStyle w:val="TOC1"/>
        <w:tabs>
          <w:tab w:val="right" w:leader="dot" w:pos="9111"/>
        </w:tabs>
        <w:rPr>
          <w:rFonts w:eastAsiaTheme="minorEastAsia"/>
          <w:noProof/>
          <w:kern w:val="2"/>
          <w:sz w:val="22"/>
          <w:szCs w:val="22"/>
          <w14:ligatures w14:val="standardContextual"/>
        </w:rPr>
      </w:pPr>
      <w:hyperlink w:anchor="_Toc134741982" w:history="1">
        <w:r w:rsidR="00164A5F" w:rsidRPr="00164A5F">
          <w:rPr>
            <w:rStyle w:val="Hyperlink"/>
            <w:noProof/>
          </w:rPr>
          <w:t>TÀI LIỆU THAM KHẢO</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_Toc134741982 \h </w:instrText>
        </w:r>
        <w:r w:rsidR="00164A5F" w:rsidRPr="00164A5F">
          <w:rPr>
            <w:noProof/>
            <w:webHidden/>
          </w:rPr>
        </w:r>
        <w:r w:rsidR="00164A5F" w:rsidRPr="00164A5F">
          <w:rPr>
            <w:noProof/>
            <w:webHidden/>
          </w:rPr>
          <w:fldChar w:fldCharType="separate"/>
        </w:r>
        <w:r w:rsidR="00164A5F" w:rsidRPr="00164A5F">
          <w:rPr>
            <w:noProof/>
            <w:webHidden/>
          </w:rPr>
          <w:t>89</w:t>
        </w:r>
        <w:r w:rsidR="00164A5F" w:rsidRPr="00164A5F">
          <w:rPr>
            <w:noProof/>
            <w:webHidden/>
          </w:rPr>
          <w:fldChar w:fldCharType="end"/>
        </w:r>
      </w:hyperlink>
    </w:p>
    <w:p w14:paraId="34DE9FE7" w14:textId="16B259AE" w:rsidR="00C75086" w:rsidRPr="00164A5F" w:rsidRDefault="00C75086">
      <w:pPr>
        <w:spacing w:after="200" w:line="276" w:lineRule="auto"/>
        <w:rPr>
          <w:sz w:val="26"/>
          <w:szCs w:val="26"/>
        </w:rPr>
      </w:pPr>
      <w:r w:rsidRPr="00164A5F">
        <w:rPr>
          <w:sz w:val="26"/>
          <w:szCs w:val="26"/>
        </w:rPr>
        <w:fldChar w:fldCharType="end"/>
      </w:r>
    </w:p>
    <w:p w14:paraId="5BA9203B" w14:textId="77777777" w:rsidR="007E6AB9" w:rsidRPr="00164A5F" w:rsidRDefault="007E6AB9">
      <w:pPr>
        <w:spacing w:after="200" w:line="276" w:lineRule="auto"/>
        <w:rPr>
          <w:sz w:val="26"/>
          <w:szCs w:val="26"/>
        </w:rPr>
      </w:pPr>
      <w:r w:rsidRPr="00164A5F">
        <w:rPr>
          <w:sz w:val="26"/>
          <w:szCs w:val="26"/>
        </w:rPr>
        <w:br w:type="page"/>
      </w:r>
    </w:p>
    <w:p w14:paraId="024663EF" w14:textId="77777777" w:rsidR="007E6AB9" w:rsidRPr="00164A5F" w:rsidRDefault="007E6AB9" w:rsidP="007E6AB9">
      <w:pPr>
        <w:tabs>
          <w:tab w:val="center" w:pos="6379"/>
        </w:tabs>
        <w:spacing w:after="200" w:line="276" w:lineRule="auto"/>
        <w:jc w:val="center"/>
        <w:rPr>
          <w:b/>
          <w:sz w:val="32"/>
          <w:szCs w:val="32"/>
        </w:rPr>
      </w:pPr>
      <w:r w:rsidRPr="00164A5F">
        <w:rPr>
          <w:b/>
          <w:sz w:val="32"/>
          <w:szCs w:val="32"/>
        </w:rPr>
        <w:lastRenderedPageBreak/>
        <w:t>DANH MỤC KÍ HIỆU VÀ CHỮ VIẾT TẮT</w:t>
      </w:r>
    </w:p>
    <w:p w14:paraId="49A0AAF2" w14:textId="77777777" w:rsidR="00791EED" w:rsidRPr="00164A5F" w:rsidRDefault="00791EED" w:rsidP="006B1CCF">
      <w:pPr>
        <w:spacing w:before="60" w:after="60" w:line="276" w:lineRule="auto"/>
        <w:jc w:val="both"/>
      </w:pPr>
    </w:p>
    <w:p w14:paraId="33CAECCB" w14:textId="77777777" w:rsidR="00791EED" w:rsidRPr="00164A5F" w:rsidRDefault="00791EED" w:rsidP="00791EED">
      <w:pPr>
        <w:spacing w:before="60" w:after="60" w:line="276" w:lineRule="auto"/>
        <w:jc w:val="both"/>
        <w:rPr>
          <w:b/>
          <w:sz w:val="28"/>
        </w:rPr>
      </w:pPr>
      <w:r w:rsidRPr="00164A5F">
        <w:rPr>
          <w:b/>
          <w:sz w:val="28"/>
        </w:rPr>
        <w:t xml:space="preserve">CÁC CHỮ VIẾT TẮT </w:t>
      </w:r>
    </w:p>
    <w:p w14:paraId="40DB3D52" w14:textId="4276BB7B" w:rsidR="006B1CCF" w:rsidRPr="00164A5F" w:rsidRDefault="006B1CCF" w:rsidP="006B1CCF">
      <w:pPr>
        <w:pStyle w:val="Nidungvnbn"/>
      </w:pPr>
      <w:r w:rsidRPr="00164A5F">
        <w:t>MVC: Model – View – Controller</w:t>
      </w:r>
    </w:p>
    <w:p w14:paraId="57CE8C5A" w14:textId="6D351A58" w:rsidR="006B1CCF" w:rsidRPr="00164A5F" w:rsidRDefault="006B1CCF" w:rsidP="006B1CCF">
      <w:pPr>
        <w:pStyle w:val="Nidungvnbn"/>
      </w:pPr>
      <w:r w:rsidRPr="00164A5F">
        <w:t>ASP: Active Server Pages</w:t>
      </w:r>
    </w:p>
    <w:p w14:paraId="2F52670A" w14:textId="6FE06F2A" w:rsidR="006B1CCF" w:rsidRPr="00164A5F" w:rsidRDefault="006B1CCF" w:rsidP="006B1CCF">
      <w:pPr>
        <w:pStyle w:val="Nidungvnbn"/>
      </w:pPr>
      <w:r w:rsidRPr="00164A5F">
        <w:t>ADO: Microsoft ActiveX Data Objects</w:t>
      </w:r>
    </w:p>
    <w:p w14:paraId="28C322BC" w14:textId="2EB8AC99" w:rsidR="006B1CCF" w:rsidRPr="00164A5F" w:rsidRDefault="00A744D5" w:rsidP="006B1CCF">
      <w:pPr>
        <w:pStyle w:val="Nidungvnbn"/>
      </w:pPr>
      <w:r w:rsidRPr="00164A5F">
        <w:t>SQL: Structured Query Language</w:t>
      </w:r>
    </w:p>
    <w:p w14:paraId="067695DE" w14:textId="3722CFB0" w:rsidR="00A744D5" w:rsidRPr="00164A5F" w:rsidRDefault="00A744D5" w:rsidP="006B1CCF">
      <w:pPr>
        <w:pStyle w:val="Nidungvnbn"/>
      </w:pPr>
      <w:r w:rsidRPr="00164A5F">
        <w:t>TDTU: Tôn Đức Thắng University</w:t>
      </w:r>
    </w:p>
    <w:p w14:paraId="7AEE049E" w14:textId="77777777" w:rsidR="007E6AB9" w:rsidRPr="00164A5F" w:rsidRDefault="007E6AB9" w:rsidP="00291721">
      <w:pPr>
        <w:pStyle w:val="Nidungvnbn"/>
      </w:pPr>
    </w:p>
    <w:p w14:paraId="18341025" w14:textId="77777777" w:rsidR="007E6AB9" w:rsidRPr="00164A5F" w:rsidRDefault="007E6AB9">
      <w:pPr>
        <w:spacing w:after="200" w:line="276" w:lineRule="auto"/>
        <w:rPr>
          <w:sz w:val="26"/>
          <w:szCs w:val="26"/>
        </w:rPr>
      </w:pPr>
      <w:r w:rsidRPr="00164A5F">
        <w:rPr>
          <w:sz w:val="26"/>
          <w:szCs w:val="26"/>
        </w:rPr>
        <w:br w:type="page"/>
      </w:r>
    </w:p>
    <w:p w14:paraId="205C20E7" w14:textId="77777777" w:rsidR="007E6AB9" w:rsidRPr="00164A5F" w:rsidRDefault="007B1A23" w:rsidP="00DC2276">
      <w:pPr>
        <w:pStyle w:val="Chng"/>
        <w:jc w:val="center"/>
      </w:pPr>
      <w:bookmarkStart w:id="4" w:name="_Toc134741909"/>
      <w:r w:rsidRPr="00164A5F">
        <w:lastRenderedPageBreak/>
        <w:t>DANH MỤC CÁC BẢNG BIỂU, HÌNH VẼ, ĐỒ THỊ</w:t>
      </w:r>
      <w:bookmarkEnd w:id="4"/>
    </w:p>
    <w:p w14:paraId="09670002" w14:textId="77777777" w:rsidR="007E6AB9" w:rsidRPr="00164A5F" w:rsidRDefault="00791EED" w:rsidP="00DC2276">
      <w:pPr>
        <w:rPr>
          <w:b/>
          <w:sz w:val="28"/>
        </w:rPr>
      </w:pPr>
      <w:r w:rsidRPr="00164A5F">
        <w:rPr>
          <w:b/>
          <w:sz w:val="28"/>
        </w:rPr>
        <w:t>DANH MỤC HÌNH</w:t>
      </w:r>
    </w:p>
    <w:p w14:paraId="5E43C656" w14:textId="77777777" w:rsidR="00164A5F" w:rsidRPr="00164A5F" w:rsidRDefault="00291721" w:rsidP="00A744D5">
      <w:pPr>
        <w:pStyle w:val="TableofFigures"/>
        <w:tabs>
          <w:tab w:val="right" w:leader="dot" w:pos="9111"/>
        </w:tabs>
        <w:rPr>
          <w:noProof/>
        </w:rPr>
      </w:pPr>
      <w:r w:rsidRPr="00164A5F">
        <w:rPr>
          <w:szCs w:val="26"/>
        </w:rPr>
        <w:fldChar w:fldCharType="begin"/>
      </w:r>
      <w:r w:rsidRPr="00164A5F">
        <w:rPr>
          <w:szCs w:val="26"/>
        </w:rPr>
        <w:instrText xml:space="preserve"> TOC \h \z \c "Hình" </w:instrText>
      </w:r>
      <w:r w:rsidR="00000000">
        <w:rPr>
          <w:szCs w:val="26"/>
        </w:rPr>
        <w:fldChar w:fldCharType="separate"/>
      </w:r>
      <w:r w:rsidRPr="00164A5F">
        <w:rPr>
          <w:szCs w:val="26"/>
        </w:rPr>
        <w:fldChar w:fldCharType="end"/>
      </w:r>
      <w:r w:rsidR="00A744D5" w:rsidRPr="00164A5F">
        <w:rPr>
          <w:szCs w:val="26"/>
        </w:rPr>
        <w:fldChar w:fldCharType="begin"/>
      </w:r>
      <w:r w:rsidR="00A744D5" w:rsidRPr="00164A5F">
        <w:rPr>
          <w:szCs w:val="26"/>
        </w:rPr>
        <w:instrText xml:space="preserve"> TOC \h \z \c "Hình" </w:instrText>
      </w:r>
      <w:r w:rsidR="00A744D5" w:rsidRPr="00164A5F">
        <w:rPr>
          <w:szCs w:val="26"/>
        </w:rPr>
        <w:fldChar w:fldCharType="separate"/>
      </w:r>
    </w:p>
    <w:p w14:paraId="691CCAD9" w14:textId="446F6E57"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83" w:history="1">
        <w:r w:rsidR="00164A5F" w:rsidRPr="00164A5F">
          <w:rPr>
            <w:rStyle w:val="Hyperlink"/>
            <w:noProof/>
          </w:rPr>
          <w:t>Hình 1. Logo Website</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_Toc134741983 \h </w:instrText>
        </w:r>
        <w:r w:rsidR="00164A5F" w:rsidRPr="00164A5F">
          <w:rPr>
            <w:noProof/>
            <w:webHidden/>
          </w:rPr>
        </w:r>
        <w:r w:rsidR="00164A5F" w:rsidRPr="00164A5F">
          <w:rPr>
            <w:noProof/>
            <w:webHidden/>
          </w:rPr>
          <w:fldChar w:fldCharType="separate"/>
        </w:r>
        <w:r w:rsidR="00164A5F" w:rsidRPr="00164A5F">
          <w:rPr>
            <w:noProof/>
            <w:webHidden/>
          </w:rPr>
          <w:t>7</w:t>
        </w:r>
        <w:r w:rsidR="00164A5F" w:rsidRPr="00164A5F">
          <w:rPr>
            <w:noProof/>
            <w:webHidden/>
          </w:rPr>
          <w:fldChar w:fldCharType="end"/>
        </w:r>
      </w:hyperlink>
    </w:p>
    <w:p w14:paraId="109EDF78" w14:textId="562810DC"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84" w:history="1">
        <w:r w:rsidR="00164A5F" w:rsidRPr="00164A5F">
          <w:rPr>
            <w:rStyle w:val="Hyperlink"/>
            <w:noProof/>
          </w:rPr>
          <w:t>Hình 2. Sơ đồ usecase tổng quát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_Toc134741984 \h </w:instrText>
        </w:r>
        <w:r w:rsidR="00164A5F" w:rsidRPr="00164A5F">
          <w:rPr>
            <w:noProof/>
            <w:webHidden/>
          </w:rPr>
        </w:r>
        <w:r w:rsidR="00164A5F" w:rsidRPr="00164A5F">
          <w:rPr>
            <w:noProof/>
            <w:webHidden/>
          </w:rPr>
          <w:fldChar w:fldCharType="separate"/>
        </w:r>
        <w:r w:rsidR="00164A5F" w:rsidRPr="00164A5F">
          <w:rPr>
            <w:noProof/>
            <w:webHidden/>
          </w:rPr>
          <w:t>4</w:t>
        </w:r>
        <w:r w:rsidR="00164A5F" w:rsidRPr="00164A5F">
          <w:rPr>
            <w:noProof/>
            <w:webHidden/>
          </w:rPr>
          <w:fldChar w:fldCharType="end"/>
        </w:r>
      </w:hyperlink>
    </w:p>
    <w:p w14:paraId="39EFC301" w14:textId="387712C7"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85" w:history="1">
        <w:r w:rsidR="00164A5F" w:rsidRPr="00164A5F">
          <w:rPr>
            <w:rStyle w:val="Hyperlink"/>
            <w:noProof/>
          </w:rPr>
          <w:t>Hình 3. Kiến trúc ADO.NET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_Toc134741985 \h </w:instrText>
        </w:r>
        <w:r w:rsidR="00164A5F" w:rsidRPr="00164A5F">
          <w:rPr>
            <w:noProof/>
            <w:webHidden/>
          </w:rPr>
        </w:r>
        <w:r w:rsidR="00164A5F" w:rsidRPr="00164A5F">
          <w:rPr>
            <w:noProof/>
            <w:webHidden/>
          </w:rPr>
          <w:fldChar w:fldCharType="separate"/>
        </w:r>
        <w:r w:rsidR="00164A5F" w:rsidRPr="00164A5F">
          <w:rPr>
            <w:noProof/>
            <w:webHidden/>
          </w:rPr>
          <w:t>28</w:t>
        </w:r>
        <w:r w:rsidR="00164A5F" w:rsidRPr="00164A5F">
          <w:rPr>
            <w:noProof/>
            <w:webHidden/>
          </w:rPr>
          <w:fldChar w:fldCharType="end"/>
        </w:r>
      </w:hyperlink>
    </w:p>
    <w:p w14:paraId="3E18D0FC" w14:textId="25AACA81"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86" w:history="1">
        <w:r w:rsidR="00164A5F" w:rsidRPr="00164A5F">
          <w:rPr>
            <w:rStyle w:val="Hyperlink"/>
            <w:noProof/>
          </w:rPr>
          <w:t>Hình 4. Cấu trúc thư mục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_Toc134741986 \h </w:instrText>
        </w:r>
        <w:r w:rsidR="00164A5F" w:rsidRPr="00164A5F">
          <w:rPr>
            <w:noProof/>
            <w:webHidden/>
          </w:rPr>
        </w:r>
        <w:r w:rsidR="00164A5F" w:rsidRPr="00164A5F">
          <w:rPr>
            <w:noProof/>
            <w:webHidden/>
          </w:rPr>
          <w:fldChar w:fldCharType="separate"/>
        </w:r>
        <w:r w:rsidR="00164A5F" w:rsidRPr="00164A5F">
          <w:rPr>
            <w:noProof/>
            <w:webHidden/>
          </w:rPr>
          <w:t>31</w:t>
        </w:r>
        <w:r w:rsidR="00164A5F" w:rsidRPr="00164A5F">
          <w:rPr>
            <w:noProof/>
            <w:webHidden/>
          </w:rPr>
          <w:fldChar w:fldCharType="end"/>
        </w:r>
      </w:hyperlink>
    </w:p>
    <w:p w14:paraId="5916224C" w14:textId="3DF751BA"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87" w:history="1">
        <w:r w:rsidR="00164A5F" w:rsidRPr="00164A5F">
          <w:rPr>
            <w:rStyle w:val="Hyperlink"/>
            <w:noProof/>
          </w:rPr>
          <w:t>Hình 5. Trang chủ</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_Toc134741987 \h </w:instrText>
        </w:r>
        <w:r w:rsidR="00164A5F" w:rsidRPr="00164A5F">
          <w:rPr>
            <w:noProof/>
            <w:webHidden/>
          </w:rPr>
        </w:r>
        <w:r w:rsidR="00164A5F" w:rsidRPr="00164A5F">
          <w:rPr>
            <w:noProof/>
            <w:webHidden/>
          </w:rPr>
          <w:fldChar w:fldCharType="separate"/>
        </w:r>
        <w:r w:rsidR="00164A5F" w:rsidRPr="00164A5F">
          <w:rPr>
            <w:noProof/>
            <w:webHidden/>
          </w:rPr>
          <w:t>55</w:t>
        </w:r>
        <w:r w:rsidR="00164A5F" w:rsidRPr="00164A5F">
          <w:rPr>
            <w:noProof/>
            <w:webHidden/>
          </w:rPr>
          <w:fldChar w:fldCharType="end"/>
        </w:r>
      </w:hyperlink>
    </w:p>
    <w:p w14:paraId="412E93C7" w14:textId="1224AD18" w:rsidR="00164A5F" w:rsidRPr="00164A5F" w:rsidRDefault="00000000">
      <w:pPr>
        <w:pStyle w:val="TableofFigures"/>
        <w:tabs>
          <w:tab w:val="right" w:leader="dot" w:pos="9111"/>
        </w:tabs>
        <w:rPr>
          <w:rFonts w:eastAsiaTheme="minorEastAsia"/>
          <w:noProof/>
          <w:kern w:val="2"/>
          <w:sz w:val="22"/>
          <w:szCs w:val="22"/>
          <w14:ligatures w14:val="standardContextual"/>
        </w:rPr>
      </w:pPr>
      <w:hyperlink r:id="rId11" w:anchor="_Toc134741988" w:history="1">
        <w:r w:rsidR="00164A5F" w:rsidRPr="00164A5F">
          <w:rPr>
            <w:rStyle w:val="Hyperlink"/>
            <w:noProof/>
          </w:rPr>
          <w:t>Hình 6. Trang Find a Job</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_Toc134741988 \h </w:instrText>
        </w:r>
        <w:r w:rsidR="00164A5F" w:rsidRPr="00164A5F">
          <w:rPr>
            <w:noProof/>
            <w:webHidden/>
          </w:rPr>
        </w:r>
        <w:r w:rsidR="00164A5F" w:rsidRPr="00164A5F">
          <w:rPr>
            <w:noProof/>
            <w:webHidden/>
          </w:rPr>
          <w:fldChar w:fldCharType="separate"/>
        </w:r>
        <w:r w:rsidR="00164A5F" w:rsidRPr="00164A5F">
          <w:rPr>
            <w:noProof/>
            <w:webHidden/>
          </w:rPr>
          <w:t>55</w:t>
        </w:r>
        <w:r w:rsidR="00164A5F" w:rsidRPr="00164A5F">
          <w:rPr>
            <w:noProof/>
            <w:webHidden/>
          </w:rPr>
          <w:fldChar w:fldCharType="end"/>
        </w:r>
      </w:hyperlink>
    </w:p>
    <w:p w14:paraId="32E80ECA" w14:textId="179D21CC"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89" w:history="1">
        <w:r w:rsidR="00164A5F" w:rsidRPr="00164A5F">
          <w:rPr>
            <w:rStyle w:val="Hyperlink"/>
            <w:noProof/>
          </w:rPr>
          <w:t>Hình 7. Trang Chi tiết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_Toc134741989 \h </w:instrText>
        </w:r>
        <w:r w:rsidR="00164A5F" w:rsidRPr="00164A5F">
          <w:rPr>
            <w:noProof/>
            <w:webHidden/>
          </w:rPr>
        </w:r>
        <w:r w:rsidR="00164A5F" w:rsidRPr="00164A5F">
          <w:rPr>
            <w:noProof/>
            <w:webHidden/>
          </w:rPr>
          <w:fldChar w:fldCharType="separate"/>
        </w:r>
        <w:r w:rsidR="00164A5F" w:rsidRPr="00164A5F">
          <w:rPr>
            <w:noProof/>
            <w:webHidden/>
          </w:rPr>
          <w:t>56</w:t>
        </w:r>
        <w:r w:rsidR="00164A5F" w:rsidRPr="00164A5F">
          <w:rPr>
            <w:noProof/>
            <w:webHidden/>
          </w:rPr>
          <w:fldChar w:fldCharType="end"/>
        </w:r>
      </w:hyperlink>
    </w:p>
    <w:p w14:paraId="0B8C1887" w14:textId="5343FEE2"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90" w:history="1">
        <w:r w:rsidR="00164A5F" w:rsidRPr="00164A5F">
          <w:rPr>
            <w:rStyle w:val="Hyperlink"/>
            <w:noProof/>
          </w:rPr>
          <w:t>Hình 8. Trang about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_Toc134741990 \h </w:instrText>
        </w:r>
        <w:r w:rsidR="00164A5F" w:rsidRPr="00164A5F">
          <w:rPr>
            <w:noProof/>
            <w:webHidden/>
          </w:rPr>
        </w:r>
        <w:r w:rsidR="00164A5F" w:rsidRPr="00164A5F">
          <w:rPr>
            <w:noProof/>
            <w:webHidden/>
          </w:rPr>
          <w:fldChar w:fldCharType="separate"/>
        </w:r>
        <w:r w:rsidR="00164A5F" w:rsidRPr="00164A5F">
          <w:rPr>
            <w:noProof/>
            <w:webHidden/>
          </w:rPr>
          <w:t>56</w:t>
        </w:r>
        <w:r w:rsidR="00164A5F" w:rsidRPr="00164A5F">
          <w:rPr>
            <w:noProof/>
            <w:webHidden/>
          </w:rPr>
          <w:fldChar w:fldCharType="end"/>
        </w:r>
      </w:hyperlink>
    </w:p>
    <w:p w14:paraId="1895AEEA" w14:textId="6B4DD8B6"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91" w:history="1">
        <w:r w:rsidR="00164A5F" w:rsidRPr="00164A5F">
          <w:rPr>
            <w:rStyle w:val="Hyperlink"/>
            <w:noProof/>
          </w:rPr>
          <w:t>Hình 9. Trang Blog</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_Toc134741991 \h </w:instrText>
        </w:r>
        <w:r w:rsidR="00164A5F" w:rsidRPr="00164A5F">
          <w:rPr>
            <w:noProof/>
            <w:webHidden/>
          </w:rPr>
        </w:r>
        <w:r w:rsidR="00164A5F" w:rsidRPr="00164A5F">
          <w:rPr>
            <w:noProof/>
            <w:webHidden/>
          </w:rPr>
          <w:fldChar w:fldCharType="separate"/>
        </w:r>
        <w:r w:rsidR="00164A5F" w:rsidRPr="00164A5F">
          <w:rPr>
            <w:noProof/>
            <w:webHidden/>
          </w:rPr>
          <w:t>57</w:t>
        </w:r>
        <w:r w:rsidR="00164A5F" w:rsidRPr="00164A5F">
          <w:rPr>
            <w:noProof/>
            <w:webHidden/>
          </w:rPr>
          <w:fldChar w:fldCharType="end"/>
        </w:r>
      </w:hyperlink>
    </w:p>
    <w:p w14:paraId="4163FF81" w14:textId="37F7E087"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92" w:history="1">
        <w:r w:rsidR="00164A5F" w:rsidRPr="00164A5F">
          <w:rPr>
            <w:rStyle w:val="Hyperlink"/>
            <w:noProof/>
          </w:rPr>
          <w:t>Hình 10. Trang Chi tiết thông báo</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_Toc134741992 \h </w:instrText>
        </w:r>
        <w:r w:rsidR="00164A5F" w:rsidRPr="00164A5F">
          <w:rPr>
            <w:noProof/>
            <w:webHidden/>
          </w:rPr>
        </w:r>
        <w:r w:rsidR="00164A5F" w:rsidRPr="00164A5F">
          <w:rPr>
            <w:noProof/>
            <w:webHidden/>
          </w:rPr>
          <w:fldChar w:fldCharType="separate"/>
        </w:r>
        <w:r w:rsidR="00164A5F" w:rsidRPr="00164A5F">
          <w:rPr>
            <w:noProof/>
            <w:webHidden/>
          </w:rPr>
          <w:t>57</w:t>
        </w:r>
        <w:r w:rsidR="00164A5F" w:rsidRPr="00164A5F">
          <w:rPr>
            <w:noProof/>
            <w:webHidden/>
          </w:rPr>
          <w:fldChar w:fldCharType="end"/>
        </w:r>
      </w:hyperlink>
    </w:p>
    <w:p w14:paraId="344DD00E" w14:textId="26444850"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93" w:history="1">
        <w:r w:rsidR="00164A5F" w:rsidRPr="00164A5F">
          <w:rPr>
            <w:rStyle w:val="Hyperlink"/>
            <w:noProof/>
          </w:rPr>
          <w:t>Hình 11. Trang thông báo theo hạng mục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_Toc134741993 \h </w:instrText>
        </w:r>
        <w:r w:rsidR="00164A5F" w:rsidRPr="00164A5F">
          <w:rPr>
            <w:noProof/>
            <w:webHidden/>
          </w:rPr>
        </w:r>
        <w:r w:rsidR="00164A5F" w:rsidRPr="00164A5F">
          <w:rPr>
            <w:noProof/>
            <w:webHidden/>
          </w:rPr>
          <w:fldChar w:fldCharType="separate"/>
        </w:r>
        <w:r w:rsidR="00164A5F" w:rsidRPr="00164A5F">
          <w:rPr>
            <w:noProof/>
            <w:webHidden/>
          </w:rPr>
          <w:t>58</w:t>
        </w:r>
        <w:r w:rsidR="00164A5F" w:rsidRPr="00164A5F">
          <w:rPr>
            <w:noProof/>
            <w:webHidden/>
          </w:rPr>
          <w:fldChar w:fldCharType="end"/>
        </w:r>
      </w:hyperlink>
    </w:p>
    <w:p w14:paraId="28337AE9" w14:textId="1F26A413"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94" w:history="1">
        <w:r w:rsidR="00164A5F" w:rsidRPr="00164A5F">
          <w:rPr>
            <w:rStyle w:val="Hyperlink"/>
            <w:noProof/>
          </w:rPr>
          <w:t>Hình 12. Trang Contact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_Toc134741994 \h </w:instrText>
        </w:r>
        <w:r w:rsidR="00164A5F" w:rsidRPr="00164A5F">
          <w:rPr>
            <w:noProof/>
            <w:webHidden/>
          </w:rPr>
        </w:r>
        <w:r w:rsidR="00164A5F" w:rsidRPr="00164A5F">
          <w:rPr>
            <w:noProof/>
            <w:webHidden/>
          </w:rPr>
          <w:fldChar w:fldCharType="separate"/>
        </w:r>
        <w:r w:rsidR="00164A5F" w:rsidRPr="00164A5F">
          <w:rPr>
            <w:noProof/>
            <w:webHidden/>
          </w:rPr>
          <w:t>58</w:t>
        </w:r>
        <w:r w:rsidR="00164A5F" w:rsidRPr="00164A5F">
          <w:rPr>
            <w:noProof/>
            <w:webHidden/>
          </w:rPr>
          <w:fldChar w:fldCharType="end"/>
        </w:r>
      </w:hyperlink>
    </w:p>
    <w:p w14:paraId="59FEFD9B" w14:textId="14926D39"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95" w:history="1">
        <w:r w:rsidR="00164A5F" w:rsidRPr="00164A5F">
          <w:rPr>
            <w:rStyle w:val="Hyperlink"/>
            <w:noProof/>
          </w:rPr>
          <w:t>Hình 13. Cấu trúc thư mục trang quản trị</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_Toc134741995 \h </w:instrText>
        </w:r>
        <w:r w:rsidR="00164A5F" w:rsidRPr="00164A5F">
          <w:rPr>
            <w:noProof/>
            <w:webHidden/>
          </w:rPr>
        </w:r>
        <w:r w:rsidR="00164A5F" w:rsidRPr="00164A5F">
          <w:rPr>
            <w:noProof/>
            <w:webHidden/>
          </w:rPr>
          <w:fldChar w:fldCharType="separate"/>
        </w:r>
        <w:r w:rsidR="00164A5F" w:rsidRPr="00164A5F">
          <w:rPr>
            <w:noProof/>
            <w:webHidden/>
          </w:rPr>
          <w:t>59</w:t>
        </w:r>
        <w:r w:rsidR="00164A5F" w:rsidRPr="00164A5F">
          <w:rPr>
            <w:noProof/>
            <w:webHidden/>
          </w:rPr>
          <w:fldChar w:fldCharType="end"/>
        </w:r>
      </w:hyperlink>
    </w:p>
    <w:p w14:paraId="26540FA8" w14:textId="6A9AF297"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96" w:history="1">
        <w:r w:rsidR="00164A5F" w:rsidRPr="00164A5F">
          <w:rPr>
            <w:rStyle w:val="Hyperlink"/>
            <w:noProof/>
          </w:rPr>
          <w:t>Hình 14. Giao diện trang quản trị</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_Toc134741996 \h </w:instrText>
        </w:r>
        <w:r w:rsidR="00164A5F" w:rsidRPr="00164A5F">
          <w:rPr>
            <w:noProof/>
            <w:webHidden/>
          </w:rPr>
        </w:r>
        <w:r w:rsidR="00164A5F" w:rsidRPr="00164A5F">
          <w:rPr>
            <w:noProof/>
            <w:webHidden/>
          </w:rPr>
          <w:fldChar w:fldCharType="separate"/>
        </w:r>
        <w:r w:rsidR="00164A5F" w:rsidRPr="00164A5F">
          <w:rPr>
            <w:noProof/>
            <w:webHidden/>
          </w:rPr>
          <w:t>60</w:t>
        </w:r>
        <w:r w:rsidR="00164A5F" w:rsidRPr="00164A5F">
          <w:rPr>
            <w:noProof/>
            <w:webHidden/>
          </w:rPr>
          <w:fldChar w:fldCharType="end"/>
        </w:r>
      </w:hyperlink>
    </w:p>
    <w:p w14:paraId="01E96C8A" w14:textId="1A0DA3A9"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97" w:history="1">
        <w:r w:rsidR="00164A5F" w:rsidRPr="00164A5F">
          <w:rPr>
            <w:rStyle w:val="Hyperlink"/>
            <w:noProof/>
          </w:rPr>
          <w:t>Hình 15. Trang quản lý Menu</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_Toc134741997 \h </w:instrText>
        </w:r>
        <w:r w:rsidR="00164A5F" w:rsidRPr="00164A5F">
          <w:rPr>
            <w:noProof/>
            <w:webHidden/>
          </w:rPr>
        </w:r>
        <w:r w:rsidR="00164A5F" w:rsidRPr="00164A5F">
          <w:rPr>
            <w:noProof/>
            <w:webHidden/>
          </w:rPr>
          <w:fldChar w:fldCharType="separate"/>
        </w:r>
        <w:r w:rsidR="00164A5F" w:rsidRPr="00164A5F">
          <w:rPr>
            <w:noProof/>
            <w:webHidden/>
          </w:rPr>
          <w:t>65</w:t>
        </w:r>
        <w:r w:rsidR="00164A5F" w:rsidRPr="00164A5F">
          <w:rPr>
            <w:noProof/>
            <w:webHidden/>
          </w:rPr>
          <w:fldChar w:fldCharType="end"/>
        </w:r>
      </w:hyperlink>
    </w:p>
    <w:p w14:paraId="72F588B3" w14:textId="1BE82801"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98" w:history="1">
        <w:r w:rsidR="00164A5F" w:rsidRPr="00164A5F">
          <w:rPr>
            <w:rStyle w:val="Hyperlink"/>
            <w:noProof/>
          </w:rPr>
          <w:t>Hình 16. Trang chỉnh sửa Menu</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_Toc134741998 \h </w:instrText>
        </w:r>
        <w:r w:rsidR="00164A5F" w:rsidRPr="00164A5F">
          <w:rPr>
            <w:noProof/>
            <w:webHidden/>
          </w:rPr>
        </w:r>
        <w:r w:rsidR="00164A5F" w:rsidRPr="00164A5F">
          <w:rPr>
            <w:noProof/>
            <w:webHidden/>
          </w:rPr>
          <w:fldChar w:fldCharType="separate"/>
        </w:r>
        <w:r w:rsidR="00164A5F" w:rsidRPr="00164A5F">
          <w:rPr>
            <w:noProof/>
            <w:webHidden/>
          </w:rPr>
          <w:t>68</w:t>
        </w:r>
        <w:r w:rsidR="00164A5F" w:rsidRPr="00164A5F">
          <w:rPr>
            <w:noProof/>
            <w:webHidden/>
          </w:rPr>
          <w:fldChar w:fldCharType="end"/>
        </w:r>
      </w:hyperlink>
    </w:p>
    <w:p w14:paraId="508A3F6D" w14:textId="504528CB"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1999" w:history="1">
        <w:r w:rsidR="00164A5F" w:rsidRPr="00164A5F">
          <w:rPr>
            <w:rStyle w:val="Hyperlink"/>
            <w:noProof/>
          </w:rPr>
          <w:t>Hình 17. Trang quản lý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_Toc134741999 \h </w:instrText>
        </w:r>
        <w:r w:rsidR="00164A5F" w:rsidRPr="00164A5F">
          <w:rPr>
            <w:noProof/>
            <w:webHidden/>
          </w:rPr>
        </w:r>
        <w:r w:rsidR="00164A5F" w:rsidRPr="00164A5F">
          <w:rPr>
            <w:noProof/>
            <w:webHidden/>
          </w:rPr>
          <w:fldChar w:fldCharType="separate"/>
        </w:r>
        <w:r w:rsidR="00164A5F" w:rsidRPr="00164A5F">
          <w:rPr>
            <w:noProof/>
            <w:webHidden/>
          </w:rPr>
          <w:t>71</w:t>
        </w:r>
        <w:r w:rsidR="00164A5F" w:rsidRPr="00164A5F">
          <w:rPr>
            <w:noProof/>
            <w:webHidden/>
          </w:rPr>
          <w:fldChar w:fldCharType="end"/>
        </w:r>
      </w:hyperlink>
    </w:p>
    <w:p w14:paraId="62B027DD" w14:textId="72B3E427"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00" w:history="1">
        <w:r w:rsidR="00164A5F" w:rsidRPr="00164A5F">
          <w:rPr>
            <w:rStyle w:val="Hyperlink"/>
            <w:noProof/>
          </w:rPr>
          <w:t>Hình 18. Trang Quản lý danh mục tin tức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_Toc134742000 \h </w:instrText>
        </w:r>
        <w:r w:rsidR="00164A5F" w:rsidRPr="00164A5F">
          <w:rPr>
            <w:noProof/>
            <w:webHidden/>
          </w:rPr>
        </w:r>
        <w:r w:rsidR="00164A5F" w:rsidRPr="00164A5F">
          <w:rPr>
            <w:noProof/>
            <w:webHidden/>
          </w:rPr>
          <w:fldChar w:fldCharType="separate"/>
        </w:r>
        <w:r w:rsidR="00164A5F" w:rsidRPr="00164A5F">
          <w:rPr>
            <w:noProof/>
            <w:webHidden/>
          </w:rPr>
          <w:t>74</w:t>
        </w:r>
        <w:r w:rsidR="00164A5F" w:rsidRPr="00164A5F">
          <w:rPr>
            <w:noProof/>
            <w:webHidden/>
          </w:rPr>
          <w:fldChar w:fldCharType="end"/>
        </w:r>
      </w:hyperlink>
    </w:p>
    <w:p w14:paraId="1AF63F60" w14:textId="3CA441FA"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01" w:history="1">
        <w:r w:rsidR="00164A5F" w:rsidRPr="00164A5F">
          <w:rPr>
            <w:rStyle w:val="Hyperlink"/>
            <w:noProof/>
          </w:rPr>
          <w:t>Hình 19. Trang quản lý tin tức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_Toc134742001 \h </w:instrText>
        </w:r>
        <w:r w:rsidR="00164A5F" w:rsidRPr="00164A5F">
          <w:rPr>
            <w:noProof/>
            <w:webHidden/>
          </w:rPr>
        </w:r>
        <w:r w:rsidR="00164A5F" w:rsidRPr="00164A5F">
          <w:rPr>
            <w:noProof/>
            <w:webHidden/>
          </w:rPr>
          <w:fldChar w:fldCharType="separate"/>
        </w:r>
        <w:r w:rsidR="00164A5F" w:rsidRPr="00164A5F">
          <w:rPr>
            <w:noProof/>
            <w:webHidden/>
          </w:rPr>
          <w:t>74</w:t>
        </w:r>
        <w:r w:rsidR="00164A5F" w:rsidRPr="00164A5F">
          <w:rPr>
            <w:noProof/>
            <w:webHidden/>
          </w:rPr>
          <w:fldChar w:fldCharType="end"/>
        </w:r>
      </w:hyperlink>
    </w:p>
    <w:p w14:paraId="73EA038A" w14:textId="18FE8F9E"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02" w:history="1">
        <w:r w:rsidR="00164A5F" w:rsidRPr="00164A5F">
          <w:rPr>
            <w:rStyle w:val="Hyperlink"/>
            <w:noProof/>
          </w:rPr>
          <w:t>Hình 20. Trang quản lý Slogan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_Toc134742002 \h </w:instrText>
        </w:r>
        <w:r w:rsidR="00164A5F" w:rsidRPr="00164A5F">
          <w:rPr>
            <w:noProof/>
            <w:webHidden/>
          </w:rPr>
        </w:r>
        <w:r w:rsidR="00164A5F" w:rsidRPr="00164A5F">
          <w:rPr>
            <w:noProof/>
            <w:webHidden/>
          </w:rPr>
          <w:fldChar w:fldCharType="separate"/>
        </w:r>
        <w:r w:rsidR="00164A5F" w:rsidRPr="00164A5F">
          <w:rPr>
            <w:noProof/>
            <w:webHidden/>
          </w:rPr>
          <w:t>75</w:t>
        </w:r>
        <w:r w:rsidR="00164A5F" w:rsidRPr="00164A5F">
          <w:rPr>
            <w:noProof/>
            <w:webHidden/>
          </w:rPr>
          <w:fldChar w:fldCharType="end"/>
        </w:r>
      </w:hyperlink>
    </w:p>
    <w:p w14:paraId="7396B1C7" w14:textId="1C3EDF1A"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03" w:history="1">
        <w:r w:rsidR="00164A5F" w:rsidRPr="00164A5F">
          <w:rPr>
            <w:rStyle w:val="Hyperlink"/>
            <w:noProof/>
          </w:rPr>
          <w:t>Hình 21. Trang quản lý Danh mục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_Toc134742003 \h </w:instrText>
        </w:r>
        <w:r w:rsidR="00164A5F" w:rsidRPr="00164A5F">
          <w:rPr>
            <w:noProof/>
            <w:webHidden/>
          </w:rPr>
        </w:r>
        <w:r w:rsidR="00164A5F" w:rsidRPr="00164A5F">
          <w:rPr>
            <w:noProof/>
            <w:webHidden/>
          </w:rPr>
          <w:fldChar w:fldCharType="separate"/>
        </w:r>
        <w:r w:rsidR="00164A5F" w:rsidRPr="00164A5F">
          <w:rPr>
            <w:noProof/>
            <w:webHidden/>
          </w:rPr>
          <w:t>75</w:t>
        </w:r>
        <w:r w:rsidR="00164A5F" w:rsidRPr="00164A5F">
          <w:rPr>
            <w:noProof/>
            <w:webHidden/>
          </w:rPr>
          <w:fldChar w:fldCharType="end"/>
        </w:r>
      </w:hyperlink>
    </w:p>
    <w:p w14:paraId="772F07D1" w14:textId="5BE923B7"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04" w:history="1">
        <w:r w:rsidR="00164A5F" w:rsidRPr="00164A5F">
          <w:rPr>
            <w:rStyle w:val="Hyperlink"/>
            <w:noProof/>
          </w:rPr>
          <w:t>Hình 22. Trang quản lý Footer</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_Toc134742004 \h </w:instrText>
        </w:r>
        <w:r w:rsidR="00164A5F" w:rsidRPr="00164A5F">
          <w:rPr>
            <w:noProof/>
            <w:webHidden/>
          </w:rPr>
        </w:r>
        <w:r w:rsidR="00164A5F" w:rsidRPr="00164A5F">
          <w:rPr>
            <w:noProof/>
            <w:webHidden/>
          </w:rPr>
          <w:fldChar w:fldCharType="separate"/>
        </w:r>
        <w:r w:rsidR="00164A5F" w:rsidRPr="00164A5F">
          <w:rPr>
            <w:noProof/>
            <w:webHidden/>
          </w:rPr>
          <w:t>76</w:t>
        </w:r>
        <w:r w:rsidR="00164A5F" w:rsidRPr="00164A5F">
          <w:rPr>
            <w:noProof/>
            <w:webHidden/>
          </w:rPr>
          <w:fldChar w:fldCharType="end"/>
        </w:r>
      </w:hyperlink>
    </w:p>
    <w:p w14:paraId="624BC5C0" w14:textId="40C34FF5"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05" w:history="1">
        <w:r w:rsidR="00164A5F" w:rsidRPr="00164A5F">
          <w:rPr>
            <w:rStyle w:val="Hyperlink"/>
            <w:noProof/>
          </w:rPr>
          <w:t>Hình 23. Trang đăng ký tài khoản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_Toc134742005 \h </w:instrText>
        </w:r>
        <w:r w:rsidR="00164A5F" w:rsidRPr="00164A5F">
          <w:rPr>
            <w:noProof/>
            <w:webHidden/>
          </w:rPr>
        </w:r>
        <w:r w:rsidR="00164A5F" w:rsidRPr="00164A5F">
          <w:rPr>
            <w:noProof/>
            <w:webHidden/>
          </w:rPr>
          <w:fldChar w:fldCharType="separate"/>
        </w:r>
        <w:r w:rsidR="00164A5F" w:rsidRPr="00164A5F">
          <w:rPr>
            <w:noProof/>
            <w:webHidden/>
          </w:rPr>
          <w:t>80</w:t>
        </w:r>
        <w:r w:rsidR="00164A5F" w:rsidRPr="00164A5F">
          <w:rPr>
            <w:noProof/>
            <w:webHidden/>
          </w:rPr>
          <w:fldChar w:fldCharType="end"/>
        </w:r>
      </w:hyperlink>
    </w:p>
    <w:p w14:paraId="0FEE3517" w14:textId="2CD876DC"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06" w:history="1">
        <w:r w:rsidR="00164A5F" w:rsidRPr="00164A5F">
          <w:rPr>
            <w:rStyle w:val="Hyperlink"/>
            <w:noProof/>
          </w:rPr>
          <w:t>Hình 24. Tranng đăng nhập</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_Toc134742006 \h </w:instrText>
        </w:r>
        <w:r w:rsidR="00164A5F" w:rsidRPr="00164A5F">
          <w:rPr>
            <w:noProof/>
            <w:webHidden/>
          </w:rPr>
        </w:r>
        <w:r w:rsidR="00164A5F" w:rsidRPr="00164A5F">
          <w:rPr>
            <w:noProof/>
            <w:webHidden/>
          </w:rPr>
          <w:fldChar w:fldCharType="separate"/>
        </w:r>
        <w:r w:rsidR="00164A5F" w:rsidRPr="00164A5F">
          <w:rPr>
            <w:noProof/>
            <w:webHidden/>
          </w:rPr>
          <w:t>81</w:t>
        </w:r>
        <w:r w:rsidR="00164A5F" w:rsidRPr="00164A5F">
          <w:rPr>
            <w:noProof/>
            <w:webHidden/>
          </w:rPr>
          <w:fldChar w:fldCharType="end"/>
        </w:r>
      </w:hyperlink>
    </w:p>
    <w:p w14:paraId="40775AC5" w14:textId="054E49E1"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07" w:history="1">
        <w:r w:rsidR="00164A5F" w:rsidRPr="00164A5F">
          <w:rPr>
            <w:rStyle w:val="Hyperlink"/>
            <w:noProof/>
          </w:rPr>
          <w:t>Hình 25. Đăng nhập bằng Google</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_Toc134742007 \h </w:instrText>
        </w:r>
        <w:r w:rsidR="00164A5F" w:rsidRPr="00164A5F">
          <w:rPr>
            <w:noProof/>
            <w:webHidden/>
          </w:rPr>
        </w:r>
        <w:r w:rsidR="00164A5F" w:rsidRPr="00164A5F">
          <w:rPr>
            <w:noProof/>
            <w:webHidden/>
          </w:rPr>
          <w:fldChar w:fldCharType="separate"/>
        </w:r>
        <w:r w:rsidR="00164A5F" w:rsidRPr="00164A5F">
          <w:rPr>
            <w:noProof/>
            <w:webHidden/>
          </w:rPr>
          <w:t>81</w:t>
        </w:r>
        <w:r w:rsidR="00164A5F" w:rsidRPr="00164A5F">
          <w:rPr>
            <w:noProof/>
            <w:webHidden/>
          </w:rPr>
          <w:fldChar w:fldCharType="end"/>
        </w:r>
      </w:hyperlink>
    </w:p>
    <w:p w14:paraId="3DE1FFDF" w14:textId="258ADB8A"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08" w:history="1">
        <w:r w:rsidR="00164A5F" w:rsidRPr="00164A5F">
          <w:rPr>
            <w:rStyle w:val="Hyperlink"/>
            <w:noProof/>
          </w:rPr>
          <w:t>Hình 26. Đăng nhập bằng Facebook</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_Toc134742008 \h </w:instrText>
        </w:r>
        <w:r w:rsidR="00164A5F" w:rsidRPr="00164A5F">
          <w:rPr>
            <w:noProof/>
            <w:webHidden/>
          </w:rPr>
        </w:r>
        <w:r w:rsidR="00164A5F" w:rsidRPr="00164A5F">
          <w:rPr>
            <w:noProof/>
            <w:webHidden/>
          </w:rPr>
          <w:fldChar w:fldCharType="separate"/>
        </w:r>
        <w:r w:rsidR="00164A5F" w:rsidRPr="00164A5F">
          <w:rPr>
            <w:noProof/>
            <w:webHidden/>
          </w:rPr>
          <w:t>82</w:t>
        </w:r>
        <w:r w:rsidR="00164A5F" w:rsidRPr="00164A5F">
          <w:rPr>
            <w:noProof/>
            <w:webHidden/>
          </w:rPr>
          <w:fldChar w:fldCharType="end"/>
        </w:r>
      </w:hyperlink>
    </w:p>
    <w:p w14:paraId="4ADD4EDB" w14:textId="3F7B59A3" w:rsidR="00867C2D" w:rsidRPr="00164A5F" w:rsidRDefault="00A744D5" w:rsidP="00A744D5">
      <w:pPr>
        <w:pStyle w:val="TableofFigures"/>
        <w:tabs>
          <w:tab w:val="right" w:leader="dot" w:pos="9111"/>
        </w:tabs>
        <w:rPr>
          <w:szCs w:val="26"/>
        </w:rPr>
      </w:pPr>
      <w:r w:rsidRPr="00164A5F">
        <w:rPr>
          <w:szCs w:val="26"/>
        </w:rPr>
        <w:fldChar w:fldCharType="end"/>
      </w:r>
    </w:p>
    <w:p w14:paraId="77F2B529" w14:textId="77777777" w:rsidR="00A744D5" w:rsidRPr="00164A5F" w:rsidRDefault="00791EED" w:rsidP="00A744D5">
      <w:pPr>
        <w:rPr>
          <w:b/>
          <w:sz w:val="28"/>
        </w:rPr>
      </w:pPr>
      <w:r w:rsidRPr="00164A5F">
        <w:rPr>
          <w:b/>
          <w:sz w:val="28"/>
        </w:rPr>
        <w:t>DANH MỤC BẢNG</w:t>
      </w:r>
    </w:p>
    <w:p w14:paraId="07836672" w14:textId="77777777" w:rsidR="00164A5F" w:rsidRPr="00164A5F" w:rsidRDefault="007B7FF5" w:rsidP="00A744D5">
      <w:pPr>
        <w:rPr>
          <w:noProof/>
        </w:rPr>
      </w:pPr>
      <w:r w:rsidRPr="00164A5F">
        <w:rPr>
          <w:szCs w:val="26"/>
        </w:rPr>
        <w:fldChar w:fldCharType="begin"/>
      </w:r>
      <w:r w:rsidRPr="00164A5F">
        <w:rPr>
          <w:szCs w:val="26"/>
        </w:rPr>
        <w:instrText xml:space="preserve"> TOC \h \z \c "Bảng" </w:instrText>
      </w:r>
      <w:r w:rsidR="00000000">
        <w:rPr>
          <w:szCs w:val="26"/>
        </w:rPr>
        <w:fldChar w:fldCharType="separate"/>
      </w:r>
      <w:r w:rsidRPr="00164A5F">
        <w:rPr>
          <w:sz w:val="26"/>
          <w:szCs w:val="26"/>
        </w:rPr>
        <w:fldChar w:fldCharType="end"/>
      </w:r>
      <w:r w:rsidR="00A744D5" w:rsidRPr="00164A5F">
        <w:rPr>
          <w:szCs w:val="26"/>
        </w:rPr>
        <w:fldChar w:fldCharType="begin"/>
      </w:r>
      <w:r w:rsidR="00A744D5" w:rsidRPr="00164A5F">
        <w:rPr>
          <w:szCs w:val="26"/>
        </w:rPr>
        <w:instrText xml:space="preserve"> TOC \h \z \c "Bảng " </w:instrText>
      </w:r>
      <w:r w:rsidR="00A744D5" w:rsidRPr="00164A5F">
        <w:rPr>
          <w:szCs w:val="26"/>
        </w:rPr>
        <w:fldChar w:fldCharType="separate"/>
      </w:r>
    </w:p>
    <w:p w14:paraId="56FDD611" w14:textId="535851E9"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09" w:history="1">
        <w:r w:rsidR="00164A5F" w:rsidRPr="00164A5F">
          <w:rPr>
            <w:rStyle w:val="Hyperlink"/>
            <w:noProof/>
          </w:rPr>
          <w:t>Bảng  1. Bảng actor tổng quát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_Toc134742009 \h </w:instrText>
        </w:r>
        <w:r w:rsidR="00164A5F" w:rsidRPr="00164A5F">
          <w:rPr>
            <w:noProof/>
            <w:webHidden/>
          </w:rPr>
        </w:r>
        <w:r w:rsidR="00164A5F" w:rsidRPr="00164A5F">
          <w:rPr>
            <w:noProof/>
            <w:webHidden/>
          </w:rPr>
          <w:fldChar w:fldCharType="separate"/>
        </w:r>
        <w:r w:rsidR="00164A5F" w:rsidRPr="00164A5F">
          <w:rPr>
            <w:noProof/>
            <w:webHidden/>
          </w:rPr>
          <w:t>1</w:t>
        </w:r>
        <w:r w:rsidR="00164A5F" w:rsidRPr="00164A5F">
          <w:rPr>
            <w:noProof/>
            <w:webHidden/>
          </w:rPr>
          <w:fldChar w:fldCharType="end"/>
        </w:r>
      </w:hyperlink>
    </w:p>
    <w:p w14:paraId="630A1BEC" w14:textId="53B9D2C3"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10" w:history="1">
        <w:r w:rsidR="00164A5F" w:rsidRPr="00164A5F">
          <w:rPr>
            <w:rStyle w:val="Hyperlink"/>
            <w:noProof/>
          </w:rPr>
          <w:t>Bảng  2. Bảng usecase tổng quát</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_Toc134742010 \h </w:instrText>
        </w:r>
        <w:r w:rsidR="00164A5F" w:rsidRPr="00164A5F">
          <w:rPr>
            <w:noProof/>
            <w:webHidden/>
          </w:rPr>
        </w:r>
        <w:r w:rsidR="00164A5F" w:rsidRPr="00164A5F">
          <w:rPr>
            <w:noProof/>
            <w:webHidden/>
          </w:rPr>
          <w:fldChar w:fldCharType="separate"/>
        </w:r>
        <w:r w:rsidR="00164A5F" w:rsidRPr="00164A5F">
          <w:rPr>
            <w:noProof/>
            <w:webHidden/>
          </w:rPr>
          <w:t>3</w:t>
        </w:r>
        <w:r w:rsidR="00164A5F" w:rsidRPr="00164A5F">
          <w:rPr>
            <w:noProof/>
            <w:webHidden/>
          </w:rPr>
          <w:fldChar w:fldCharType="end"/>
        </w:r>
      </w:hyperlink>
    </w:p>
    <w:p w14:paraId="15DE0D18" w14:textId="22E82EFD"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11" w:history="1">
        <w:r w:rsidR="00164A5F" w:rsidRPr="00164A5F">
          <w:rPr>
            <w:rStyle w:val="Hyperlink"/>
            <w:noProof/>
          </w:rPr>
          <w:t>Bảng  3. Usecase đăng nhập</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_Toc134742011 \h </w:instrText>
        </w:r>
        <w:r w:rsidR="00164A5F" w:rsidRPr="00164A5F">
          <w:rPr>
            <w:noProof/>
            <w:webHidden/>
          </w:rPr>
        </w:r>
        <w:r w:rsidR="00164A5F" w:rsidRPr="00164A5F">
          <w:rPr>
            <w:noProof/>
            <w:webHidden/>
          </w:rPr>
          <w:fldChar w:fldCharType="separate"/>
        </w:r>
        <w:r w:rsidR="00164A5F" w:rsidRPr="00164A5F">
          <w:rPr>
            <w:noProof/>
            <w:webHidden/>
          </w:rPr>
          <w:t>6</w:t>
        </w:r>
        <w:r w:rsidR="00164A5F" w:rsidRPr="00164A5F">
          <w:rPr>
            <w:noProof/>
            <w:webHidden/>
          </w:rPr>
          <w:fldChar w:fldCharType="end"/>
        </w:r>
      </w:hyperlink>
    </w:p>
    <w:p w14:paraId="02A91BD4" w14:textId="728374FC"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12" w:history="1">
        <w:r w:rsidR="00164A5F" w:rsidRPr="00164A5F">
          <w:rPr>
            <w:rStyle w:val="Hyperlink"/>
            <w:noProof/>
          </w:rPr>
          <w:t>Bảng  4. Usecase quản lý header</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_Toc134742012 \h </w:instrText>
        </w:r>
        <w:r w:rsidR="00164A5F" w:rsidRPr="00164A5F">
          <w:rPr>
            <w:noProof/>
            <w:webHidden/>
          </w:rPr>
        </w:r>
        <w:r w:rsidR="00164A5F" w:rsidRPr="00164A5F">
          <w:rPr>
            <w:noProof/>
            <w:webHidden/>
          </w:rPr>
          <w:fldChar w:fldCharType="separate"/>
        </w:r>
        <w:r w:rsidR="00164A5F" w:rsidRPr="00164A5F">
          <w:rPr>
            <w:noProof/>
            <w:webHidden/>
          </w:rPr>
          <w:t>7</w:t>
        </w:r>
        <w:r w:rsidR="00164A5F" w:rsidRPr="00164A5F">
          <w:rPr>
            <w:noProof/>
            <w:webHidden/>
          </w:rPr>
          <w:fldChar w:fldCharType="end"/>
        </w:r>
      </w:hyperlink>
    </w:p>
    <w:p w14:paraId="2C9D39C8" w14:textId="5D6B4F72"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13" w:history="1">
        <w:r w:rsidR="00164A5F" w:rsidRPr="00164A5F">
          <w:rPr>
            <w:rStyle w:val="Hyperlink"/>
            <w:noProof/>
          </w:rPr>
          <w:t>Bảng  5. Usecase quản lý tin tức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_Toc134742013 \h </w:instrText>
        </w:r>
        <w:r w:rsidR="00164A5F" w:rsidRPr="00164A5F">
          <w:rPr>
            <w:noProof/>
            <w:webHidden/>
          </w:rPr>
        </w:r>
        <w:r w:rsidR="00164A5F" w:rsidRPr="00164A5F">
          <w:rPr>
            <w:noProof/>
            <w:webHidden/>
          </w:rPr>
          <w:fldChar w:fldCharType="separate"/>
        </w:r>
        <w:r w:rsidR="00164A5F" w:rsidRPr="00164A5F">
          <w:rPr>
            <w:noProof/>
            <w:webHidden/>
          </w:rPr>
          <w:t>9</w:t>
        </w:r>
        <w:r w:rsidR="00164A5F" w:rsidRPr="00164A5F">
          <w:rPr>
            <w:noProof/>
            <w:webHidden/>
          </w:rPr>
          <w:fldChar w:fldCharType="end"/>
        </w:r>
      </w:hyperlink>
    </w:p>
    <w:p w14:paraId="26BE761E" w14:textId="6126A204"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14" w:history="1">
        <w:r w:rsidR="00164A5F" w:rsidRPr="00164A5F">
          <w:rPr>
            <w:rStyle w:val="Hyperlink"/>
            <w:noProof/>
          </w:rPr>
          <w:t>Bảng  6. Usecase quản lý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_Toc134742014 \h </w:instrText>
        </w:r>
        <w:r w:rsidR="00164A5F" w:rsidRPr="00164A5F">
          <w:rPr>
            <w:noProof/>
            <w:webHidden/>
          </w:rPr>
        </w:r>
        <w:r w:rsidR="00164A5F" w:rsidRPr="00164A5F">
          <w:rPr>
            <w:noProof/>
            <w:webHidden/>
          </w:rPr>
          <w:fldChar w:fldCharType="separate"/>
        </w:r>
        <w:r w:rsidR="00164A5F" w:rsidRPr="00164A5F">
          <w:rPr>
            <w:noProof/>
            <w:webHidden/>
          </w:rPr>
          <w:t>10</w:t>
        </w:r>
        <w:r w:rsidR="00164A5F" w:rsidRPr="00164A5F">
          <w:rPr>
            <w:noProof/>
            <w:webHidden/>
          </w:rPr>
          <w:fldChar w:fldCharType="end"/>
        </w:r>
      </w:hyperlink>
    </w:p>
    <w:p w14:paraId="73C619D0" w14:textId="214B1015"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15" w:history="1">
        <w:r w:rsidR="00164A5F" w:rsidRPr="00164A5F">
          <w:rPr>
            <w:rStyle w:val="Hyperlink"/>
            <w:noProof/>
          </w:rPr>
          <w:t>Bảng  7. Usecase quản lý tìm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_Toc134742015 \h </w:instrText>
        </w:r>
        <w:r w:rsidR="00164A5F" w:rsidRPr="00164A5F">
          <w:rPr>
            <w:noProof/>
            <w:webHidden/>
          </w:rPr>
        </w:r>
        <w:r w:rsidR="00164A5F" w:rsidRPr="00164A5F">
          <w:rPr>
            <w:noProof/>
            <w:webHidden/>
          </w:rPr>
          <w:fldChar w:fldCharType="separate"/>
        </w:r>
        <w:r w:rsidR="00164A5F" w:rsidRPr="00164A5F">
          <w:rPr>
            <w:noProof/>
            <w:webHidden/>
          </w:rPr>
          <w:t>11</w:t>
        </w:r>
        <w:r w:rsidR="00164A5F" w:rsidRPr="00164A5F">
          <w:rPr>
            <w:noProof/>
            <w:webHidden/>
          </w:rPr>
          <w:fldChar w:fldCharType="end"/>
        </w:r>
      </w:hyperlink>
    </w:p>
    <w:p w14:paraId="11D93441" w14:textId="23C1A299"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16" w:history="1">
        <w:r w:rsidR="00164A5F" w:rsidRPr="00164A5F">
          <w:rPr>
            <w:rStyle w:val="Hyperlink"/>
            <w:noProof/>
          </w:rPr>
          <w:t>Bảng  8. Usecase quản lý slogan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_Toc134742016 \h </w:instrText>
        </w:r>
        <w:r w:rsidR="00164A5F" w:rsidRPr="00164A5F">
          <w:rPr>
            <w:noProof/>
            <w:webHidden/>
          </w:rPr>
        </w:r>
        <w:r w:rsidR="00164A5F" w:rsidRPr="00164A5F">
          <w:rPr>
            <w:noProof/>
            <w:webHidden/>
          </w:rPr>
          <w:fldChar w:fldCharType="separate"/>
        </w:r>
        <w:r w:rsidR="00164A5F" w:rsidRPr="00164A5F">
          <w:rPr>
            <w:noProof/>
            <w:webHidden/>
          </w:rPr>
          <w:t>12</w:t>
        </w:r>
        <w:r w:rsidR="00164A5F" w:rsidRPr="00164A5F">
          <w:rPr>
            <w:noProof/>
            <w:webHidden/>
          </w:rPr>
          <w:fldChar w:fldCharType="end"/>
        </w:r>
      </w:hyperlink>
    </w:p>
    <w:p w14:paraId="54B66679" w14:textId="6C393C33"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17" w:history="1">
        <w:r w:rsidR="00164A5F" w:rsidRPr="00164A5F">
          <w:rPr>
            <w:rStyle w:val="Hyperlink"/>
            <w:noProof/>
          </w:rPr>
          <w:t>Bảng  9. Usecase quản lý danh mục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_Toc134742017 \h </w:instrText>
        </w:r>
        <w:r w:rsidR="00164A5F" w:rsidRPr="00164A5F">
          <w:rPr>
            <w:noProof/>
            <w:webHidden/>
          </w:rPr>
        </w:r>
        <w:r w:rsidR="00164A5F" w:rsidRPr="00164A5F">
          <w:rPr>
            <w:noProof/>
            <w:webHidden/>
          </w:rPr>
          <w:fldChar w:fldCharType="separate"/>
        </w:r>
        <w:r w:rsidR="00164A5F" w:rsidRPr="00164A5F">
          <w:rPr>
            <w:noProof/>
            <w:webHidden/>
          </w:rPr>
          <w:t>14</w:t>
        </w:r>
        <w:r w:rsidR="00164A5F" w:rsidRPr="00164A5F">
          <w:rPr>
            <w:noProof/>
            <w:webHidden/>
          </w:rPr>
          <w:fldChar w:fldCharType="end"/>
        </w:r>
      </w:hyperlink>
    </w:p>
    <w:p w14:paraId="74860705" w14:textId="414DCD1E"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18" w:history="1">
        <w:r w:rsidR="00164A5F" w:rsidRPr="00164A5F">
          <w:rPr>
            <w:rStyle w:val="Hyperlink"/>
            <w:noProof/>
          </w:rPr>
          <w:t>Bảng  10. Usecase quản lý footer</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_Toc134742018 \h </w:instrText>
        </w:r>
        <w:r w:rsidR="00164A5F" w:rsidRPr="00164A5F">
          <w:rPr>
            <w:noProof/>
            <w:webHidden/>
          </w:rPr>
        </w:r>
        <w:r w:rsidR="00164A5F" w:rsidRPr="00164A5F">
          <w:rPr>
            <w:noProof/>
            <w:webHidden/>
          </w:rPr>
          <w:fldChar w:fldCharType="separate"/>
        </w:r>
        <w:r w:rsidR="00164A5F" w:rsidRPr="00164A5F">
          <w:rPr>
            <w:noProof/>
            <w:webHidden/>
          </w:rPr>
          <w:t>15</w:t>
        </w:r>
        <w:r w:rsidR="00164A5F" w:rsidRPr="00164A5F">
          <w:rPr>
            <w:noProof/>
            <w:webHidden/>
          </w:rPr>
          <w:fldChar w:fldCharType="end"/>
        </w:r>
      </w:hyperlink>
    </w:p>
    <w:p w14:paraId="54C84D91" w14:textId="25D64103"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19" w:history="1">
        <w:r w:rsidR="00164A5F" w:rsidRPr="00164A5F">
          <w:rPr>
            <w:rStyle w:val="Hyperlink"/>
            <w:noProof/>
          </w:rPr>
          <w:t>Bảng  11. Usecase chỉnh sửa thông tin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_Toc134742019 \h </w:instrText>
        </w:r>
        <w:r w:rsidR="00164A5F" w:rsidRPr="00164A5F">
          <w:rPr>
            <w:noProof/>
            <w:webHidden/>
          </w:rPr>
        </w:r>
        <w:r w:rsidR="00164A5F" w:rsidRPr="00164A5F">
          <w:rPr>
            <w:noProof/>
            <w:webHidden/>
          </w:rPr>
          <w:fldChar w:fldCharType="separate"/>
        </w:r>
        <w:r w:rsidR="00164A5F" w:rsidRPr="00164A5F">
          <w:rPr>
            <w:noProof/>
            <w:webHidden/>
          </w:rPr>
          <w:t>16</w:t>
        </w:r>
        <w:r w:rsidR="00164A5F" w:rsidRPr="00164A5F">
          <w:rPr>
            <w:noProof/>
            <w:webHidden/>
          </w:rPr>
          <w:fldChar w:fldCharType="end"/>
        </w:r>
      </w:hyperlink>
    </w:p>
    <w:p w14:paraId="23548C2B" w14:textId="228DD66D"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20" w:history="1">
        <w:r w:rsidR="00164A5F" w:rsidRPr="00164A5F">
          <w:rPr>
            <w:rStyle w:val="Hyperlink"/>
            <w:noProof/>
          </w:rPr>
          <w:t>Bảng  12. Usecase tìm kiếm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_Toc134742020 \h </w:instrText>
        </w:r>
        <w:r w:rsidR="00164A5F" w:rsidRPr="00164A5F">
          <w:rPr>
            <w:noProof/>
            <w:webHidden/>
          </w:rPr>
        </w:r>
        <w:r w:rsidR="00164A5F" w:rsidRPr="00164A5F">
          <w:rPr>
            <w:noProof/>
            <w:webHidden/>
          </w:rPr>
          <w:fldChar w:fldCharType="separate"/>
        </w:r>
        <w:r w:rsidR="00164A5F" w:rsidRPr="00164A5F">
          <w:rPr>
            <w:noProof/>
            <w:webHidden/>
          </w:rPr>
          <w:t>17</w:t>
        </w:r>
        <w:r w:rsidR="00164A5F" w:rsidRPr="00164A5F">
          <w:rPr>
            <w:noProof/>
            <w:webHidden/>
          </w:rPr>
          <w:fldChar w:fldCharType="end"/>
        </w:r>
      </w:hyperlink>
    </w:p>
    <w:p w14:paraId="7D9214F3" w14:textId="1488FB48"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21" w:history="1">
        <w:r w:rsidR="00164A5F" w:rsidRPr="00164A5F">
          <w:rPr>
            <w:rStyle w:val="Hyperlink"/>
            <w:noProof/>
          </w:rPr>
          <w:t>Bảng  13. Usecase xem thông tin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_Toc134742021 \h </w:instrText>
        </w:r>
        <w:r w:rsidR="00164A5F" w:rsidRPr="00164A5F">
          <w:rPr>
            <w:noProof/>
            <w:webHidden/>
          </w:rPr>
        </w:r>
        <w:r w:rsidR="00164A5F" w:rsidRPr="00164A5F">
          <w:rPr>
            <w:noProof/>
            <w:webHidden/>
          </w:rPr>
          <w:fldChar w:fldCharType="separate"/>
        </w:r>
        <w:r w:rsidR="00164A5F" w:rsidRPr="00164A5F">
          <w:rPr>
            <w:noProof/>
            <w:webHidden/>
          </w:rPr>
          <w:t>18</w:t>
        </w:r>
        <w:r w:rsidR="00164A5F" w:rsidRPr="00164A5F">
          <w:rPr>
            <w:noProof/>
            <w:webHidden/>
          </w:rPr>
          <w:fldChar w:fldCharType="end"/>
        </w:r>
      </w:hyperlink>
    </w:p>
    <w:p w14:paraId="683AAB7B" w14:textId="3C17F45F"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22" w:history="1">
        <w:r w:rsidR="00164A5F" w:rsidRPr="00164A5F">
          <w:rPr>
            <w:rStyle w:val="Hyperlink"/>
            <w:noProof/>
          </w:rPr>
          <w:t>Bảng  14. Usecase ứng tuyển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_Toc134742022 \h </w:instrText>
        </w:r>
        <w:r w:rsidR="00164A5F" w:rsidRPr="00164A5F">
          <w:rPr>
            <w:noProof/>
            <w:webHidden/>
          </w:rPr>
        </w:r>
        <w:r w:rsidR="00164A5F" w:rsidRPr="00164A5F">
          <w:rPr>
            <w:noProof/>
            <w:webHidden/>
          </w:rPr>
          <w:fldChar w:fldCharType="separate"/>
        </w:r>
        <w:r w:rsidR="00164A5F" w:rsidRPr="00164A5F">
          <w:rPr>
            <w:noProof/>
            <w:webHidden/>
          </w:rPr>
          <w:t>20</w:t>
        </w:r>
        <w:r w:rsidR="00164A5F" w:rsidRPr="00164A5F">
          <w:rPr>
            <w:noProof/>
            <w:webHidden/>
          </w:rPr>
          <w:fldChar w:fldCharType="end"/>
        </w:r>
      </w:hyperlink>
    </w:p>
    <w:p w14:paraId="2DD17B9B" w14:textId="2F88B61F"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23" w:history="1">
        <w:r w:rsidR="00164A5F" w:rsidRPr="00164A5F">
          <w:rPr>
            <w:rStyle w:val="Hyperlink"/>
            <w:noProof/>
          </w:rPr>
          <w:t>Bảng  15. Usecase xem công việc đã ứng tuyển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_Toc134742023 \h </w:instrText>
        </w:r>
        <w:r w:rsidR="00164A5F" w:rsidRPr="00164A5F">
          <w:rPr>
            <w:noProof/>
            <w:webHidden/>
          </w:rPr>
        </w:r>
        <w:r w:rsidR="00164A5F" w:rsidRPr="00164A5F">
          <w:rPr>
            <w:noProof/>
            <w:webHidden/>
          </w:rPr>
          <w:fldChar w:fldCharType="separate"/>
        </w:r>
        <w:r w:rsidR="00164A5F" w:rsidRPr="00164A5F">
          <w:rPr>
            <w:noProof/>
            <w:webHidden/>
          </w:rPr>
          <w:t>21</w:t>
        </w:r>
        <w:r w:rsidR="00164A5F" w:rsidRPr="00164A5F">
          <w:rPr>
            <w:noProof/>
            <w:webHidden/>
          </w:rPr>
          <w:fldChar w:fldCharType="end"/>
        </w:r>
      </w:hyperlink>
    </w:p>
    <w:p w14:paraId="587FAEB1" w14:textId="2F7AB315"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24" w:history="1">
        <w:r w:rsidR="00164A5F" w:rsidRPr="00164A5F">
          <w:rPr>
            <w:rStyle w:val="Hyperlink"/>
            <w:noProof/>
          </w:rPr>
          <w:t>Bảng  16. Usecase xem thông tin công việc đã ứng tuyển</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_Toc134742024 \h </w:instrText>
        </w:r>
        <w:r w:rsidR="00164A5F" w:rsidRPr="00164A5F">
          <w:rPr>
            <w:noProof/>
            <w:webHidden/>
          </w:rPr>
        </w:r>
        <w:r w:rsidR="00164A5F" w:rsidRPr="00164A5F">
          <w:rPr>
            <w:noProof/>
            <w:webHidden/>
          </w:rPr>
          <w:fldChar w:fldCharType="separate"/>
        </w:r>
        <w:r w:rsidR="00164A5F" w:rsidRPr="00164A5F">
          <w:rPr>
            <w:noProof/>
            <w:webHidden/>
          </w:rPr>
          <w:t>22</w:t>
        </w:r>
        <w:r w:rsidR="00164A5F" w:rsidRPr="00164A5F">
          <w:rPr>
            <w:noProof/>
            <w:webHidden/>
          </w:rPr>
          <w:fldChar w:fldCharType="end"/>
        </w:r>
      </w:hyperlink>
    </w:p>
    <w:p w14:paraId="355D9DC9" w14:textId="730EEA05"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25" w:history="1">
        <w:r w:rsidR="00164A5F" w:rsidRPr="00164A5F">
          <w:rPr>
            <w:rStyle w:val="Hyperlink"/>
            <w:noProof/>
          </w:rPr>
          <w:t>Bảng  17. Usecase xem tin tức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_Toc134742025 \h </w:instrText>
        </w:r>
        <w:r w:rsidR="00164A5F" w:rsidRPr="00164A5F">
          <w:rPr>
            <w:noProof/>
            <w:webHidden/>
          </w:rPr>
        </w:r>
        <w:r w:rsidR="00164A5F" w:rsidRPr="00164A5F">
          <w:rPr>
            <w:noProof/>
            <w:webHidden/>
          </w:rPr>
          <w:fldChar w:fldCharType="separate"/>
        </w:r>
        <w:r w:rsidR="00164A5F" w:rsidRPr="00164A5F">
          <w:rPr>
            <w:noProof/>
            <w:webHidden/>
          </w:rPr>
          <w:t>23</w:t>
        </w:r>
        <w:r w:rsidR="00164A5F" w:rsidRPr="00164A5F">
          <w:rPr>
            <w:noProof/>
            <w:webHidden/>
          </w:rPr>
          <w:fldChar w:fldCharType="end"/>
        </w:r>
      </w:hyperlink>
    </w:p>
    <w:p w14:paraId="637AE78F" w14:textId="1EAF7B6F" w:rsidR="00164A5F" w:rsidRPr="00164A5F" w:rsidRDefault="00000000">
      <w:pPr>
        <w:pStyle w:val="TableofFigures"/>
        <w:tabs>
          <w:tab w:val="right" w:leader="dot" w:pos="9111"/>
        </w:tabs>
        <w:rPr>
          <w:rFonts w:eastAsiaTheme="minorEastAsia"/>
          <w:noProof/>
          <w:kern w:val="2"/>
          <w:sz w:val="22"/>
          <w:szCs w:val="22"/>
          <w14:ligatures w14:val="standardContextual"/>
        </w:rPr>
      </w:pPr>
      <w:hyperlink w:anchor="_Toc134742026" w:history="1">
        <w:r w:rsidR="00164A5F" w:rsidRPr="00164A5F">
          <w:rPr>
            <w:rStyle w:val="Hyperlink"/>
            <w:noProof/>
          </w:rPr>
          <w:t>Bảng  18. Bảng phân công công việc</w:t>
        </w:r>
        <w:r w:rsidR="00164A5F" w:rsidRPr="00164A5F">
          <w:rPr>
            <w:noProof/>
            <w:webHidden/>
          </w:rPr>
          <w:tab/>
        </w:r>
        <w:r w:rsidR="00164A5F" w:rsidRPr="00164A5F">
          <w:rPr>
            <w:noProof/>
            <w:webHidden/>
          </w:rPr>
          <w:fldChar w:fldCharType="begin"/>
        </w:r>
        <w:r w:rsidR="00164A5F" w:rsidRPr="00164A5F">
          <w:rPr>
            <w:noProof/>
            <w:webHidden/>
          </w:rPr>
          <w:instrText xml:space="preserve"> PAGEREF _Toc134742026 \h </w:instrText>
        </w:r>
        <w:r w:rsidR="00164A5F" w:rsidRPr="00164A5F">
          <w:rPr>
            <w:noProof/>
            <w:webHidden/>
          </w:rPr>
        </w:r>
        <w:r w:rsidR="00164A5F" w:rsidRPr="00164A5F">
          <w:rPr>
            <w:noProof/>
            <w:webHidden/>
          </w:rPr>
          <w:fldChar w:fldCharType="separate"/>
        </w:r>
        <w:r w:rsidR="00164A5F" w:rsidRPr="00164A5F">
          <w:rPr>
            <w:noProof/>
            <w:webHidden/>
          </w:rPr>
          <w:t>88</w:t>
        </w:r>
        <w:r w:rsidR="00164A5F" w:rsidRPr="00164A5F">
          <w:rPr>
            <w:noProof/>
            <w:webHidden/>
          </w:rPr>
          <w:fldChar w:fldCharType="end"/>
        </w:r>
      </w:hyperlink>
    </w:p>
    <w:p w14:paraId="087A9245" w14:textId="3867D915" w:rsidR="007B1A23" w:rsidRPr="00164A5F" w:rsidRDefault="00A744D5" w:rsidP="00A744D5">
      <w:pPr>
        <w:pStyle w:val="TableofFigures"/>
        <w:tabs>
          <w:tab w:val="right" w:leader="dot" w:pos="9111"/>
        </w:tabs>
        <w:rPr>
          <w:szCs w:val="26"/>
        </w:rPr>
      </w:pPr>
      <w:r w:rsidRPr="00164A5F">
        <w:rPr>
          <w:szCs w:val="26"/>
        </w:rPr>
        <w:fldChar w:fldCharType="end"/>
      </w:r>
      <w:r w:rsidR="007B1A23" w:rsidRPr="00164A5F">
        <w:rPr>
          <w:szCs w:val="26"/>
        </w:rPr>
        <w:br w:type="page"/>
      </w:r>
    </w:p>
    <w:p w14:paraId="614A093A" w14:textId="77777777" w:rsidR="007B1A23" w:rsidRPr="00164A5F" w:rsidRDefault="007B1A23" w:rsidP="001161F0">
      <w:pPr>
        <w:pStyle w:val="Chng"/>
        <w:jc w:val="center"/>
      </w:pPr>
      <w:bookmarkStart w:id="5" w:name="_Toc134741910"/>
      <w:r w:rsidRPr="00164A5F">
        <w:lastRenderedPageBreak/>
        <w:t>C</w:t>
      </w:r>
      <w:r w:rsidR="00CD13EC" w:rsidRPr="00164A5F">
        <w:t>HƯƠNG 1</w:t>
      </w:r>
      <w:r w:rsidR="0064189C" w:rsidRPr="00164A5F">
        <w:t xml:space="preserve"> – </w:t>
      </w:r>
      <w:r w:rsidR="00CD13EC" w:rsidRPr="00164A5F">
        <w:t>MỞ ĐẦU</w:t>
      </w:r>
      <w:bookmarkEnd w:id="5"/>
    </w:p>
    <w:p w14:paraId="331B782B" w14:textId="64BE9135" w:rsidR="00C91041" w:rsidRPr="00164A5F" w:rsidRDefault="00C91041" w:rsidP="00C91041">
      <w:pPr>
        <w:pStyle w:val="Tiumccp1"/>
        <w:numPr>
          <w:ilvl w:val="0"/>
          <w:numId w:val="13"/>
        </w:numPr>
      </w:pPr>
      <w:bookmarkStart w:id="6" w:name="_Toc134741911"/>
      <w:r w:rsidRPr="00164A5F">
        <w:t>Tổng quan đồ án</w:t>
      </w:r>
      <w:bookmarkEnd w:id="6"/>
    </w:p>
    <w:p w14:paraId="3FDDEB2E" w14:textId="2600A4B2" w:rsidR="00C91041" w:rsidRPr="00164A5F" w:rsidRDefault="00C91041" w:rsidP="00C91041">
      <w:pPr>
        <w:pStyle w:val="Tiumccp1"/>
        <w:numPr>
          <w:ilvl w:val="1"/>
          <w:numId w:val="13"/>
        </w:numPr>
      </w:pPr>
      <w:bookmarkStart w:id="7" w:name="_Toc134741912"/>
      <w:r w:rsidRPr="00164A5F">
        <w:t>Tên đồ án</w:t>
      </w:r>
      <w:bookmarkEnd w:id="7"/>
    </w:p>
    <w:p w14:paraId="3F940A38" w14:textId="77777777" w:rsidR="00C91041" w:rsidRPr="00164A5F" w:rsidRDefault="00C91041" w:rsidP="00053F5C">
      <w:pPr>
        <w:pStyle w:val="Nidungvnbn"/>
      </w:pPr>
      <w:r w:rsidRPr="00164A5F">
        <w:t>Tên website: CooIntern</w:t>
      </w:r>
    </w:p>
    <w:p w14:paraId="2D58DD43" w14:textId="77777777" w:rsidR="00C91041" w:rsidRPr="00164A5F" w:rsidRDefault="00C91041" w:rsidP="00053F5C">
      <w:pPr>
        <w:pStyle w:val="Nidungvnbn"/>
      </w:pPr>
      <w:r w:rsidRPr="00164A5F">
        <w:t>Mô tả: Website tìm kiếm thông tin thực tập cho sinh viên TDTU</w:t>
      </w:r>
    </w:p>
    <w:p w14:paraId="7F21B2AA" w14:textId="5A646E66" w:rsidR="00053F5C" w:rsidRPr="00164A5F" w:rsidRDefault="00053F5C" w:rsidP="00053F5C">
      <w:pPr>
        <w:pStyle w:val="Nidungvnbn"/>
      </w:pPr>
      <w:r w:rsidRPr="00164A5F">
        <w:t xml:space="preserve">Logo website: </w:t>
      </w:r>
    </w:p>
    <w:p w14:paraId="4BE2732C" w14:textId="77777777" w:rsidR="00AF1656" w:rsidRPr="00164A5F" w:rsidRDefault="00053F5C" w:rsidP="00AF1656">
      <w:pPr>
        <w:pStyle w:val="Caption"/>
        <w:keepNext/>
      </w:pPr>
      <w:r w:rsidRPr="00164A5F">
        <w:rPr>
          <w:noProof/>
        </w:rPr>
        <w:drawing>
          <wp:inline distT="0" distB="0" distL="0" distR="0" wp14:anchorId="7F9A3B8B" wp14:editId="7F6563A5">
            <wp:extent cx="1983667" cy="1666754"/>
            <wp:effectExtent l="0" t="0" r="0" b="0"/>
            <wp:docPr id="14143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718" name="Picture 1414347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1547" cy="1673375"/>
                    </a:xfrm>
                    <a:prstGeom prst="rect">
                      <a:avLst/>
                    </a:prstGeom>
                  </pic:spPr>
                </pic:pic>
              </a:graphicData>
            </a:graphic>
          </wp:inline>
        </w:drawing>
      </w:r>
    </w:p>
    <w:p w14:paraId="54863834" w14:textId="7652831C" w:rsidR="00053F5C" w:rsidRPr="00164A5F" w:rsidRDefault="00AF1656" w:rsidP="00AF1656">
      <w:pPr>
        <w:pStyle w:val="Caption"/>
      </w:pPr>
      <w:bookmarkStart w:id="8" w:name="_Toc134741983"/>
      <w:r w:rsidRPr="00164A5F">
        <w:t xml:space="preserve">Hình </w:t>
      </w:r>
      <w:fldSimple w:instr=" SEQ Hình \* ARABIC ">
        <w:r w:rsidR="00164A5F" w:rsidRPr="00164A5F">
          <w:rPr>
            <w:noProof/>
          </w:rPr>
          <w:t>1</w:t>
        </w:r>
      </w:fldSimple>
      <w:r w:rsidRPr="00164A5F">
        <w:t>. Logo Website</w:t>
      </w:r>
      <w:bookmarkEnd w:id="8"/>
    </w:p>
    <w:p w14:paraId="78F87FCA" w14:textId="20576B33" w:rsidR="00053F5C" w:rsidRPr="00164A5F" w:rsidRDefault="00053F5C" w:rsidP="00053F5C">
      <w:pPr>
        <w:pStyle w:val="Nidungvnbn"/>
      </w:pPr>
      <w:r w:rsidRPr="00164A5F">
        <w:t xml:space="preserve">Màu sắc chủ đạo: Xanh – Hồng </w:t>
      </w:r>
      <w:r w:rsidR="00FC07A7" w:rsidRPr="00164A5F">
        <w:t>–</w:t>
      </w:r>
      <w:r w:rsidRPr="00164A5F">
        <w:t xml:space="preserve"> </w:t>
      </w:r>
      <w:r w:rsidR="00FC07A7" w:rsidRPr="00164A5F">
        <w:t>Đen. Màu xanh tượng trưng cho sức trẻ của sinh viên, thể hiện khao khát, hy vọng chinh phục tương lai của chính mình. Màu hồng chính là ngọn lửa nhiệt huyết, là đam mê của sinh viên. Thêm vào đó, màu đen là thể hiện ý chí, quyết tâm và bản lĩnh của người trẻ trong bước đường tương lai sắp tới.</w:t>
      </w:r>
    </w:p>
    <w:p w14:paraId="452D21CA" w14:textId="77777777" w:rsidR="00C91041" w:rsidRPr="00164A5F" w:rsidRDefault="00C91041" w:rsidP="00053F5C">
      <w:pPr>
        <w:pStyle w:val="Nidungvnbn"/>
      </w:pPr>
      <w:r w:rsidRPr="00164A5F">
        <w:t>Tại đây, sinh viên TDTU có thể tìm kiếm thông tin về nơi thực tập theo chuyên ngành của mình. Website cung cấp đa dạng công việc thuộc mọi ngành nghề, giúp sinh viên có nhiều sự lựa chọn hơn trong việc tìm kiếm nơi thực tập.</w:t>
      </w:r>
    </w:p>
    <w:p w14:paraId="6F76230A" w14:textId="77777777" w:rsidR="00C91041" w:rsidRPr="00164A5F" w:rsidRDefault="00C91041" w:rsidP="00053F5C">
      <w:pPr>
        <w:pStyle w:val="Nidungvnbn"/>
      </w:pPr>
      <w:r w:rsidRPr="00164A5F">
        <w:t xml:space="preserve">Ở mỗi công việc, các thông tin được hiển thị một cách chi tiết, sinh viên có thể tìm hiểu cụ thể về các yêu cầu công việc, thông tin công ty, cũng như những tiêu chí mà bên tuyển dụng mong muốn. </w:t>
      </w:r>
    </w:p>
    <w:p w14:paraId="222B1C9D" w14:textId="6BC73A52" w:rsidR="00C91041" w:rsidRPr="00164A5F" w:rsidRDefault="00C91041" w:rsidP="00C91041">
      <w:pPr>
        <w:pStyle w:val="Tiumccp1"/>
        <w:numPr>
          <w:ilvl w:val="1"/>
          <w:numId w:val="13"/>
        </w:numPr>
      </w:pPr>
      <w:bookmarkStart w:id="9" w:name="_Toc134741913"/>
      <w:r w:rsidRPr="00164A5F">
        <w:t>Chức năng</w:t>
      </w:r>
      <w:bookmarkEnd w:id="9"/>
      <w:r w:rsidRPr="00164A5F">
        <w:t xml:space="preserve"> </w:t>
      </w:r>
    </w:p>
    <w:p w14:paraId="6AF56EC0" w14:textId="77777777" w:rsidR="00C91041" w:rsidRPr="00164A5F" w:rsidRDefault="00C91041" w:rsidP="00FC07A7">
      <w:pPr>
        <w:pStyle w:val="Nidungvnbn"/>
      </w:pPr>
      <w:r w:rsidRPr="00164A5F">
        <w:t>Với mục đích tìm kiếm thông tin thực tập cho sinh viên TDTU, website CooIntern có các chức năng sau:</w:t>
      </w:r>
    </w:p>
    <w:p w14:paraId="64A6B309" w14:textId="77777777" w:rsidR="00C91041" w:rsidRPr="00164A5F" w:rsidRDefault="00C91041" w:rsidP="00FC07A7">
      <w:pPr>
        <w:pStyle w:val="Nidungvnbn"/>
      </w:pPr>
      <w:r w:rsidRPr="00164A5F">
        <w:lastRenderedPageBreak/>
        <w:t>Home (trang chủ): hiển thị thông tin cơ bản về trang web, top công việc, top câu nói truyền cảm hứng, các nơi thực tập phân theo từng hạng mục dựa trên chuyên ngành</w:t>
      </w:r>
    </w:p>
    <w:p w14:paraId="6A2F40B3" w14:textId="77777777" w:rsidR="00C91041" w:rsidRPr="00164A5F" w:rsidRDefault="00C91041" w:rsidP="00FC07A7">
      <w:pPr>
        <w:pStyle w:val="Nidungvnbn"/>
      </w:pPr>
      <w:r w:rsidRPr="00164A5F">
        <w:t xml:space="preserve">Find a job (tìm kiếm nơi thực tập): </w:t>
      </w:r>
    </w:p>
    <w:p w14:paraId="31D20A77" w14:textId="77777777" w:rsidR="00C91041" w:rsidRPr="00164A5F" w:rsidRDefault="00C91041" w:rsidP="00FC07A7">
      <w:pPr>
        <w:pStyle w:val="Nidungvnbn"/>
      </w:pPr>
      <w:r w:rsidRPr="00164A5F">
        <w:t>+ Tìm kiếm thông tin các nơi thực tập</w:t>
      </w:r>
    </w:p>
    <w:p w14:paraId="61E83F3C" w14:textId="77777777" w:rsidR="00C91041" w:rsidRPr="00164A5F" w:rsidRDefault="00C91041" w:rsidP="00FC07A7">
      <w:pPr>
        <w:pStyle w:val="Nidungvnbn"/>
      </w:pPr>
      <w:r w:rsidRPr="00164A5F">
        <w:t>+ Top các công việc đang tuyển dụng gần đây</w:t>
      </w:r>
    </w:p>
    <w:p w14:paraId="25CECFFE" w14:textId="77777777" w:rsidR="00C91041" w:rsidRPr="00164A5F" w:rsidRDefault="00C91041" w:rsidP="00FC07A7">
      <w:pPr>
        <w:pStyle w:val="Nidungvnbn"/>
      </w:pPr>
      <w:r w:rsidRPr="00164A5F">
        <w:t>+ Chi tiết từng công việc</w:t>
      </w:r>
    </w:p>
    <w:p w14:paraId="0A0E0C08" w14:textId="77777777" w:rsidR="00C91041" w:rsidRPr="00164A5F" w:rsidRDefault="00C91041" w:rsidP="00FC07A7">
      <w:pPr>
        <w:pStyle w:val="Nidungvnbn"/>
      </w:pPr>
      <w:r w:rsidRPr="00164A5F">
        <w:t>About (giới thiệu trang web): thông tin cơ bản về website, sứ mệnh, tầm nhìn, mục tiêu</w:t>
      </w:r>
    </w:p>
    <w:p w14:paraId="452F7CA2" w14:textId="77777777" w:rsidR="00C91041" w:rsidRPr="00164A5F" w:rsidRDefault="00C91041" w:rsidP="00FC07A7">
      <w:pPr>
        <w:pStyle w:val="Nidungvnbn"/>
      </w:pPr>
      <w:r w:rsidRPr="00164A5F">
        <w:t>Blog: các thông báo, bài viết, tin tức, xu hướng nghề nghiệp,…</w:t>
      </w:r>
    </w:p>
    <w:p w14:paraId="261CBC4E" w14:textId="16B1FC79" w:rsidR="00BB2B2A" w:rsidRPr="00164A5F" w:rsidRDefault="00C91041" w:rsidP="00FC07A7">
      <w:pPr>
        <w:pStyle w:val="Nidungvnbn"/>
      </w:pPr>
      <w:r w:rsidRPr="00164A5F">
        <w:t>Contact (liên lạc): thông tin liên hệ của website</w:t>
      </w:r>
    </w:p>
    <w:p w14:paraId="57430E5D" w14:textId="432CCDCB" w:rsidR="00C91041" w:rsidRPr="00164A5F" w:rsidRDefault="00C91041" w:rsidP="00C91041">
      <w:pPr>
        <w:pStyle w:val="Tiumccp1"/>
        <w:numPr>
          <w:ilvl w:val="0"/>
          <w:numId w:val="13"/>
        </w:numPr>
      </w:pPr>
      <w:bookmarkStart w:id="10" w:name="_Toc134741914"/>
      <w:r w:rsidRPr="00164A5F">
        <w:t>Lý do chọn đề tài</w:t>
      </w:r>
      <w:bookmarkEnd w:id="10"/>
    </w:p>
    <w:p w14:paraId="2BCD2496" w14:textId="65E56234" w:rsidR="00C91041" w:rsidRPr="00164A5F" w:rsidRDefault="00B369F6" w:rsidP="00B369F6">
      <w:pPr>
        <w:pStyle w:val="Nidungvnbn"/>
      </w:pPr>
      <w:bookmarkStart w:id="11" w:name="_Hlk132838362"/>
      <w:r w:rsidRPr="00164A5F">
        <w:t xml:space="preserve">Với những sinh viên năm 3, năm 4, vấn đề thực tập luôn được dành một sự quan tâm nhất định. Thực tập là quá trình gắn kết giữa lý thuyết chuyên ngành học trong nhà trường và môi trường làm việc thực tế ngoài xã hội. Giai đoạn này vừa giúp sinh viên nắm bắt yêu cầu công việc mà chuyên ngành mình hướng đến, vừa giúp làm quen trình tự triển khai công việc nơi công sở. </w:t>
      </w:r>
      <w:bookmarkEnd w:id="11"/>
      <w:r w:rsidRPr="00164A5F">
        <w:t>Trong bối cảnh hiện nay, vấn đề việc làm cũng</w:t>
      </w:r>
      <w:r w:rsidR="00104DBE" w:rsidRPr="00164A5F">
        <w:t xml:space="preserve"> khiến sinh viên gặp nhiều khó khăn, khi cuộc sống ngày càng phát triển, nhiều công việc mới xuất hiện, cộng với sự tiến bộ của khoa học công nghệ, sinh viên không những cạnh tranh với nhau mà còn phải cạnh tranh với máy móc, học cách làm chủ công nghệ để phục vụ cho công việc và cuộc sống của mình.</w:t>
      </w:r>
    </w:p>
    <w:p w14:paraId="52DB1465" w14:textId="1A0391F6" w:rsidR="00104DBE" w:rsidRPr="00164A5F" w:rsidRDefault="00104DBE" w:rsidP="00B369F6">
      <w:pPr>
        <w:pStyle w:val="Nidungvnbn"/>
      </w:pPr>
      <w:r w:rsidRPr="00164A5F">
        <w:t>Hiểu được vấn đề đó, CooIntern ra đời nhằm giải quyết vấn đề tìm kiếm nơi thực tập cho sinh viên. Thông qua trang web, sinh viên có thể tìm cho mình những công việc phù hợp một cách nhanh nhất.</w:t>
      </w:r>
      <w:r w:rsidR="000224C6" w:rsidRPr="00164A5F">
        <w:t xml:space="preserve"> Nhờ có CooIntern, sinh viên có thể tối ưu hóa thời gian trong việc tìm kiếm, có thêm nhiều lựa chọn cho kỳ thực tập của mình.</w:t>
      </w:r>
      <w:r w:rsidRPr="00164A5F">
        <w:t xml:space="preserve"> </w:t>
      </w:r>
    </w:p>
    <w:p w14:paraId="77A3A357" w14:textId="5C73259D" w:rsidR="00FC07A7" w:rsidRPr="00164A5F" w:rsidRDefault="00FC07A7" w:rsidP="00FC07A7">
      <w:pPr>
        <w:pStyle w:val="Tiumccp1"/>
        <w:numPr>
          <w:ilvl w:val="0"/>
          <w:numId w:val="13"/>
        </w:numPr>
      </w:pPr>
      <w:bookmarkStart w:id="12" w:name="_Toc134741915"/>
      <w:r w:rsidRPr="00164A5F">
        <w:t>Mục tiêu thực hiện</w:t>
      </w:r>
      <w:bookmarkEnd w:id="12"/>
    </w:p>
    <w:p w14:paraId="1543C32C" w14:textId="0F87C46D" w:rsidR="00FC07A7" w:rsidRPr="00164A5F" w:rsidRDefault="00FC07A7" w:rsidP="00FC07A7">
      <w:pPr>
        <w:pStyle w:val="Nidungvnbn"/>
      </w:pPr>
      <w:r w:rsidRPr="00164A5F">
        <w:t xml:space="preserve">Xây dựng một trang web hoàn chỉnh giúp sinh viên tìm kiếm các nơi thực tập, sử dụng công nghệ </w:t>
      </w:r>
      <w:r w:rsidR="00180320" w:rsidRPr="00164A5F">
        <w:t xml:space="preserve">.NET. </w:t>
      </w:r>
    </w:p>
    <w:p w14:paraId="6F04FF23" w14:textId="7E988F21" w:rsidR="00180320" w:rsidRPr="00164A5F" w:rsidRDefault="00180320" w:rsidP="00180320">
      <w:pPr>
        <w:pStyle w:val="Nidungvnbn"/>
        <w:numPr>
          <w:ilvl w:val="0"/>
          <w:numId w:val="15"/>
        </w:numPr>
      </w:pPr>
      <w:r w:rsidRPr="00164A5F">
        <w:lastRenderedPageBreak/>
        <w:t>Frontend: Giao diện của user với các chức năng cơ bản nêu trên.</w:t>
      </w:r>
    </w:p>
    <w:p w14:paraId="50CF7258" w14:textId="2E20ACF7" w:rsidR="00180320" w:rsidRPr="00164A5F" w:rsidRDefault="00180320" w:rsidP="00180320">
      <w:pPr>
        <w:pStyle w:val="Nidungvnbn"/>
        <w:numPr>
          <w:ilvl w:val="0"/>
          <w:numId w:val="15"/>
        </w:numPr>
      </w:pPr>
      <w:r w:rsidRPr="00164A5F">
        <w:t>Backend: Giao diện admin với các chức năng quản trị web</w:t>
      </w:r>
      <w:r w:rsidR="00D77B47" w:rsidRPr="00164A5F">
        <w:t>.</w:t>
      </w:r>
    </w:p>
    <w:p w14:paraId="65F0809D" w14:textId="5EC61981" w:rsidR="00F66715" w:rsidRPr="00164A5F" w:rsidRDefault="004A0F24" w:rsidP="004A0F24">
      <w:pPr>
        <w:pStyle w:val="Tiumccp1"/>
        <w:numPr>
          <w:ilvl w:val="0"/>
          <w:numId w:val="13"/>
        </w:numPr>
      </w:pPr>
      <w:bookmarkStart w:id="13" w:name="_Toc134741916"/>
      <w:r w:rsidRPr="00164A5F">
        <w:t>Cơ sở dữ liệu</w:t>
      </w:r>
      <w:bookmarkEnd w:id="13"/>
    </w:p>
    <w:p w14:paraId="61871168" w14:textId="77B07FC1" w:rsidR="004A0F24" w:rsidRPr="00164A5F" w:rsidRDefault="004A0F24" w:rsidP="004A0F24">
      <w:pPr>
        <w:pStyle w:val="ListParagraph"/>
        <w:ind w:left="1080"/>
        <w:rPr>
          <w:rFonts w:ascii="Times New Roman" w:hAnsi="Times New Roman" w:cs="Times New Roman"/>
          <w:sz w:val="26"/>
          <w:szCs w:val="26"/>
        </w:rPr>
      </w:pPr>
      <w:r w:rsidRPr="00164A5F">
        <w:rPr>
          <w:rFonts w:ascii="Times New Roman" w:hAnsi="Times New Roman" w:cs="Times New Roman"/>
          <w:sz w:val="26"/>
          <w:szCs w:val="26"/>
        </w:rPr>
        <w:t>Các thông tin trên web lấy từ data, thông tin được lưu trữ trong các bảng, diagram như sau:</w:t>
      </w:r>
    </w:p>
    <w:p w14:paraId="49D19BCE" w14:textId="77777777" w:rsidR="004A0F24" w:rsidRPr="00164A5F" w:rsidRDefault="004A0F24" w:rsidP="004A0F24">
      <w:pPr>
        <w:rPr>
          <w:sz w:val="26"/>
          <w:szCs w:val="26"/>
        </w:rPr>
      </w:pPr>
      <w:r w:rsidRPr="00164A5F">
        <w:rPr>
          <w:noProof/>
        </w:rPr>
        <w:drawing>
          <wp:inline distT="0" distB="0" distL="0" distR="0" wp14:anchorId="38CB78EE" wp14:editId="70EB0CCA">
            <wp:extent cx="5943600" cy="3111500"/>
            <wp:effectExtent l="0" t="0" r="0" b="0"/>
            <wp:docPr id="1030393928" name="Picture 103039392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93928" name="Picture 1030393928" descr="A screenshot of a computer screen&#10;&#10;Description automatically generated with low confidence"/>
                    <pic:cNvPicPr/>
                  </pic:nvPicPr>
                  <pic:blipFill>
                    <a:blip r:embed="rId13"/>
                    <a:stretch>
                      <a:fillRect/>
                    </a:stretch>
                  </pic:blipFill>
                  <pic:spPr>
                    <a:xfrm>
                      <a:off x="0" y="0"/>
                      <a:ext cx="5943600" cy="3111500"/>
                    </a:xfrm>
                    <a:prstGeom prst="rect">
                      <a:avLst/>
                    </a:prstGeom>
                  </pic:spPr>
                </pic:pic>
              </a:graphicData>
            </a:graphic>
          </wp:inline>
        </w:drawing>
      </w:r>
    </w:p>
    <w:p w14:paraId="0952FB77" w14:textId="77777777" w:rsidR="004A0F24" w:rsidRPr="00164A5F" w:rsidRDefault="004A0F24" w:rsidP="004A0F24">
      <w:pPr>
        <w:rPr>
          <w:sz w:val="26"/>
          <w:szCs w:val="26"/>
        </w:rPr>
      </w:pPr>
      <w:r w:rsidRPr="00164A5F">
        <w:rPr>
          <w:noProof/>
          <w:sz w:val="26"/>
          <w:szCs w:val="26"/>
        </w:rPr>
        <w:drawing>
          <wp:inline distT="0" distB="0" distL="0" distR="0" wp14:anchorId="0456826B" wp14:editId="05D5FF0B">
            <wp:extent cx="5518150" cy="2766695"/>
            <wp:effectExtent l="0" t="0" r="635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4"/>
                    <a:stretch>
                      <a:fillRect/>
                    </a:stretch>
                  </pic:blipFill>
                  <pic:spPr>
                    <a:xfrm>
                      <a:off x="0" y="0"/>
                      <a:ext cx="5518150" cy="2766695"/>
                    </a:xfrm>
                    <a:prstGeom prst="rect">
                      <a:avLst/>
                    </a:prstGeom>
                  </pic:spPr>
                </pic:pic>
              </a:graphicData>
            </a:graphic>
          </wp:inline>
        </w:drawing>
      </w:r>
    </w:p>
    <w:p w14:paraId="4F85BE99" w14:textId="77777777" w:rsidR="004A0F24" w:rsidRPr="00164A5F" w:rsidRDefault="004A0F24" w:rsidP="004A0F24">
      <w:pPr>
        <w:rPr>
          <w:sz w:val="26"/>
          <w:szCs w:val="26"/>
        </w:rPr>
      </w:pPr>
    </w:p>
    <w:p w14:paraId="0D6C0AD1" w14:textId="0548FFC5" w:rsidR="00F8113D" w:rsidRPr="00164A5F" w:rsidRDefault="00F8113D" w:rsidP="00AF1656">
      <w:pPr>
        <w:pStyle w:val="Nidungvnbn"/>
        <w:ind w:firstLine="0"/>
      </w:pPr>
      <w:r w:rsidRPr="00164A5F">
        <w:br w:type="page"/>
      </w:r>
    </w:p>
    <w:p w14:paraId="3354DC83" w14:textId="77777777" w:rsidR="00F8113D" w:rsidRPr="00164A5F" w:rsidRDefault="00F8113D" w:rsidP="00F8113D">
      <w:pPr>
        <w:pStyle w:val="Chng"/>
        <w:sectPr w:rsidR="00F8113D" w:rsidRPr="00164A5F" w:rsidSect="00DB7595">
          <w:headerReference w:type="default" r:id="rId15"/>
          <w:pgSz w:w="12240" w:h="15840"/>
          <w:pgMar w:top="1985" w:right="1134" w:bottom="1701" w:left="1985" w:header="720" w:footer="720" w:gutter="0"/>
          <w:pgNumType w:start="1"/>
          <w:cols w:space="720"/>
          <w:docGrid w:linePitch="360"/>
        </w:sectPr>
      </w:pPr>
    </w:p>
    <w:p w14:paraId="5C88C929" w14:textId="71D51D4E" w:rsidR="00F8113D" w:rsidRPr="00164A5F" w:rsidRDefault="000910EC" w:rsidP="00F8113D">
      <w:pPr>
        <w:pStyle w:val="Chng"/>
      </w:pPr>
      <w:bookmarkStart w:id="14" w:name="_Toc134741917"/>
      <w:r w:rsidRPr="00164A5F">
        <w:lastRenderedPageBreak/>
        <w:t>CHƯƠNG 3 – PHÂN TÍCH YÊU CẦU</w:t>
      </w:r>
      <w:bookmarkEnd w:id="14"/>
    </w:p>
    <w:p w14:paraId="74CE4DB5" w14:textId="3B1BE442" w:rsidR="000910EC" w:rsidRPr="00164A5F" w:rsidRDefault="000910EC" w:rsidP="000910EC">
      <w:pPr>
        <w:pStyle w:val="Tiumccp1"/>
        <w:numPr>
          <w:ilvl w:val="0"/>
          <w:numId w:val="23"/>
        </w:numPr>
      </w:pPr>
      <w:bookmarkStart w:id="15" w:name="_Toc134741918"/>
      <w:r w:rsidRPr="00164A5F">
        <w:t>Actor</w:t>
      </w:r>
      <w:bookmarkEnd w:id="15"/>
    </w:p>
    <w:tbl>
      <w:tblPr>
        <w:tblW w:w="9080" w:type="dxa"/>
        <w:tblLayout w:type="fixed"/>
        <w:tblCellMar>
          <w:top w:w="15" w:type="dxa"/>
          <w:left w:w="15" w:type="dxa"/>
          <w:bottom w:w="15" w:type="dxa"/>
          <w:right w:w="15" w:type="dxa"/>
        </w:tblCellMar>
        <w:tblLook w:val="04A0" w:firstRow="1" w:lastRow="0" w:firstColumn="1" w:lastColumn="0" w:noHBand="0" w:noVBand="1"/>
      </w:tblPr>
      <w:tblGrid>
        <w:gridCol w:w="710"/>
        <w:gridCol w:w="2250"/>
        <w:gridCol w:w="6120"/>
      </w:tblGrid>
      <w:tr w:rsidR="00F77284" w:rsidRPr="00164A5F" w14:paraId="4B6263A5" w14:textId="77777777" w:rsidTr="00663B1F">
        <w:trPr>
          <w:trHeight w:val="485"/>
        </w:trPr>
        <w:tc>
          <w:tcPr>
            <w:tcW w:w="710" w:type="dxa"/>
            <w:tcBorders>
              <w:top w:val="single" w:sz="8" w:space="0" w:color="000000"/>
              <w:left w:val="single" w:sz="8" w:space="0" w:color="000000"/>
              <w:bottom w:val="single" w:sz="8" w:space="0" w:color="000000"/>
              <w:right w:val="single" w:sz="8" w:space="0" w:color="000000"/>
            </w:tcBorders>
          </w:tcPr>
          <w:p w14:paraId="1BCD718C" w14:textId="23730561" w:rsidR="00F77284" w:rsidRPr="00164A5F" w:rsidRDefault="00F77284" w:rsidP="00C433E9">
            <w:pPr>
              <w:pStyle w:val="Bngbiu-nidung"/>
              <w:ind w:left="320" w:right="-460" w:hanging="170"/>
            </w:pPr>
            <w:r w:rsidRPr="00164A5F">
              <w:t>STT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9D3D6" w14:textId="77777777" w:rsidR="00F77284" w:rsidRPr="00164A5F" w:rsidRDefault="00F77284" w:rsidP="00C433E9">
            <w:pPr>
              <w:pStyle w:val="Bngbiu-nidung"/>
              <w:ind w:left="320" w:right="-460" w:hanging="170"/>
            </w:pPr>
            <w:r w:rsidRPr="00164A5F">
              <w:t>Tác nhân</w:t>
            </w:r>
          </w:p>
        </w:tc>
        <w:tc>
          <w:tcPr>
            <w:tcW w:w="6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099A0" w14:textId="77777777" w:rsidR="00F77284" w:rsidRPr="00164A5F" w:rsidRDefault="00F77284" w:rsidP="00C433E9">
            <w:pPr>
              <w:pStyle w:val="Bngbiu-nidung"/>
              <w:ind w:left="320" w:right="-460" w:hanging="170"/>
            </w:pPr>
            <w:r w:rsidRPr="00164A5F">
              <w:t>Mô tả</w:t>
            </w:r>
          </w:p>
        </w:tc>
      </w:tr>
      <w:tr w:rsidR="00F77284" w:rsidRPr="00164A5F" w14:paraId="2FABA627" w14:textId="77777777" w:rsidTr="00663B1F">
        <w:trPr>
          <w:trHeight w:val="1000"/>
        </w:trPr>
        <w:tc>
          <w:tcPr>
            <w:tcW w:w="710" w:type="dxa"/>
            <w:tcBorders>
              <w:top w:val="single" w:sz="8" w:space="0" w:color="000000"/>
              <w:left w:val="single" w:sz="8" w:space="0" w:color="000000"/>
              <w:bottom w:val="single" w:sz="8" w:space="0" w:color="000000"/>
              <w:right w:val="single" w:sz="8" w:space="0" w:color="000000"/>
            </w:tcBorders>
          </w:tcPr>
          <w:p w14:paraId="18958696" w14:textId="4C6833D6" w:rsidR="00F77284" w:rsidRPr="00164A5F" w:rsidRDefault="00F77284" w:rsidP="00C433E9">
            <w:pPr>
              <w:pStyle w:val="Bngbiu-nidung"/>
              <w:ind w:left="320" w:right="-460" w:hanging="170"/>
            </w:pPr>
            <w:r w:rsidRPr="00164A5F">
              <w:t>1</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8F392" w14:textId="7F58D207" w:rsidR="00F77284" w:rsidRPr="00164A5F" w:rsidRDefault="007B6726" w:rsidP="00C433E9">
            <w:pPr>
              <w:pStyle w:val="Bngbiu-nidung"/>
              <w:ind w:left="320" w:right="-460" w:hanging="170"/>
            </w:pPr>
            <w:r w:rsidRPr="00164A5F">
              <w:t>Admin</w:t>
            </w:r>
          </w:p>
        </w:tc>
        <w:tc>
          <w:tcPr>
            <w:tcW w:w="6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50207" w14:textId="0032477A" w:rsidR="00F77284" w:rsidRPr="00164A5F" w:rsidRDefault="00F77284" w:rsidP="004E5A10">
            <w:pPr>
              <w:pStyle w:val="Bngbiu-nidung"/>
              <w:ind w:left="170" w:right="170" w:hanging="20"/>
            </w:pPr>
            <w:r w:rsidRPr="00164A5F">
              <w:t xml:space="preserve">Đăng thông báo, tin tuyển dụng, tin tức. Nhận và xử lý thông tin ứng tuyển từ phía client, </w:t>
            </w:r>
            <w:r w:rsidR="007B6726" w:rsidRPr="00164A5F">
              <w:t xml:space="preserve">quản lý </w:t>
            </w:r>
            <w:r w:rsidRPr="00164A5F">
              <w:t>các chức năng của trang web.</w:t>
            </w:r>
          </w:p>
        </w:tc>
      </w:tr>
      <w:tr w:rsidR="00F77284" w:rsidRPr="00164A5F" w14:paraId="049A741F" w14:textId="77777777" w:rsidTr="00663B1F">
        <w:trPr>
          <w:trHeight w:val="945"/>
        </w:trPr>
        <w:tc>
          <w:tcPr>
            <w:tcW w:w="710" w:type="dxa"/>
            <w:tcBorders>
              <w:top w:val="single" w:sz="8" w:space="0" w:color="000000"/>
              <w:left w:val="single" w:sz="8" w:space="0" w:color="000000"/>
              <w:bottom w:val="single" w:sz="8" w:space="0" w:color="000000"/>
              <w:right w:val="single" w:sz="8" w:space="0" w:color="000000"/>
            </w:tcBorders>
          </w:tcPr>
          <w:p w14:paraId="6711F750" w14:textId="7E1024FF" w:rsidR="00F77284" w:rsidRPr="00164A5F" w:rsidRDefault="00F77284" w:rsidP="00C433E9">
            <w:pPr>
              <w:pStyle w:val="Bngbiu-nidung"/>
              <w:ind w:left="320" w:right="-460" w:hanging="170"/>
            </w:pPr>
            <w:r w:rsidRPr="00164A5F">
              <w:t>2</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AD67" w14:textId="58E72B1E" w:rsidR="00F77284" w:rsidRPr="00164A5F" w:rsidRDefault="00F73E30" w:rsidP="00C433E9">
            <w:pPr>
              <w:pStyle w:val="Bngbiu-nidung"/>
              <w:ind w:left="320" w:right="-460" w:hanging="170"/>
            </w:pPr>
            <w:r w:rsidRPr="00164A5F">
              <w:t>User</w:t>
            </w:r>
          </w:p>
        </w:tc>
        <w:tc>
          <w:tcPr>
            <w:tcW w:w="6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E0D21" w14:textId="038890D2" w:rsidR="00F77284" w:rsidRPr="00164A5F" w:rsidRDefault="00F77284" w:rsidP="004E5A10">
            <w:pPr>
              <w:pStyle w:val="Bngbiu-nidung"/>
              <w:ind w:left="170" w:right="170" w:hanging="20"/>
            </w:pPr>
            <w:r w:rsidRPr="00164A5F">
              <w:t>Tìm công việc thực tập theo thể loại (theo nhóm ngành), xem</w:t>
            </w:r>
            <w:r w:rsidR="00C433E9" w:rsidRPr="00164A5F">
              <w:t xml:space="preserve"> </w:t>
            </w:r>
            <w:r w:rsidRPr="00164A5F">
              <w:t>chi tiết các công việc, apply các công việc (sau khi đăng nhập), xem các công việc đã ứng tuyển và xem được phản hồi từ phía công ty</w:t>
            </w:r>
            <w:r w:rsidR="004E5A10" w:rsidRPr="00164A5F">
              <w:t>, xem in tức.</w:t>
            </w:r>
          </w:p>
        </w:tc>
      </w:tr>
      <w:tr w:rsidR="00C433E9" w:rsidRPr="00164A5F" w14:paraId="3D327F7D" w14:textId="77777777" w:rsidTr="00663B1F">
        <w:trPr>
          <w:trHeight w:val="945"/>
        </w:trPr>
        <w:tc>
          <w:tcPr>
            <w:tcW w:w="710" w:type="dxa"/>
            <w:tcBorders>
              <w:top w:val="single" w:sz="8" w:space="0" w:color="000000"/>
              <w:left w:val="single" w:sz="8" w:space="0" w:color="000000"/>
              <w:bottom w:val="single" w:sz="8" w:space="0" w:color="000000"/>
              <w:right w:val="single" w:sz="8" w:space="0" w:color="000000"/>
            </w:tcBorders>
          </w:tcPr>
          <w:p w14:paraId="6B36BB41" w14:textId="5551BC25" w:rsidR="00C433E9" w:rsidRPr="00164A5F" w:rsidRDefault="00C433E9" w:rsidP="00C433E9">
            <w:pPr>
              <w:pStyle w:val="Bngbiu-nidung"/>
              <w:ind w:left="320" w:right="-460" w:hanging="170"/>
            </w:pPr>
            <w:r w:rsidRPr="00164A5F">
              <w:t>3</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AFE4" w14:textId="5798F18E" w:rsidR="00C433E9" w:rsidRPr="00164A5F" w:rsidRDefault="00C433E9" w:rsidP="00C433E9">
            <w:pPr>
              <w:pStyle w:val="Bngbiu-nidung"/>
              <w:ind w:left="320" w:right="-460" w:hanging="170"/>
            </w:pPr>
            <w:r w:rsidRPr="00164A5F">
              <w:t>Guest</w:t>
            </w:r>
          </w:p>
        </w:tc>
        <w:tc>
          <w:tcPr>
            <w:tcW w:w="6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A7A4B" w14:textId="2928722D" w:rsidR="00C433E9" w:rsidRPr="00164A5F" w:rsidRDefault="004E5A10" w:rsidP="001E47B1">
            <w:pPr>
              <w:pStyle w:val="Bngbiu-nidung"/>
              <w:keepNext/>
              <w:ind w:left="170" w:right="170" w:firstLine="0"/>
            </w:pPr>
            <w:r w:rsidRPr="00164A5F">
              <w:t>Tìm công việc thực tập theo thể loại (theo nhóm ngành), xem chi tiết các công việc, xem tin tức.</w:t>
            </w:r>
          </w:p>
        </w:tc>
      </w:tr>
    </w:tbl>
    <w:p w14:paraId="000D5C18" w14:textId="435C47F7" w:rsidR="00F77284" w:rsidRPr="00164A5F" w:rsidRDefault="001E47B1" w:rsidP="001E47B1">
      <w:pPr>
        <w:pStyle w:val="Caption"/>
      </w:pPr>
      <w:bookmarkStart w:id="16" w:name="_Toc134742009"/>
      <w:r w:rsidRPr="00164A5F">
        <w:t xml:space="preserve">Bảng  </w:t>
      </w:r>
      <w:fldSimple w:instr=" SEQ Bảng_ \* ARABIC ">
        <w:r w:rsidR="00164A5F" w:rsidRPr="00164A5F">
          <w:rPr>
            <w:noProof/>
          </w:rPr>
          <w:t>1</w:t>
        </w:r>
      </w:fldSimple>
      <w:r w:rsidRPr="00164A5F">
        <w:t>. Bảng actor tổng quát</w:t>
      </w:r>
      <w:bookmarkEnd w:id="16"/>
    </w:p>
    <w:p w14:paraId="20123AD7" w14:textId="4FA06E86" w:rsidR="000910EC" w:rsidRPr="00164A5F" w:rsidRDefault="000910EC" w:rsidP="000910EC">
      <w:pPr>
        <w:pStyle w:val="Tiumccp1"/>
        <w:numPr>
          <w:ilvl w:val="0"/>
          <w:numId w:val="23"/>
        </w:numPr>
      </w:pPr>
      <w:bookmarkStart w:id="17" w:name="_Toc134741919"/>
      <w:r w:rsidRPr="00164A5F">
        <w:t>Usecase</w:t>
      </w:r>
      <w:bookmarkEnd w:id="17"/>
    </w:p>
    <w:tbl>
      <w:tblPr>
        <w:tblW w:w="0" w:type="auto"/>
        <w:tblCellMar>
          <w:top w:w="15" w:type="dxa"/>
          <w:left w:w="15" w:type="dxa"/>
          <w:bottom w:w="15" w:type="dxa"/>
          <w:right w:w="15" w:type="dxa"/>
        </w:tblCellMar>
        <w:tblLook w:val="04A0" w:firstRow="1" w:lastRow="0" w:firstColumn="1" w:lastColumn="0" w:noHBand="0" w:noVBand="1"/>
      </w:tblPr>
      <w:tblGrid>
        <w:gridCol w:w="1107"/>
        <w:gridCol w:w="1827"/>
        <w:gridCol w:w="4256"/>
        <w:gridCol w:w="1911"/>
      </w:tblGrid>
      <w:tr w:rsidR="0092308E" w:rsidRPr="00164A5F" w14:paraId="20225039" w14:textId="77777777" w:rsidTr="00607CA4">
        <w:trPr>
          <w:trHeight w:val="8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D5E97" w14:textId="77777777" w:rsidR="00F77284" w:rsidRPr="00164A5F" w:rsidRDefault="00F77284" w:rsidP="00607CA4">
            <w:pPr>
              <w:spacing w:before="240" w:after="240"/>
              <w:rPr>
                <w:sz w:val="26"/>
                <w:szCs w:val="26"/>
              </w:rPr>
            </w:pPr>
            <w:r w:rsidRPr="00164A5F">
              <w:rPr>
                <w:b/>
                <w:bCs/>
                <w:color w:val="000000"/>
                <w:sz w:val="26"/>
                <w:szCs w:val="26"/>
              </w:rPr>
              <w:t>ID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28977" w14:textId="77777777" w:rsidR="00F77284" w:rsidRPr="00164A5F" w:rsidRDefault="00F77284" w:rsidP="00607CA4">
            <w:pPr>
              <w:spacing w:before="240" w:after="240"/>
              <w:rPr>
                <w:sz w:val="26"/>
                <w:szCs w:val="26"/>
              </w:rPr>
            </w:pPr>
            <w:r w:rsidRPr="00164A5F">
              <w:rPr>
                <w:b/>
                <w:bCs/>
                <w:color w:val="000000"/>
                <w:sz w:val="26"/>
                <w:szCs w:val="26"/>
              </w:rPr>
              <w:t>Usecase</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0866E" w14:textId="77777777" w:rsidR="00F77284" w:rsidRPr="00164A5F" w:rsidRDefault="00F77284" w:rsidP="00607CA4">
            <w:pPr>
              <w:spacing w:before="240" w:after="240"/>
              <w:rPr>
                <w:sz w:val="26"/>
                <w:szCs w:val="26"/>
              </w:rPr>
            </w:pPr>
            <w:r w:rsidRPr="00164A5F">
              <w:rPr>
                <w:b/>
                <w:bCs/>
                <w:color w:val="000000"/>
                <w:sz w:val="26"/>
                <w:szCs w:val="26"/>
              </w:rPr>
              <w:t>Mô tả</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E887" w14:textId="77777777" w:rsidR="00F77284" w:rsidRPr="00164A5F" w:rsidRDefault="00F77284" w:rsidP="00607CA4">
            <w:pPr>
              <w:spacing w:before="240" w:after="240"/>
              <w:rPr>
                <w:sz w:val="26"/>
                <w:szCs w:val="26"/>
              </w:rPr>
            </w:pPr>
            <w:r w:rsidRPr="00164A5F">
              <w:rPr>
                <w:b/>
                <w:bCs/>
                <w:color w:val="000000"/>
                <w:sz w:val="26"/>
                <w:szCs w:val="26"/>
              </w:rPr>
              <w:t>Tác nhân chịu trách nhiệm</w:t>
            </w:r>
          </w:p>
        </w:tc>
      </w:tr>
      <w:tr w:rsidR="0092308E" w:rsidRPr="00164A5F" w14:paraId="117BBF0C" w14:textId="77777777" w:rsidTr="00607CA4">
        <w:trPr>
          <w:trHeight w:val="8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51A1" w14:textId="30DE2033" w:rsidR="00F77284" w:rsidRPr="00164A5F" w:rsidRDefault="00B46D0C" w:rsidP="00607CA4">
            <w:pPr>
              <w:spacing w:before="240" w:after="240"/>
              <w:rPr>
                <w:sz w:val="26"/>
                <w:szCs w:val="26"/>
              </w:rPr>
            </w:pPr>
            <w:r w:rsidRPr="00164A5F">
              <w:rPr>
                <w:sz w:val="26"/>
                <w:szCs w:val="26"/>
              </w:rPr>
              <w:t>UC01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46CCC" w14:textId="45E1E3EE" w:rsidR="00F77284" w:rsidRPr="00164A5F" w:rsidRDefault="00663B1F" w:rsidP="00607CA4">
            <w:pPr>
              <w:spacing w:before="240" w:after="240"/>
              <w:rPr>
                <w:sz w:val="26"/>
                <w:szCs w:val="26"/>
              </w:rPr>
            </w:pPr>
            <w:r w:rsidRPr="00164A5F">
              <w:rPr>
                <w:color w:val="000000"/>
                <w:sz w:val="26"/>
                <w:szCs w:val="26"/>
              </w:rPr>
              <w:t>Đ</w:t>
            </w:r>
            <w:r w:rsidR="00F77284" w:rsidRPr="00164A5F">
              <w:rPr>
                <w:color w:val="000000"/>
                <w:sz w:val="26"/>
                <w:szCs w:val="26"/>
              </w:rPr>
              <w:t>ăng nhập</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A9BF" w14:textId="77777777" w:rsidR="00F77284" w:rsidRPr="00164A5F" w:rsidRDefault="00F77284" w:rsidP="00607CA4">
            <w:pPr>
              <w:spacing w:before="240" w:after="240"/>
              <w:rPr>
                <w:sz w:val="26"/>
                <w:szCs w:val="26"/>
              </w:rPr>
            </w:pPr>
            <w:r w:rsidRPr="00164A5F">
              <w:rPr>
                <w:color w:val="000000"/>
                <w:sz w:val="26"/>
                <w:szCs w:val="26"/>
              </w:rPr>
              <w:t>Mô tả các bước đăng nhập của các actor vào hệ thống.</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2E3D9" w14:textId="0174DB55" w:rsidR="00F77284" w:rsidRPr="00164A5F" w:rsidRDefault="007B6726" w:rsidP="00607CA4">
            <w:pPr>
              <w:spacing w:before="240" w:after="240"/>
              <w:rPr>
                <w:sz w:val="26"/>
                <w:szCs w:val="26"/>
              </w:rPr>
            </w:pPr>
            <w:r w:rsidRPr="00164A5F">
              <w:rPr>
                <w:sz w:val="26"/>
                <w:szCs w:val="26"/>
              </w:rPr>
              <w:t>Admin</w:t>
            </w:r>
            <w:r w:rsidR="00663B1F" w:rsidRPr="00164A5F">
              <w:rPr>
                <w:sz w:val="26"/>
                <w:szCs w:val="26"/>
              </w:rPr>
              <w:t xml:space="preserve">, </w:t>
            </w:r>
            <w:r w:rsidR="00F73E30" w:rsidRPr="00164A5F">
              <w:rPr>
                <w:sz w:val="26"/>
                <w:szCs w:val="26"/>
              </w:rPr>
              <w:t>User</w:t>
            </w:r>
          </w:p>
        </w:tc>
      </w:tr>
      <w:tr w:rsidR="0092308E" w:rsidRPr="00164A5F" w14:paraId="7C30277E" w14:textId="77777777" w:rsidTr="00607CA4">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CE036" w14:textId="77777777" w:rsidR="00F77284" w:rsidRPr="00164A5F" w:rsidRDefault="00F77284" w:rsidP="00607CA4">
            <w:pPr>
              <w:spacing w:before="240" w:after="240"/>
              <w:rPr>
                <w:sz w:val="26"/>
                <w:szCs w:val="26"/>
              </w:rPr>
            </w:pPr>
            <w:r w:rsidRPr="00164A5F">
              <w:rPr>
                <w:color w:val="000000"/>
                <w:sz w:val="26"/>
                <w:szCs w:val="26"/>
              </w:rPr>
              <w:lastRenderedPageBreak/>
              <w:t>UC02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61F1" w14:textId="102A5617" w:rsidR="00F77284" w:rsidRPr="00164A5F" w:rsidRDefault="00D10913" w:rsidP="00607CA4">
            <w:pPr>
              <w:spacing w:before="240" w:after="240"/>
              <w:rPr>
                <w:sz w:val="26"/>
                <w:szCs w:val="26"/>
              </w:rPr>
            </w:pPr>
            <w:r w:rsidRPr="00164A5F">
              <w:rPr>
                <w:color w:val="000000"/>
                <w:sz w:val="26"/>
                <w:szCs w:val="26"/>
              </w:rPr>
              <w:t xml:space="preserve">Quản lý </w:t>
            </w:r>
            <w:r w:rsidR="00795B58" w:rsidRPr="00164A5F">
              <w:rPr>
                <w:color w:val="000000"/>
                <w:sz w:val="26"/>
                <w:szCs w:val="26"/>
              </w:rPr>
              <w:t>header</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2ABA" w14:textId="4AB3F578" w:rsidR="00F77284" w:rsidRPr="00164A5F" w:rsidRDefault="00F77284" w:rsidP="00607CA4">
            <w:pPr>
              <w:spacing w:before="240" w:after="240"/>
              <w:rPr>
                <w:sz w:val="26"/>
                <w:szCs w:val="26"/>
              </w:rPr>
            </w:pPr>
            <w:r w:rsidRPr="00164A5F">
              <w:rPr>
                <w:color w:val="000000"/>
                <w:sz w:val="26"/>
                <w:szCs w:val="26"/>
              </w:rPr>
              <w:t xml:space="preserve">Mô tả cách </w:t>
            </w:r>
            <w:r w:rsidR="00795B58" w:rsidRPr="00164A5F">
              <w:rPr>
                <w:color w:val="000000"/>
                <w:sz w:val="26"/>
                <w:szCs w:val="26"/>
              </w:rPr>
              <w:t>cách thêm, xóa, sửa các thành phần trong header, bao gồm Logo, Banner, Menu.</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E2B0" w14:textId="30A08C89" w:rsidR="00F77284" w:rsidRPr="00164A5F" w:rsidRDefault="007B6726" w:rsidP="00607CA4">
            <w:pPr>
              <w:spacing w:before="240" w:after="240"/>
              <w:rPr>
                <w:sz w:val="26"/>
                <w:szCs w:val="26"/>
              </w:rPr>
            </w:pPr>
            <w:r w:rsidRPr="00164A5F">
              <w:rPr>
                <w:color w:val="000000"/>
                <w:sz w:val="26"/>
                <w:szCs w:val="26"/>
              </w:rPr>
              <w:t>Admin</w:t>
            </w:r>
          </w:p>
        </w:tc>
      </w:tr>
      <w:tr w:rsidR="0092308E" w:rsidRPr="00164A5F" w14:paraId="2B1982BC"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F765" w14:textId="77777777" w:rsidR="00F77284" w:rsidRPr="00164A5F" w:rsidRDefault="00F77284" w:rsidP="00607CA4">
            <w:pPr>
              <w:spacing w:before="240" w:after="240"/>
              <w:rPr>
                <w:sz w:val="26"/>
                <w:szCs w:val="26"/>
              </w:rPr>
            </w:pPr>
            <w:r w:rsidRPr="00164A5F">
              <w:rPr>
                <w:color w:val="000000"/>
                <w:sz w:val="26"/>
                <w:szCs w:val="26"/>
              </w:rPr>
              <w:t>UC03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AC9D0" w14:textId="44773482" w:rsidR="00F77284" w:rsidRPr="00164A5F" w:rsidRDefault="00F77284" w:rsidP="00607CA4">
            <w:pPr>
              <w:spacing w:before="240" w:after="240"/>
              <w:rPr>
                <w:sz w:val="26"/>
                <w:szCs w:val="26"/>
              </w:rPr>
            </w:pPr>
            <w:r w:rsidRPr="00164A5F">
              <w:rPr>
                <w:color w:val="000000"/>
                <w:sz w:val="26"/>
                <w:szCs w:val="26"/>
              </w:rPr>
              <w:t xml:space="preserve">Quản </w:t>
            </w:r>
            <w:r w:rsidR="007B6726" w:rsidRPr="00164A5F">
              <w:rPr>
                <w:color w:val="000000"/>
                <w:sz w:val="26"/>
                <w:szCs w:val="26"/>
              </w:rPr>
              <w:t>tin tức</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D0E86" w14:textId="5C78B7C2" w:rsidR="00F77284" w:rsidRPr="00164A5F" w:rsidRDefault="00F77284" w:rsidP="00607CA4">
            <w:pPr>
              <w:spacing w:before="240" w:after="240"/>
              <w:rPr>
                <w:sz w:val="26"/>
                <w:szCs w:val="26"/>
              </w:rPr>
            </w:pPr>
            <w:r w:rsidRPr="00164A5F">
              <w:rPr>
                <w:color w:val="000000"/>
                <w:sz w:val="26"/>
                <w:szCs w:val="26"/>
              </w:rPr>
              <w:t>Mô tả cách</w:t>
            </w:r>
            <w:r w:rsidR="007B6726" w:rsidRPr="00164A5F">
              <w:rPr>
                <w:color w:val="000000"/>
                <w:sz w:val="26"/>
                <w:szCs w:val="26"/>
              </w:rPr>
              <w:t xml:space="preserve"> thêm, xóa, sửa các danh mục tin thức và nội dung tin tức</w:t>
            </w:r>
            <w:r w:rsidRPr="00164A5F">
              <w:rPr>
                <w:color w:val="000000"/>
                <w:sz w:val="26"/>
                <w:szCs w:val="26"/>
              </w:rPr>
              <w:t>.</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FBFB" w14:textId="7EE15344" w:rsidR="00F77284" w:rsidRPr="00164A5F" w:rsidRDefault="007B6726" w:rsidP="00607CA4">
            <w:pPr>
              <w:spacing w:before="240" w:after="240"/>
              <w:rPr>
                <w:sz w:val="26"/>
                <w:szCs w:val="26"/>
              </w:rPr>
            </w:pPr>
            <w:r w:rsidRPr="00164A5F">
              <w:rPr>
                <w:color w:val="000000"/>
                <w:sz w:val="26"/>
                <w:szCs w:val="26"/>
              </w:rPr>
              <w:t>Admin</w:t>
            </w:r>
          </w:p>
        </w:tc>
      </w:tr>
      <w:tr w:rsidR="00F0227F" w:rsidRPr="00164A5F" w14:paraId="1FF62FCB"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94AF3" w14:textId="45929E34" w:rsidR="007B6726" w:rsidRPr="00164A5F" w:rsidRDefault="007B6726" w:rsidP="00607CA4">
            <w:pPr>
              <w:spacing w:before="240" w:after="240"/>
              <w:rPr>
                <w:color w:val="000000"/>
                <w:sz w:val="26"/>
                <w:szCs w:val="26"/>
              </w:rPr>
            </w:pPr>
            <w:r w:rsidRPr="00164A5F">
              <w:rPr>
                <w:color w:val="000000"/>
                <w:sz w:val="26"/>
                <w:szCs w:val="26"/>
              </w:rPr>
              <w:t>UC04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D1089" w14:textId="000DA55A" w:rsidR="007B6726" w:rsidRPr="00164A5F" w:rsidRDefault="007B6726" w:rsidP="00607CA4">
            <w:pPr>
              <w:spacing w:before="240" w:after="240"/>
              <w:rPr>
                <w:color w:val="000000"/>
                <w:sz w:val="26"/>
                <w:szCs w:val="26"/>
              </w:rPr>
            </w:pPr>
            <w:r w:rsidRPr="00164A5F">
              <w:rPr>
                <w:color w:val="000000"/>
                <w:sz w:val="26"/>
                <w:szCs w:val="26"/>
              </w:rPr>
              <w:t>Quản lý công việc</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043D1" w14:textId="2108DE4E" w:rsidR="007B6726" w:rsidRPr="00164A5F" w:rsidRDefault="007B6726" w:rsidP="00607CA4">
            <w:pPr>
              <w:spacing w:before="240" w:after="240"/>
              <w:rPr>
                <w:color w:val="000000"/>
                <w:sz w:val="26"/>
                <w:szCs w:val="26"/>
              </w:rPr>
            </w:pPr>
            <w:r w:rsidRPr="00164A5F">
              <w:rPr>
                <w:color w:val="000000"/>
                <w:sz w:val="26"/>
                <w:szCs w:val="26"/>
              </w:rPr>
              <w:t>Mô tả cách thêm, xóa, sửa thông tin các công việc.</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67FEA" w14:textId="0CEA0A89" w:rsidR="007B6726" w:rsidRPr="00164A5F" w:rsidRDefault="007B6726" w:rsidP="00607CA4">
            <w:pPr>
              <w:spacing w:before="240" w:after="240"/>
              <w:rPr>
                <w:color w:val="000000"/>
                <w:sz w:val="26"/>
                <w:szCs w:val="26"/>
              </w:rPr>
            </w:pPr>
            <w:r w:rsidRPr="00164A5F">
              <w:rPr>
                <w:color w:val="000000"/>
                <w:sz w:val="26"/>
                <w:szCs w:val="26"/>
              </w:rPr>
              <w:t>Admin</w:t>
            </w:r>
          </w:p>
        </w:tc>
      </w:tr>
      <w:tr w:rsidR="00F0227F" w:rsidRPr="00164A5F" w14:paraId="3894F77E"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5CF3A" w14:textId="1CFCC65D" w:rsidR="007B6726" w:rsidRPr="00164A5F" w:rsidRDefault="007B6726" w:rsidP="00607CA4">
            <w:pPr>
              <w:spacing w:before="240" w:after="240"/>
              <w:rPr>
                <w:color w:val="000000"/>
                <w:sz w:val="26"/>
                <w:szCs w:val="26"/>
              </w:rPr>
            </w:pPr>
            <w:r w:rsidRPr="00164A5F">
              <w:rPr>
                <w:color w:val="000000"/>
                <w:sz w:val="26"/>
                <w:szCs w:val="26"/>
              </w:rPr>
              <w:t>UC05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BB178" w14:textId="12719619" w:rsidR="007B6726" w:rsidRPr="00164A5F" w:rsidRDefault="007B6726" w:rsidP="00607CA4">
            <w:pPr>
              <w:spacing w:before="240" w:after="240"/>
              <w:rPr>
                <w:color w:val="000000"/>
                <w:sz w:val="26"/>
                <w:szCs w:val="26"/>
              </w:rPr>
            </w:pPr>
            <w:r w:rsidRPr="00164A5F">
              <w:rPr>
                <w:color w:val="000000"/>
                <w:sz w:val="26"/>
                <w:szCs w:val="26"/>
              </w:rPr>
              <w:t>Quản lý tìm việc</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43AC9" w14:textId="0BB47702" w:rsidR="007B6726" w:rsidRPr="00164A5F" w:rsidRDefault="00F73E30" w:rsidP="00607CA4">
            <w:pPr>
              <w:spacing w:before="240" w:after="240"/>
              <w:rPr>
                <w:color w:val="000000"/>
                <w:sz w:val="26"/>
                <w:szCs w:val="26"/>
              </w:rPr>
            </w:pPr>
            <w:r w:rsidRPr="00164A5F">
              <w:rPr>
                <w:color w:val="000000"/>
                <w:sz w:val="26"/>
                <w:szCs w:val="26"/>
              </w:rPr>
              <w:t>Mô tả việc duyệt hoặc từ chối công việc mà phía user yêu cầu.</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003F7" w14:textId="71F297A2" w:rsidR="007B6726" w:rsidRPr="00164A5F" w:rsidRDefault="00F73E30" w:rsidP="00607CA4">
            <w:pPr>
              <w:spacing w:before="240" w:after="240"/>
              <w:rPr>
                <w:color w:val="000000"/>
                <w:sz w:val="26"/>
                <w:szCs w:val="26"/>
              </w:rPr>
            </w:pPr>
            <w:r w:rsidRPr="00164A5F">
              <w:rPr>
                <w:color w:val="000000"/>
                <w:sz w:val="26"/>
                <w:szCs w:val="26"/>
              </w:rPr>
              <w:t>Admin</w:t>
            </w:r>
          </w:p>
        </w:tc>
      </w:tr>
      <w:tr w:rsidR="00F0227F" w:rsidRPr="00164A5F" w14:paraId="420103DC"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837CE" w14:textId="1CC9BBBE" w:rsidR="00F73E30" w:rsidRPr="00164A5F" w:rsidRDefault="00F73E30" w:rsidP="00607CA4">
            <w:pPr>
              <w:spacing w:before="240" w:after="240"/>
              <w:rPr>
                <w:color w:val="000000"/>
                <w:sz w:val="26"/>
                <w:szCs w:val="26"/>
              </w:rPr>
            </w:pPr>
            <w:r w:rsidRPr="00164A5F">
              <w:rPr>
                <w:color w:val="000000"/>
                <w:sz w:val="26"/>
                <w:szCs w:val="26"/>
              </w:rPr>
              <w:t>UC06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19554" w14:textId="3B6CE878" w:rsidR="00F73E30" w:rsidRPr="00164A5F" w:rsidRDefault="00F73E30" w:rsidP="00607CA4">
            <w:pPr>
              <w:spacing w:before="240" w:after="240"/>
              <w:rPr>
                <w:color w:val="000000"/>
                <w:sz w:val="26"/>
                <w:szCs w:val="26"/>
              </w:rPr>
            </w:pPr>
            <w:r w:rsidRPr="00164A5F">
              <w:rPr>
                <w:color w:val="000000"/>
                <w:sz w:val="26"/>
                <w:szCs w:val="26"/>
              </w:rPr>
              <w:t xml:space="preserve">Quản lý </w:t>
            </w:r>
            <w:r w:rsidR="003A3ED9" w:rsidRPr="00164A5F">
              <w:rPr>
                <w:color w:val="000000"/>
                <w:sz w:val="26"/>
                <w:szCs w:val="26"/>
              </w:rPr>
              <w:t>s</w:t>
            </w:r>
            <w:r w:rsidRPr="00164A5F">
              <w:rPr>
                <w:color w:val="000000"/>
                <w:sz w:val="26"/>
                <w:szCs w:val="26"/>
              </w:rPr>
              <w:t>logan</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A99E6" w14:textId="417E84FE" w:rsidR="00F73E30" w:rsidRPr="00164A5F" w:rsidRDefault="00F73E30" w:rsidP="00607CA4">
            <w:pPr>
              <w:spacing w:before="240" w:after="240"/>
              <w:rPr>
                <w:color w:val="000000"/>
                <w:sz w:val="26"/>
                <w:szCs w:val="26"/>
              </w:rPr>
            </w:pPr>
            <w:r w:rsidRPr="00164A5F">
              <w:rPr>
                <w:color w:val="000000"/>
                <w:sz w:val="26"/>
                <w:szCs w:val="26"/>
              </w:rPr>
              <w:t>Mô tả cách thêm, xóa, sửa nội dung Slogan của website.</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D2FD" w14:textId="61BE263F" w:rsidR="00F73E30" w:rsidRPr="00164A5F" w:rsidRDefault="00F73E30" w:rsidP="00607CA4">
            <w:pPr>
              <w:spacing w:before="240" w:after="240"/>
              <w:rPr>
                <w:color w:val="000000"/>
                <w:sz w:val="26"/>
                <w:szCs w:val="26"/>
              </w:rPr>
            </w:pPr>
            <w:r w:rsidRPr="00164A5F">
              <w:rPr>
                <w:color w:val="000000"/>
                <w:sz w:val="26"/>
                <w:szCs w:val="26"/>
              </w:rPr>
              <w:t>Admin</w:t>
            </w:r>
          </w:p>
        </w:tc>
      </w:tr>
      <w:tr w:rsidR="00F0227F" w:rsidRPr="00164A5F" w14:paraId="699C84EF"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296A" w14:textId="654D166E" w:rsidR="00F73E30" w:rsidRPr="00164A5F" w:rsidRDefault="00F73E30" w:rsidP="00607CA4">
            <w:pPr>
              <w:spacing w:before="240" w:after="240"/>
              <w:rPr>
                <w:color w:val="000000"/>
                <w:sz w:val="26"/>
                <w:szCs w:val="26"/>
              </w:rPr>
            </w:pPr>
            <w:r w:rsidRPr="00164A5F">
              <w:rPr>
                <w:color w:val="000000"/>
                <w:sz w:val="26"/>
                <w:szCs w:val="26"/>
              </w:rPr>
              <w:t>UC07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975F7" w14:textId="514DB772" w:rsidR="00F73E30" w:rsidRPr="00164A5F" w:rsidRDefault="0092308E" w:rsidP="00607CA4">
            <w:pPr>
              <w:spacing w:before="240" w:after="240"/>
              <w:rPr>
                <w:color w:val="000000"/>
                <w:sz w:val="26"/>
                <w:szCs w:val="26"/>
              </w:rPr>
            </w:pPr>
            <w:r w:rsidRPr="00164A5F">
              <w:rPr>
                <w:color w:val="000000"/>
                <w:sz w:val="26"/>
                <w:szCs w:val="26"/>
              </w:rPr>
              <w:t>Quản lý danh mục</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F4FE3" w14:textId="71AE4DE7" w:rsidR="00F73E30" w:rsidRPr="00164A5F" w:rsidRDefault="0092308E" w:rsidP="00607CA4">
            <w:pPr>
              <w:spacing w:before="240" w:after="240"/>
              <w:rPr>
                <w:color w:val="000000"/>
                <w:sz w:val="26"/>
                <w:szCs w:val="26"/>
              </w:rPr>
            </w:pPr>
            <w:r w:rsidRPr="00164A5F">
              <w:rPr>
                <w:color w:val="000000"/>
                <w:sz w:val="26"/>
                <w:szCs w:val="26"/>
              </w:rPr>
              <w:t>Mô tả cách thêm, xóa, sửa các danh mục công việc được phân loại theo ngành.</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8720E" w14:textId="5AF84859" w:rsidR="00F73E30" w:rsidRPr="00164A5F" w:rsidRDefault="0092308E" w:rsidP="00607CA4">
            <w:pPr>
              <w:spacing w:before="240" w:after="240"/>
              <w:rPr>
                <w:color w:val="000000"/>
                <w:sz w:val="26"/>
                <w:szCs w:val="26"/>
              </w:rPr>
            </w:pPr>
            <w:r w:rsidRPr="00164A5F">
              <w:rPr>
                <w:color w:val="000000"/>
                <w:sz w:val="26"/>
                <w:szCs w:val="26"/>
              </w:rPr>
              <w:t>Admin</w:t>
            </w:r>
          </w:p>
        </w:tc>
      </w:tr>
      <w:tr w:rsidR="00B46D0C" w:rsidRPr="00164A5F" w14:paraId="0B253287"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DC440" w14:textId="0AF723D3" w:rsidR="0092308E" w:rsidRPr="00164A5F" w:rsidRDefault="0092308E" w:rsidP="00607CA4">
            <w:pPr>
              <w:spacing w:before="240" w:after="240"/>
              <w:rPr>
                <w:color w:val="000000"/>
                <w:sz w:val="26"/>
                <w:szCs w:val="26"/>
              </w:rPr>
            </w:pPr>
            <w:r w:rsidRPr="00164A5F">
              <w:rPr>
                <w:color w:val="000000"/>
                <w:sz w:val="26"/>
                <w:szCs w:val="26"/>
              </w:rPr>
              <w:t>UC08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E95F4" w14:textId="2D12C707" w:rsidR="0092308E" w:rsidRPr="00164A5F" w:rsidRDefault="0092308E" w:rsidP="00607CA4">
            <w:pPr>
              <w:spacing w:before="240" w:after="240"/>
              <w:rPr>
                <w:color w:val="000000"/>
                <w:sz w:val="26"/>
                <w:szCs w:val="26"/>
              </w:rPr>
            </w:pPr>
            <w:r w:rsidRPr="00164A5F">
              <w:rPr>
                <w:color w:val="000000"/>
                <w:sz w:val="26"/>
                <w:szCs w:val="26"/>
              </w:rPr>
              <w:t xml:space="preserve">Quản lý </w:t>
            </w:r>
            <w:r w:rsidR="003A3ED9" w:rsidRPr="00164A5F">
              <w:rPr>
                <w:color w:val="000000"/>
                <w:sz w:val="26"/>
                <w:szCs w:val="26"/>
              </w:rPr>
              <w:t>f</w:t>
            </w:r>
            <w:r w:rsidRPr="00164A5F">
              <w:rPr>
                <w:color w:val="000000"/>
                <w:sz w:val="26"/>
                <w:szCs w:val="26"/>
              </w:rPr>
              <w:t>ooter</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B9AA6" w14:textId="2CC4F699" w:rsidR="0092308E" w:rsidRPr="00164A5F" w:rsidRDefault="0092308E" w:rsidP="00607CA4">
            <w:pPr>
              <w:spacing w:before="240" w:after="240"/>
              <w:rPr>
                <w:color w:val="000000"/>
                <w:sz w:val="26"/>
                <w:szCs w:val="26"/>
              </w:rPr>
            </w:pPr>
            <w:r w:rsidRPr="00164A5F">
              <w:rPr>
                <w:color w:val="000000"/>
                <w:sz w:val="26"/>
                <w:szCs w:val="26"/>
              </w:rPr>
              <w:t>Mô tả cách thêm, xóa, sửa các thông tin trong phần footer của website.</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8D521" w14:textId="3BB18F73" w:rsidR="0092308E" w:rsidRPr="00164A5F" w:rsidRDefault="0092308E" w:rsidP="00607CA4">
            <w:pPr>
              <w:spacing w:before="240" w:after="240"/>
              <w:rPr>
                <w:color w:val="000000"/>
                <w:sz w:val="26"/>
                <w:szCs w:val="26"/>
              </w:rPr>
            </w:pPr>
            <w:r w:rsidRPr="00164A5F">
              <w:rPr>
                <w:color w:val="000000"/>
                <w:sz w:val="26"/>
                <w:szCs w:val="26"/>
              </w:rPr>
              <w:t>Admin</w:t>
            </w:r>
          </w:p>
        </w:tc>
      </w:tr>
      <w:tr w:rsidR="00B46D0C" w:rsidRPr="00164A5F" w14:paraId="71916E8E"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29740" w14:textId="7F9DF208" w:rsidR="0092308E" w:rsidRPr="00164A5F" w:rsidRDefault="0092308E" w:rsidP="00607CA4">
            <w:pPr>
              <w:spacing w:before="240" w:after="240"/>
              <w:rPr>
                <w:color w:val="000000"/>
                <w:sz w:val="26"/>
                <w:szCs w:val="26"/>
              </w:rPr>
            </w:pPr>
            <w:r w:rsidRPr="00164A5F">
              <w:rPr>
                <w:color w:val="000000"/>
                <w:sz w:val="26"/>
                <w:szCs w:val="26"/>
              </w:rPr>
              <w:t>UC</w:t>
            </w:r>
            <w:r w:rsidR="00C433E9" w:rsidRPr="00164A5F">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174ED" w14:textId="4C5B8E37" w:rsidR="0092308E" w:rsidRPr="00164A5F" w:rsidRDefault="0092308E" w:rsidP="00607CA4">
            <w:pPr>
              <w:spacing w:before="240" w:after="240"/>
              <w:rPr>
                <w:color w:val="000000"/>
                <w:sz w:val="26"/>
                <w:szCs w:val="26"/>
              </w:rPr>
            </w:pPr>
            <w:r w:rsidRPr="00164A5F">
              <w:rPr>
                <w:color w:val="000000"/>
                <w:sz w:val="26"/>
                <w:szCs w:val="26"/>
              </w:rPr>
              <w:t>Chỉnh sửa thông tin</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F798C" w14:textId="532B71EE" w:rsidR="0092308E" w:rsidRPr="00164A5F" w:rsidRDefault="0092308E" w:rsidP="00607CA4">
            <w:pPr>
              <w:spacing w:before="240" w:after="240"/>
              <w:rPr>
                <w:color w:val="000000"/>
                <w:sz w:val="26"/>
                <w:szCs w:val="26"/>
              </w:rPr>
            </w:pPr>
            <w:r w:rsidRPr="00164A5F">
              <w:rPr>
                <w:color w:val="000000"/>
                <w:sz w:val="26"/>
                <w:szCs w:val="26"/>
              </w:rPr>
              <w:t>Người dùng có thể thay đổi thông tin cá nhân, đổi mật khẩu trên website</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6B458" w14:textId="705F76E5" w:rsidR="0092308E" w:rsidRPr="00164A5F" w:rsidRDefault="0092308E" w:rsidP="00607CA4">
            <w:pPr>
              <w:spacing w:before="240" w:after="240"/>
              <w:rPr>
                <w:color w:val="000000"/>
                <w:sz w:val="26"/>
                <w:szCs w:val="26"/>
              </w:rPr>
            </w:pPr>
            <w:r w:rsidRPr="00164A5F">
              <w:rPr>
                <w:color w:val="000000"/>
                <w:sz w:val="26"/>
                <w:szCs w:val="26"/>
              </w:rPr>
              <w:t>User</w:t>
            </w:r>
          </w:p>
        </w:tc>
      </w:tr>
      <w:tr w:rsidR="00164A5F" w:rsidRPr="00164A5F" w14:paraId="2F363F33"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0EF0A" w14:textId="6949DBF4" w:rsidR="0092308E" w:rsidRPr="00164A5F" w:rsidRDefault="0092308E" w:rsidP="00607CA4">
            <w:pPr>
              <w:spacing w:before="240" w:after="240"/>
              <w:rPr>
                <w:color w:val="000000"/>
                <w:sz w:val="26"/>
                <w:szCs w:val="26"/>
              </w:rPr>
            </w:pPr>
            <w:r w:rsidRPr="00164A5F">
              <w:rPr>
                <w:color w:val="000000"/>
                <w:sz w:val="26"/>
                <w:szCs w:val="26"/>
              </w:rPr>
              <w:lastRenderedPageBreak/>
              <w:t>UC1</w:t>
            </w:r>
            <w:r w:rsidR="00C433E9" w:rsidRPr="00164A5F">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2B6D" w14:textId="159527A2" w:rsidR="0092308E" w:rsidRPr="00164A5F" w:rsidRDefault="0092308E" w:rsidP="00607CA4">
            <w:pPr>
              <w:spacing w:before="240" w:after="240"/>
              <w:rPr>
                <w:color w:val="000000"/>
                <w:sz w:val="26"/>
                <w:szCs w:val="26"/>
              </w:rPr>
            </w:pPr>
            <w:r w:rsidRPr="00164A5F">
              <w:rPr>
                <w:color w:val="000000"/>
                <w:sz w:val="26"/>
                <w:szCs w:val="26"/>
              </w:rPr>
              <w:t>Tìm kiếm công việc</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1B170" w14:textId="4F4868F7" w:rsidR="0092308E" w:rsidRPr="00164A5F" w:rsidRDefault="0092308E" w:rsidP="00607CA4">
            <w:pPr>
              <w:spacing w:before="240" w:after="240"/>
              <w:rPr>
                <w:color w:val="000000"/>
                <w:sz w:val="26"/>
                <w:szCs w:val="26"/>
              </w:rPr>
            </w:pPr>
            <w:r w:rsidRPr="00164A5F">
              <w:rPr>
                <w:color w:val="000000"/>
                <w:sz w:val="26"/>
                <w:szCs w:val="26"/>
              </w:rPr>
              <w:t>Người dùng có thể tìm kiếm các công việc thực tập theo danh mục và theo địa điểm</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10268" w14:textId="40FA946F" w:rsidR="0092308E" w:rsidRPr="00164A5F" w:rsidRDefault="0092308E" w:rsidP="00607CA4">
            <w:pPr>
              <w:spacing w:before="240" w:after="240"/>
              <w:rPr>
                <w:color w:val="000000"/>
                <w:sz w:val="26"/>
                <w:szCs w:val="26"/>
              </w:rPr>
            </w:pPr>
            <w:r w:rsidRPr="00164A5F">
              <w:rPr>
                <w:color w:val="000000"/>
                <w:sz w:val="26"/>
                <w:szCs w:val="26"/>
              </w:rPr>
              <w:t>User</w:t>
            </w:r>
            <w:r w:rsidR="00F26CE3">
              <w:rPr>
                <w:color w:val="000000"/>
                <w:sz w:val="26"/>
                <w:szCs w:val="26"/>
              </w:rPr>
              <w:t>, Guest</w:t>
            </w:r>
          </w:p>
        </w:tc>
      </w:tr>
      <w:tr w:rsidR="00B46D0C" w:rsidRPr="00164A5F" w14:paraId="316E0679"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FE940" w14:textId="6C93E626" w:rsidR="00B46D0C" w:rsidRPr="00164A5F" w:rsidRDefault="00B46D0C" w:rsidP="00607CA4">
            <w:pPr>
              <w:spacing w:before="240" w:after="240"/>
              <w:rPr>
                <w:color w:val="000000"/>
                <w:sz w:val="26"/>
                <w:szCs w:val="26"/>
              </w:rPr>
            </w:pPr>
            <w:r w:rsidRPr="00164A5F">
              <w:rPr>
                <w:color w:val="000000"/>
                <w:sz w:val="26"/>
                <w:szCs w:val="26"/>
              </w:rPr>
              <w:t>UC1</w:t>
            </w:r>
            <w:r w:rsidR="00C433E9" w:rsidRPr="00164A5F">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40BE6" w14:textId="7B089115" w:rsidR="00B46D0C" w:rsidRPr="00164A5F" w:rsidRDefault="00B46D0C" w:rsidP="00607CA4">
            <w:pPr>
              <w:spacing w:before="240" w:after="240"/>
              <w:rPr>
                <w:color w:val="000000"/>
                <w:sz w:val="26"/>
                <w:szCs w:val="26"/>
              </w:rPr>
            </w:pPr>
            <w:r w:rsidRPr="00164A5F">
              <w:rPr>
                <w:color w:val="000000"/>
                <w:sz w:val="26"/>
                <w:szCs w:val="26"/>
              </w:rPr>
              <w:t>Xem thông tin công việc</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539E" w14:textId="132FE6CE" w:rsidR="00B46D0C" w:rsidRPr="00164A5F" w:rsidRDefault="00B46D0C" w:rsidP="00607CA4">
            <w:pPr>
              <w:spacing w:before="240" w:after="240"/>
              <w:rPr>
                <w:color w:val="000000"/>
                <w:sz w:val="26"/>
                <w:szCs w:val="26"/>
              </w:rPr>
            </w:pPr>
            <w:r w:rsidRPr="00164A5F">
              <w:rPr>
                <w:color w:val="000000"/>
                <w:sz w:val="26"/>
                <w:szCs w:val="26"/>
              </w:rPr>
              <w:t>Người dùng có thể xem chi tiết thông tin về công việc được đăng tải trên trang web</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99ECD" w14:textId="6598325C" w:rsidR="00B46D0C" w:rsidRPr="00164A5F" w:rsidRDefault="00B46D0C" w:rsidP="00607CA4">
            <w:pPr>
              <w:spacing w:before="240" w:after="240"/>
              <w:rPr>
                <w:color w:val="000000"/>
                <w:sz w:val="26"/>
                <w:szCs w:val="26"/>
              </w:rPr>
            </w:pPr>
            <w:r w:rsidRPr="00164A5F">
              <w:rPr>
                <w:color w:val="000000"/>
                <w:sz w:val="26"/>
                <w:szCs w:val="26"/>
              </w:rPr>
              <w:t>User</w:t>
            </w:r>
            <w:r w:rsidR="00F26CE3">
              <w:rPr>
                <w:color w:val="000000"/>
                <w:sz w:val="26"/>
                <w:szCs w:val="26"/>
              </w:rPr>
              <w:t>, Guest</w:t>
            </w:r>
          </w:p>
        </w:tc>
      </w:tr>
      <w:tr w:rsidR="0092308E" w:rsidRPr="00164A5F" w14:paraId="5413ED08"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0AB78" w14:textId="40EC8D2A" w:rsidR="0092308E" w:rsidRPr="00164A5F" w:rsidRDefault="0092308E" w:rsidP="00607CA4">
            <w:pPr>
              <w:spacing w:before="240" w:after="240"/>
              <w:rPr>
                <w:color w:val="000000"/>
                <w:sz w:val="26"/>
                <w:szCs w:val="26"/>
              </w:rPr>
            </w:pPr>
            <w:r w:rsidRPr="00164A5F">
              <w:rPr>
                <w:color w:val="000000"/>
                <w:sz w:val="26"/>
                <w:szCs w:val="26"/>
              </w:rPr>
              <w:t>UC1</w:t>
            </w:r>
            <w:r w:rsidR="00C433E9" w:rsidRPr="00164A5F">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EBD5C" w14:textId="0E74E26F" w:rsidR="0092308E" w:rsidRPr="00164A5F" w:rsidRDefault="00E74C8E" w:rsidP="00607CA4">
            <w:pPr>
              <w:spacing w:before="240" w:after="240"/>
              <w:rPr>
                <w:color w:val="000000"/>
                <w:sz w:val="26"/>
                <w:szCs w:val="26"/>
              </w:rPr>
            </w:pPr>
            <w:r w:rsidRPr="00164A5F">
              <w:rPr>
                <w:color w:val="000000"/>
                <w:sz w:val="26"/>
                <w:szCs w:val="26"/>
              </w:rPr>
              <w:t>Ứng tuyển công việc</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3570D" w14:textId="56F9FB41" w:rsidR="0092308E" w:rsidRPr="00164A5F" w:rsidRDefault="00E74C8E" w:rsidP="00607CA4">
            <w:pPr>
              <w:spacing w:before="240" w:after="240"/>
              <w:rPr>
                <w:color w:val="000000"/>
                <w:sz w:val="26"/>
                <w:szCs w:val="26"/>
              </w:rPr>
            </w:pPr>
            <w:r w:rsidRPr="00164A5F">
              <w:rPr>
                <w:color w:val="000000"/>
                <w:sz w:val="26"/>
                <w:szCs w:val="26"/>
              </w:rPr>
              <w:t>Người dùng có thể nộp đơn vào công việc mình muốn ứng tuyển</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F7C65" w14:textId="02363404" w:rsidR="0092308E" w:rsidRPr="00164A5F" w:rsidRDefault="00F0227F" w:rsidP="00607CA4">
            <w:pPr>
              <w:spacing w:before="240" w:after="240"/>
              <w:rPr>
                <w:color w:val="000000"/>
                <w:sz w:val="26"/>
                <w:szCs w:val="26"/>
              </w:rPr>
            </w:pPr>
            <w:r w:rsidRPr="00164A5F">
              <w:rPr>
                <w:color w:val="000000"/>
                <w:sz w:val="26"/>
                <w:szCs w:val="26"/>
              </w:rPr>
              <w:t>User</w:t>
            </w:r>
          </w:p>
        </w:tc>
      </w:tr>
      <w:tr w:rsidR="00F0227F" w:rsidRPr="00164A5F" w14:paraId="638289B2"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32411" w14:textId="166883FA" w:rsidR="00F0227F" w:rsidRPr="00164A5F" w:rsidRDefault="00F0227F" w:rsidP="00607CA4">
            <w:pPr>
              <w:spacing w:before="240" w:after="240"/>
              <w:rPr>
                <w:color w:val="000000"/>
                <w:sz w:val="26"/>
                <w:szCs w:val="26"/>
              </w:rPr>
            </w:pPr>
            <w:r w:rsidRPr="00164A5F">
              <w:rPr>
                <w:color w:val="000000"/>
                <w:sz w:val="26"/>
                <w:szCs w:val="26"/>
              </w:rPr>
              <w:t>UC1</w:t>
            </w:r>
            <w:r w:rsidR="00C433E9" w:rsidRPr="00164A5F">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B4F28" w14:textId="74B87319" w:rsidR="00F0227F" w:rsidRPr="00164A5F" w:rsidRDefault="00F0227F" w:rsidP="00607CA4">
            <w:pPr>
              <w:spacing w:before="240" w:after="240"/>
              <w:rPr>
                <w:color w:val="000000"/>
                <w:sz w:val="26"/>
                <w:szCs w:val="26"/>
              </w:rPr>
            </w:pPr>
            <w:r w:rsidRPr="00164A5F">
              <w:rPr>
                <w:color w:val="000000"/>
                <w:sz w:val="26"/>
                <w:szCs w:val="26"/>
              </w:rPr>
              <w:t>Xem công việc đã ứng tuyển</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88719" w14:textId="3CC81CEE" w:rsidR="00F0227F" w:rsidRPr="00164A5F" w:rsidRDefault="00F0227F" w:rsidP="00607CA4">
            <w:pPr>
              <w:spacing w:before="240" w:after="240"/>
              <w:rPr>
                <w:color w:val="000000"/>
                <w:sz w:val="26"/>
                <w:szCs w:val="26"/>
              </w:rPr>
            </w:pPr>
            <w:r w:rsidRPr="00164A5F">
              <w:rPr>
                <w:color w:val="000000"/>
                <w:sz w:val="26"/>
                <w:szCs w:val="26"/>
              </w:rPr>
              <w:t>Người dùng có thể xem lại những công việc mà mình đã ứng tuyển</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3B48E" w14:textId="44ABF3D9" w:rsidR="00F0227F" w:rsidRPr="00164A5F" w:rsidRDefault="00F0227F" w:rsidP="00607CA4">
            <w:pPr>
              <w:spacing w:before="240" w:after="240"/>
              <w:rPr>
                <w:color w:val="000000"/>
                <w:sz w:val="26"/>
                <w:szCs w:val="26"/>
              </w:rPr>
            </w:pPr>
            <w:r w:rsidRPr="00164A5F">
              <w:rPr>
                <w:color w:val="000000"/>
                <w:sz w:val="26"/>
                <w:szCs w:val="26"/>
              </w:rPr>
              <w:t>User</w:t>
            </w:r>
          </w:p>
        </w:tc>
      </w:tr>
      <w:tr w:rsidR="00F0227F" w:rsidRPr="00164A5F" w14:paraId="20D4DEEE"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7143F" w14:textId="6B451E6F" w:rsidR="00F0227F" w:rsidRPr="00164A5F" w:rsidRDefault="00F0227F" w:rsidP="00607CA4">
            <w:pPr>
              <w:spacing w:before="240" w:after="240"/>
              <w:rPr>
                <w:color w:val="000000"/>
                <w:sz w:val="26"/>
                <w:szCs w:val="26"/>
              </w:rPr>
            </w:pPr>
            <w:r w:rsidRPr="00164A5F">
              <w:rPr>
                <w:color w:val="000000"/>
                <w:sz w:val="26"/>
                <w:szCs w:val="26"/>
              </w:rPr>
              <w:t>UC1</w:t>
            </w:r>
            <w:r w:rsidR="00C433E9" w:rsidRPr="00164A5F">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0867B" w14:textId="7931749B" w:rsidR="00F0227F" w:rsidRPr="00164A5F" w:rsidRDefault="00F0227F" w:rsidP="00607CA4">
            <w:pPr>
              <w:spacing w:before="240" w:after="240"/>
              <w:rPr>
                <w:color w:val="000000"/>
                <w:sz w:val="26"/>
                <w:szCs w:val="26"/>
              </w:rPr>
            </w:pPr>
            <w:r w:rsidRPr="00164A5F">
              <w:rPr>
                <w:color w:val="000000"/>
                <w:sz w:val="26"/>
                <w:szCs w:val="26"/>
              </w:rPr>
              <w:t>Xem thông tin công việc đã được duyệt</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41579" w14:textId="20A75331" w:rsidR="00F0227F" w:rsidRPr="00164A5F" w:rsidRDefault="00F0227F" w:rsidP="00607CA4">
            <w:pPr>
              <w:spacing w:before="240" w:after="240"/>
              <w:rPr>
                <w:color w:val="000000"/>
                <w:sz w:val="26"/>
                <w:szCs w:val="26"/>
              </w:rPr>
            </w:pPr>
            <w:r w:rsidRPr="00164A5F">
              <w:rPr>
                <w:color w:val="000000"/>
                <w:sz w:val="26"/>
                <w:szCs w:val="26"/>
              </w:rPr>
              <w:t>Người dung có thể xem những thông tin mà admin gửi khi duyệt đơn ứng tuyển</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86EF1" w14:textId="0946A016" w:rsidR="00F0227F" w:rsidRPr="00164A5F" w:rsidRDefault="00F0227F" w:rsidP="00607CA4">
            <w:pPr>
              <w:spacing w:before="240" w:after="240"/>
              <w:rPr>
                <w:color w:val="000000"/>
                <w:sz w:val="26"/>
                <w:szCs w:val="26"/>
              </w:rPr>
            </w:pPr>
            <w:r w:rsidRPr="00164A5F">
              <w:rPr>
                <w:color w:val="000000"/>
                <w:sz w:val="26"/>
                <w:szCs w:val="26"/>
              </w:rPr>
              <w:t>User</w:t>
            </w:r>
          </w:p>
        </w:tc>
      </w:tr>
      <w:tr w:rsidR="00B46D0C" w:rsidRPr="00164A5F" w14:paraId="5F06F4A8" w14:textId="77777777" w:rsidTr="00607CA4">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02389" w14:textId="7DD9EF19" w:rsidR="00B46D0C" w:rsidRPr="00164A5F" w:rsidRDefault="00B46D0C" w:rsidP="00607CA4">
            <w:pPr>
              <w:spacing w:before="240" w:after="240"/>
              <w:rPr>
                <w:color w:val="000000"/>
                <w:sz w:val="26"/>
                <w:szCs w:val="26"/>
              </w:rPr>
            </w:pPr>
            <w:r w:rsidRPr="00164A5F">
              <w:rPr>
                <w:color w:val="000000"/>
                <w:sz w:val="26"/>
                <w:szCs w:val="26"/>
              </w:rPr>
              <w:t>UC1</w:t>
            </w:r>
            <w:r w:rsidR="00C433E9" w:rsidRPr="00164A5F">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00C06" w14:textId="484697C9" w:rsidR="00B46D0C" w:rsidRPr="00164A5F" w:rsidRDefault="00B46D0C" w:rsidP="00607CA4">
            <w:pPr>
              <w:spacing w:before="240" w:after="240"/>
              <w:rPr>
                <w:color w:val="000000"/>
                <w:sz w:val="26"/>
                <w:szCs w:val="26"/>
              </w:rPr>
            </w:pPr>
            <w:r w:rsidRPr="00164A5F">
              <w:rPr>
                <w:color w:val="000000"/>
                <w:sz w:val="26"/>
                <w:szCs w:val="26"/>
              </w:rPr>
              <w:t>Xem tin tức</w:t>
            </w:r>
          </w:p>
        </w:tc>
        <w:tc>
          <w:tcPr>
            <w:tcW w:w="4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A0011" w14:textId="5E822BB2" w:rsidR="00B46D0C" w:rsidRPr="00164A5F" w:rsidRDefault="00B46D0C" w:rsidP="00607CA4">
            <w:pPr>
              <w:spacing w:before="240" w:after="240"/>
              <w:rPr>
                <w:color w:val="000000"/>
                <w:sz w:val="26"/>
                <w:szCs w:val="26"/>
              </w:rPr>
            </w:pPr>
            <w:r w:rsidRPr="00164A5F">
              <w:rPr>
                <w:color w:val="000000"/>
                <w:sz w:val="26"/>
                <w:szCs w:val="26"/>
              </w:rPr>
              <w:t>Người dùng có thể đọc tin tức được đăng tải trên trang web</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18DBA" w14:textId="558C54F0" w:rsidR="00B46D0C" w:rsidRPr="00164A5F" w:rsidRDefault="00B46D0C" w:rsidP="001E47B1">
            <w:pPr>
              <w:keepNext/>
              <w:spacing w:before="240" w:after="240"/>
              <w:rPr>
                <w:color w:val="000000"/>
                <w:sz w:val="26"/>
                <w:szCs w:val="26"/>
              </w:rPr>
            </w:pPr>
            <w:r w:rsidRPr="00164A5F">
              <w:rPr>
                <w:color w:val="000000"/>
                <w:sz w:val="26"/>
                <w:szCs w:val="26"/>
              </w:rPr>
              <w:t>User</w:t>
            </w:r>
            <w:r w:rsidR="00F26CE3">
              <w:rPr>
                <w:color w:val="000000"/>
                <w:sz w:val="26"/>
                <w:szCs w:val="26"/>
              </w:rPr>
              <w:t>, Guest</w:t>
            </w:r>
          </w:p>
        </w:tc>
      </w:tr>
    </w:tbl>
    <w:p w14:paraId="490BC6A3" w14:textId="075C19BD" w:rsidR="00F77284" w:rsidRPr="00164A5F" w:rsidRDefault="001E47B1" w:rsidP="001E47B1">
      <w:pPr>
        <w:pStyle w:val="Caption"/>
      </w:pPr>
      <w:bookmarkStart w:id="18" w:name="_Toc134742010"/>
      <w:r w:rsidRPr="00164A5F">
        <w:t xml:space="preserve">Bảng  </w:t>
      </w:r>
      <w:fldSimple w:instr=" SEQ Bảng_ \* ARABIC ">
        <w:r w:rsidR="00164A5F" w:rsidRPr="00164A5F">
          <w:rPr>
            <w:noProof/>
          </w:rPr>
          <w:t>2</w:t>
        </w:r>
      </w:fldSimple>
      <w:r w:rsidRPr="00164A5F">
        <w:t>. Bảng usecase tổng quát</w:t>
      </w:r>
      <w:bookmarkEnd w:id="18"/>
    </w:p>
    <w:p w14:paraId="7CF2F029" w14:textId="0E3D4E3B" w:rsidR="00B46D0C" w:rsidRPr="00164A5F" w:rsidRDefault="00B46D0C" w:rsidP="00B46D0C">
      <w:pPr>
        <w:pStyle w:val="Tiumccp1"/>
        <w:numPr>
          <w:ilvl w:val="1"/>
          <w:numId w:val="23"/>
        </w:numPr>
      </w:pPr>
      <w:bookmarkStart w:id="19" w:name="_Toc134741920"/>
      <w:r w:rsidRPr="00164A5F">
        <w:t>Sơ đồ usecase tổng quát</w:t>
      </w:r>
      <w:bookmarkEnd w:id="19"/>
    </w:p>
    <w:p w14:paraId="57EFBFE0" w14:textId="43F0BDDF" w:rsidR="001E47B1" w:rsidRPr="00164A5F" w:rsidRDefault="00C6128E" w:rsidP="001E47B1">
      <w:pPr>
        <w:pStyle w:val="Caption"/>
        <w:keepNext/>
      </w:pPr>
      <w:r>
        <w:rPr>
          <w:noProof/>
        </w:rPr>
        <w:lastRenderedPageBreak/>
        <w:drawing>
          <wp:inline distT="0" distB="0" distL="0" distR="0" wp14:anchorId="05B0F5A6" wp14:editId="3F1391FF">
            <wp:extent cx="5791835" cy="6125845"/>
            <wp:effectExtent l="0" t="0" r="0" b="8255"/>
            <wp:docPr id="55406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5808" name="Picture 554065808"/>
                    <pic:cNvPicPr/>
                  </pic:nvPicPr>
                  <pic:blipFill>
                    <a:blip r:embed="rId16">
                      <a:extLst>
                        <a:ext uri="{28A0092B-C50C-407E-A947-70E740481C1C}">
                          <a14:useLocalDpi xmlns:a14="http://schemas.microsoft.com/office/drawing/2010/main" val="0"/>
                        </a:ext>
                      </a:extLst>
                    </a:blip>
                    <a:stretch>
                      <a:fillRect/>
                    </a:stretch>
                  </pic:blipFill>
                  <pic:spPr>
                    <a:xfrm>
                      <a:off x="0" y="0"/>
                      <a:ext cx="5791835" cy="6125845"/>
                    </a:xfrm>
                    <a:prstGeom prst="rect">
                      <a:avLst/>
                    </a:prstGeom>
                  </pic:spPr>
                </pic:pic>
              </a:graphicData>
            </a:graphic>
          </wp:inline>
        </w:drawing>
      </w:r>
    </w:p>
    <w:p w14:paraId="5BF82DFA" w14:textId="4F9E6BC6" w:rsidR="00102E33" w:rsidRPr="00164A5F" w:rsidRDefault="001E47B1" w:rsidP="001E47B1">
      <w:pPr>
        <w:pStyle w:val="Caption"/>
      </w:pPr>
      <w:bookmarkStart w:id="20" w:name="_Toc134741984"/>
      <w:r w:rsidRPr="00164A5F">
        <w:t xml:space="preserve">Hình </w:t>
      </w:r>
      <w:fldSimple w:instr=" SEQ Hình \* ARABIC ">
        <w:r w:rsidR="00164A5F" w:rsidRPr="00164A5F">
          <w:rPr>
            <w:noProof/>
          </w:rPr>
          <w:t>2</w:t>
        </w:r>
      </w:fldSimple>
      <w:r w:rsidRPr="00164A5F">
        <w:t>. Sơ đồ usecase tổng quát</w:t>
      </w:r>
      <w:bookmarkEnd w:id="20"/>
    </w:p>
    <w:p w14:paraId="4A1CBAF3" w14:textId="62D294A4" w:rsidR="00B46D0C" w:rsidRPr="00164A5F" w:rsidRDefault="00B46D0C" w:rsidP="00B46D0C">
      <w:pPr>
        <w:pStyle w:val="Tiumccp1"/>
        <w:numPr>
          <w:ilvl w:val="1"/>
          <w:numId w:val="23"/>
        </w:numPr>
      </w:pPr>
      <w:bookmarkStart w:id="21" w:name="_Toc134741921"/>
      <w:r w:rsidRPr="00164A5F">
        <w:t>Usecase đăng nhập</w:t>
      </w:r>
      <w:bookmarkEnd w:id="21"/>
    </w:p>
    <w:tbl>
      <w:tblPr>
        <w:tblW w:w="9445" w:type="dxa"/>
        <w:tblCellMar>
          <w:top w:w="15" w:type="dxa"/>
          <w:left w:w="15" w:type="dxa"/>
          <w:bottom w:w="15" w:type="dxa"/>
          <w:right w:w="15" w:type="dxa"/>
        </w:tblCellMar>
        <w:tblLook w:val="04A0" w:firstRow="1" w:lastRow="0" w:firstColumn="1" w:lastColumn="0" w:noHBand="0" w:noVBand="1"/>
      </w:tblPr>
      <w:tblGrid>
        <w:gridCol w:w="1976"/>
        <w:gridCol w:w="3596"/>
        <w:gridCol w:w="3873"/>
      </w:tblGrid>
      <w:tr w:rsidR="00C57DB5" w:rsidRPr="00164A5F" w14:paraId="53F977AB" w14:textId="77777777" w:rsidTr="00C57DB5">
        <w:trPr>
          <w:trHeight w:val="254"/>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93BC164" w14:textId="77777777" w:rsidR="00C57DB5" w:rsidRPr="00164A5F" w:rsidRDefault="00C57DB5" w:rsidP="00607CA4">
            <w:pPr>
              <w:rPr>
                <w:sz w:val="26"/>
                <w:szCs w:val="26"/>
              </w:rPr>
            </w:pPr>
            <w:r w:rsidRPr="00164A5F">
              <w:rPr>
                <w:b/>
                <w:bCs/>
                <w:color w:val="000000"/>
                <w:sz w:val="26"/>
                <w:szCs w:val="26"/>
              </w:rPr>
              <w:t>Use Case ID</w:t>
            </w:r>
          </w:p>
        </w:tc>
        <w:tc>
          <w:tcPr>
            <w:tcW w:w="7469"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76FDF5" w14:textId="77777777" w:rsidR="00C57DB5" w:rsidRPr="00164A5F" w:rsidRDefault="00C57DB5" w:rsidP="00607CA4">
            <w:pPr>
              <w:rPr>
                <w:sz w:val="26"/>
                <w:szCs w:val="26"/>
              </w:rPr>
            </w:pPr>
            <w:r w:rsidRPr="00164A5F">
              <w:rPr>
                <w:color w:val="000000"/>
                <w:sz w:val="26"/>
                <w:szCs w:val="26"/>
              </w:rPr>
              <w:t>UC01</w:t>
            </w:r>
          </w:p>
        </w:tc>
      </w:tr>
      <w:tr w:rsidR="00C57DB5" w:rsidRPr="00164A5F" w14:paraId="0EA046F1" w14:textId="77777777" w:rsidTr="00C57DB5">
        <w:trPr>
          <w:trHeight w:val="326"/>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470C8E5" w14:textId="77777777" w:rsidR="00C57DB5" w:rsidRPr="00164A5F" w:rsidRDefault="00C57DB5" w:rsidP="00607CA4">
            <w:pPr>
              <w:rPr>
                <w:sz w:val="26"/>
                <w:szCs w:val="26"/>
              </w:rPr>
            </w:pPr>
            <w:r w:rsidRPr="00164A5F">
              <w:rPr>
                <w:b/>
                <w:bCs/>
                <w:color w:val="000000"/>
                <w:sz w:val="26"/>
                <w:szCs w:val="26"/>
              </w:rPr>
              <w:lastRenderedPageBreak/>
              <w:t>Use Case </w:t>
            </w:r>
          </w:p>
        </w:tc>
        <w:tc>
          <w:tcPr>
            <w:tcW w:w="7469"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D7B0A4" w14:textId="269400B7" w:rsidR="00C57DB5" w:rsidRPr="00164A5F" w:rsidRDefault="00C57DB5" w:rsidP="00607CA4">
            <w:pPr>
              <w:rPr>
                <w:sz w:val="26"/>
                <w:szCs w:val="26"/>
              </w:rPr>
            </w:pPr>
            <w:r w:rsidRPr="00164A5F">
              <w:rPr>
                <w:color w:val="000000"/>
                <w:sz w:val="26"/>
                <w:szCs w:val="26"/>
              </w:rPr>
              <w:t xml:space="preserve">Use case </w:t>
            </w:r>
            <w:r w:rsidR="005976E2" w:rsidRPr="00164A5F">
              <w:rPr>
                <w:color w:val="000000"/>
                <w:sz w:val="26"/>
                <w:szCs w:val="26"/>
              </w:rPr>
              <w:t>đ</w:t>
            </w:r>
            <w:r w:rsidRPr="00164A5F">
              <w:rPr>
                <w:color w:val="000000"/>
                <w:sz w:val="26"/>
                <w:szCs w:val="26"/>
              </w:rPr>
              <w:t>ăng nhập</w:t>
            </w:r>
          </w:p>
        </w:tc>
      </w:tr>
      <w:tr w:rsidR="00C57DB5" w:rsidRPr="00164A5F" w14:paraId="0E0DA9DD" w14:textId="77777777" w:rsidTr="00C57DB5">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5CE4A57" w14:textId="77777777" w:rsidR="00C57DB5" w:rsidRPr="00164A5F" w:rsidRDefault="00C57DB5" w:rsidP="00607CA4">
            <w:pPr>
              <w:rPr>
                <w:sz w:val="26"/>
                <w:szCs w:val="26"/>
              </w:rPr>
            </w:pPr>
            <w:r w:rsidRPr="00164A5F">
              <w:rPr>
                <w:b/>
                <w:bCs/>
                <w:color w:val="000000"/>
                <w:sz w:val="26"/>
                <w:szCs w:val="26"/>
              </w:rPr>
              <w:t>Scenario:</w:t>
            </w:r>
          </w:p>
        </w:tc>
        <w:tc>
          <w:tcPr>
            <w:tcW w:w="7469"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06CDB0" w14:textId="0C4BC168" w:rsidR="00C57DB5" w:rsidRPr="00164A5F" w:rsidRDefault="00C57DB5" w:rsidP="00607CA4">
            <w:pPr>
              <w:rPr>
                <w:sz w:val="26"/>
                <w:szCs w:val="26"/>
              </w:rPr>
            </w:pPr>
            <w:r w:rsidRPr="00164A5F">
              <w:rPr>
                <w:color w:val="000000"/>
                <w:sz w:val="26"/>
                <w:szCs w:val="26"/>
              </w:rPr>
              <w:t xml:space="preserve">Xảy ra trên website khi </w:t>
            </w:r>
            <w:r w:rsidR="005976E2" w:rsidRPr="00164A5F">
              <w:rPr>
                <w:color w:val="000000"/>
                <w:sz w:val="26"/>
                <w:szCs w:val="26"/>
              </w:rPr>
              <w:t>thực hiện</w:t>
            </w:r>
            <w:r w:rsidRPr="00164A5F">
              <w:rPr>
                <w:color w:val="000000"/>
                <w:sz w:val="26"/>
                <w:szCs w:val="26"/>
              </w:rPr>
              <w:t xml:space="preserve"> </w:t>
            </w:r>
            <w:r w:rsidR="005976E2" w:rsidRPr="00164A5F">
              <w:rPr>
                <w:color w:val="000000"/>
                <w:sz w:val="26"/>
                <w:szCs w:val="26"/>
              </w:rPr>
              <w:t xml:space="preserve">nút </w:t>
            </w:r>
            <w:r w:rsidRPr="00164A5F">
              <w:rPr>
                <w:color w:val="000000"/>
                <w:sz w:val="26"/>
                <w:szCs w:val="26"/>
              </w:rPr>
              <w:t>đăng nhập từ giao diện trang chủ của hệ thống.</w:t>
            </w:r>
          </w:p>
        </w:tc>
      </w:tr>
      <w:tr w:rsidR="00C57DB5" w:rsidRPr="00164A5F" w14:paraId="75A8E95B" w14:textId="77777777" w:rsidTr="00C57DB5">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3A3D5B" w14:textId="77777777" w:rsidR="00C57DB5" w:rsidRPr="00164A5F" w:rsidRDefault="00C57DB5" w:rsidP="00607CA4">
            <w:pPr>
              <w:rPr>
                <w:sz w:val="26"/>
                <w:szCs w:val="26"/>
              </w:rPr>
            </w:pPr>
            <w:r w:rsidRPr="00164A5F">
              <w:rPr>
                <w:b/>
                <w:bCs/>
                <w:color w:val="000000"/>
                <w:sz w:val="26"/>
                <w:szCs w:val="26"/>
              </w:rPr>
              <w:t>Triggering Event</w:t>
            </w:r>
          </w:p>
        </w:tc>
        <w:tc>
          <w:tcPr>
            <w:tcW w:w="7469"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E509D21" w14:textId="3138F3FC" w:rsidR="00C57DB5" w:rsidRPr="00164A5F" w:rsidRDefault="005976E2" w:rsidP="00607CA4">
            <w:pPr>
              <w:rPr>
                <w:sz w:val="26"/>
                <w:szCs w:val="26"/>
              </w:rPr>
            </w:pPr>
            <w:r w:rsidRPr="00164A5F">
              <w:rPr>
                <w:color w:val="000000"/>
                <w:sz w:val="26"/>
                <w:szCs w:val="26"/>
              </w:rPr>
              <w:t>T</w:t>
            </w:r>
            <w:r w:rsidR="00C57DB5" w:rsidRPr="00164A5F">
              <w:rPr>
                <w:color w:val="000000"/>
                <w:sz w:val="26"/>
                <w:szCs w:val="26"/>
              </w:rPr>
              <w:t>hực hiện lệnh đăng nhập vào hệ thống</w:t>
            </w:r>
          </w:p>
        </w:tc>
      </w:tr>
      <w:tr w:rsidR="00C57DB5" w:rsidRPr="00164A5F" w14:paraId="59722522" w14:textId="77777777" w:rsidTr="00C57DB5">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0D3753" w14:textId="77777777" w:rsidR="00C57DB5" w:rsidRPr="00164A5F" w:rsidRDefault="00C57DB5" w:rsidP="00607CA4">
            <w:pPr>
              <w:rPr>
                <w:sz w:val="26"/>
                <w:szCs w:val="26"/>
              </w:rPr>
            </w:pPr>
            <w:r w:rsidRPr="00164A5F">
              <w:rPr>
                <w:b/>
                <w:bCs/>
                <w:color w:val="000000"/>
                <w:sz w:val="26"/>
                <w:szCs w:val="26"/>
              </w:rPr>
              <w:t>Description</w:t>
            </w:r>
          </w:p>
        </w:tc>
        <w:tc>
          <w:tcPr>
            <w:tcW w:w="7469"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2106150" w14:textId="2232308C" w:rsidR="00C57DB5" w:rsidRPr="00164A5F" w:rsidRDefault="005976E2" w:rsidP="00607CA4">
            <w:pPr>
              <w:rPr>
                <w:sz w:val="26"/>
                <w:szCs w:val="26"/>
              </w:rPr>
            </w:pPr>
            <w:r w:rsidRPr="00164A5F">
              <w:rPr>
                <w:color w:val="000000"/>
                <w:sz w:val="26"/>
                <w:szCs w:val="26"/>
              </w:rPr>
              <w:t>Đ</w:t>
            </w:r>
            <w:r w:rsidR="00C57DB5" w:rsidRPr="00164A5F">
              <w:rPr>
                <w:color w:val="000000"/>
                <w:sz w:val="26"/>
                <w:szCs w:val="26"/>
              </w:rPr>
              <w:t>ăng nhập vào hệ thống để sử dụng các chức năng của hệ thống.</w:t>
            </w:r>
          </w:p>
        </w:tc>
      </w:tr>
      <w:tr w:rsidR="00C57DB5" w:rsidRPr="00164A5F" w14:paraId="66E925BF" w14:textId="77777777" w:rsidTr="00C57DB5">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B0778D9" w14:textId="77777777" w:rsidR="00C57DB5" w:rsidRPr="00164A5F" w:rsidRDefault="00C57DB5" w:rsidP="00607CA4">
            <w:pPr>
              <w:rPr>
                <w:sz w:val="26"/>
                <w:szCs w:val="26"/>
              </w:rPr>
            </w:pPr>
            <w:r w:rsidRPr="00164A5F">
              <w:rPr>
                <w:b/>
                <w:bCs/>
                <w:color w:val="000000"/>
                <w:sz w:val="26"/>
                <w:szCs w:val="26"/>
              </w:rPr>
              <w:t>Actor(s)</w:t>
            </w:r>
          </w:p>
        </w:tc>
        <w:tc>
          <w:tcPr>
            <w:tcW w:w="7469"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8B3DB19" w14:textId="35C57E38" w:rsidR="00C57DB5" w:rsidRPr="00164A5F" w:rsidRDefault="00C57DB5" w:rsidP="00607CA4">
            <w:pPr>
              <w:rPr>
                <w:sz w:val="26"/>
                <w:szCs w:val="26"/>
              </w:rPr>
            </w:pPr>
            <w:r w:rsidRPr="00164A5F">
              <w:rPr>
                <w:color w:val="000000"/>
                <w:sz w:val="26"/>
                <w:szCs w:val="26"/>
              </w:rPr>
              <w:t xml:space="preserve">Admin, </w:t>
            </w:r>
            <w:r w:rsidR="005976E2" w:rsidRPr="00164A5F">
              <w:rPr>
                <w:color w:val="000000"/>
                <w:sz w:val="26"/>
                <w:szCs w:val="26"/>
              </w:rPr>
              <w:t>user</w:t>
            </w:r>
          </w:p>
        </w:tc>
      </w:tr>
      <w:tr w:rsidR="00C57DB5" w:rsidRPr="00164A5F" w14:paraId="3759A634" w14:textId="77777777" w:rsidTr="00C57DB5">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959FE29" w14:textId="77777777" w:rsidR="00C57DB5" w:rsidRPr="00164A5F" w:rsidRDefault="00C57DB5" w:rsidP="00607CA4">
            <w:pPr>
              <w:rPr>
                <w:sz w:val="26"/>
                <w:szCs w:val="26"/>
              </w:rPr>
            </w:pPr>
            <w:r w:rsidRPr="00164A5F">
              <w:rPr>
                <w:b/>
                <w:bCs/>
                <w:color w:val="000000"/>
                <w:sz w:val="26"/>
                <w:szCs w:val="26"/>
              </w:rPr>
              <w:t>Pre-Condition(s):</w:t>
            </w:r>
          </w:p>
        </w:tc>
        <w:tc>
          <w:tcPr>
            <w:tcW w:w="7469"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C782258" w14:textId="77777777" w:rsidR="00C57DB5" w:rsidRPr="00164A5F" w:rsidRDefault="00C57DB5" w:rsidP="00C57DB5">
            <w:pPr>
              <w:pStyle w:val="Nidungvnbn"/>
              <w:numPr>
                <w:ilvl w:val="0"/>
                <w:numId w:val="26"/>
              </w:numPr>
              <w:jc w:val="left"/>
            </w:pPr>
            <w:r w:rsidRPr="00164A5F">
              <w:t>Tài khoản người dùng đã được cung cấp</w:t>
            </w:r>
          </w:p>
          <w:p w14:paraId="17CA4D55" w14:textId="77777777" w:rsidR="00C57DB5" w:rsidRPr="00164A5F" w:rsidRDefault="00C57DB5" w:rsidP="00C57DB5">
            <w:pPr>
              <w:pStyle w:val="Nidungvnbn"/>
              <w:numPr>
                <w:ilvl w:val="0"/>
                <w:numId w:val="26"/>
              </w:numPr>
              <w:jc w:val="left"/>
            </w:pPr>
            <w:r w:rsidRPr="00164A5F">
              <w:t>Tài khoản người dùng đã được phân quyền</w:t>
            </w:r>
          </w:p>
          <w:p w14:paraId="470574AB" w14:textId="77777777" w:rsidR="00C57DB5" w:rsidRPr="00164A5F" w:rsidRDefault="00C57DB5" w:rsidP="00C57DB5">
            <w:pPr>
              <w:pStyle w:val="ListParagraph"/>
              <w:numPr>
                <w:ilvl w:val="0"/>
                <w:numId w:val="26"/>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Thiết bị của người dùng đã được kết nối internet khi thực hiện đăng nhập (đã truy cập vào website)</w:t>
            </w:r>
          </w:p>
        </w:tc>
      </w:tr>
      <w:tr w:rsidR="00C57DB5" w:rsidRPr="00164A5F" w14:paraId="01E8C947" w14:textId="77777777" w:rsidTr="00C57DB5">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49E9D1" w14:textId="77777777" w:rsidR="00C57DB5" w:rsidRPr="00164A5F" w:rsidRDefault="00C57DB5" w:rsidP="00607CA4">
            <w:pPr>
              <w:rPr>
                <w:sz w:val="26"/>
                <w:szCs w:val="26"/>
              </w:rPr>
            </w:pPr>
            <w:r w:rsidRPr="00164A5F">
              <w:rPr>
                <w:b/>
                <w:bCs/>
                <w:color w:val="000000"/>
                <w:sz w:val="26"/>
                <w:szCs w:val="26"/>
              </w:rPr>
              <w:t>Post-Condition(s):</w:t>
            </w:r>
          </w:p>
        </w:tc>
        <w:tc>
          <w:tcPr>
            <w:tcW w:w="7469"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F9BB0FE" w14:textId="77777777" w:rsidR="00C57DB5" w:rsidRPr="00164A5F" w:rsidRDefault="00C57DB5" w:rsidP="00C57DB5">
            <w:pPr>
              <w:pStyle w:val="ListParagraph"/>
              <w:numPr>
                <w:ilvl w:val="0"/>
                <w:numId w:val="26"/>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Người dùng đăng nhập hệ thống thành công</w:t>
            </w:r>
          </w:p>
          <w:p w14:paraId="12E1F7B6" w14:textId="77777777" w:rsidR="00C57DB5" w:rsidRPr="00164A5F" w:rsidRDefault="00C57DB5" w:rsidP="00C57DB5">
            <w:pPr>
              <w:pStyle w:val="ListParagraph"/>
              <w:numPr>
                <w:ilvl w:val="0"/>
                <w:numId w:val="26"/>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Hệ thống ghi nhận hoạt động đăng nhập thành công vào Activity Log.</w:t>
            </w:r>
          </w:p>
        </w:tc>
      </w:tr>
      <w:tr w:rsidR="00C57DB5" w:rsidRPr="00164A5F" w14:paraId="17D390EF" w14:textId="77777777" w:rsidTr="00C57DB5">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7E5932" w14:textId="77777777" w:rsidR="00C57DB5" w:rsidRPr="00164A5F" w:rsidRDefault="00C57DB5" w:rsidP="00607CA4">
            <w:pPr>
              <w:rPr>
                <w:sz w:val="26"/>
                <w:szCs w:val="26"/>
              </w:rPr>
            </w:pPr>
            <w:r w:rsidRPr="00164A5F">
              <w:rPr>
                <w:b/>
                <w:bCs/>
                <w:color w:val="000000"/>
                <w:sz w:val="26"/>
                <w:szCs w:val="26"/>
              </w:rPr>
              <w:t>Flow of Event</w:t>
            </w:r>
          </w:p>
        </w:tc>
        <w:tc>
          <w:tcPr>
            <w:tcW w:w="3596"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30BA0B" w14:textId="77777777" w:rsidR="00C57DB5" w:rsidRPr="00164A5F" w:rsidRDefault="00C57DB5" w:rsidP="00607CA4">
            <w:pPr>
              <w:rPr>
                <w:sz w:val="26"/>
                <w:szCs w:val="26"/>
              </w:rPr>
            </w:pPr>
            <w:r w:rsidRPr="00164A5F">
              <w:rPr>
                <w:b/>
                <w:bCs/>
                <w:color w:val="000000"/>
                <w:sz w:val="26"/>
                <w:szCs w:val="26"/>
              </w:rPr>
              <w:t>Actor</w:t>
            </w:r>
          </w:p>
        </w:tc>
        <w:tc>
          <w:tcPr>
            <w:tcW w:w="3873" w:type="dxa"/>
            <w:tcBorders>
              <w:top w:val="single" w:sz="4" w:space="0" w:color="000000"/>
              <w:left w:val="single" w:sz="4" w:space="0" w:color="000000"/>
              <w:bottom w:val="single" w:sz="4" w:space="0" w:color="000000"/>
              <w:right w:val="single" w:sz="4" w:space="0" w:color="000000"/>
            </w:tcBorders>
            <w:vAlign w:val="center"/>
            <w:hideMark/>
          </w:tcPr>
          <w:p w14:paraId="345E1189" w14:textId="77777777" w:rsidR="00C57DB5" w:rsidRPr="00164A5F" w:rsidRDefault="00C57DB5" w:rsidP="00C57DB5">
            <w:pPr>
              <w:ind w:right="164"/>
              <w:rPr>
                <w:sz w:val="26"/>
                <w:szCs w:val="26"/>
              </w:rPr>
            </w:pPr>
            <w:r w:rsidRPr="00164A5F">
              <w:rPr>
                <w:b/>
                <w:bCs/>
                <w:color w:val="000000"/>
                <w:sz w:val="26"/>
                <w:szCs w:val="26"/>
              </w:rPr>
              <w:t>System</w:t>
            </w:r>
          </w:p>
        </w:tc>
      </w:tr>
      <w:tr w:rsidR="00C57DB5" w:rsidRPr="00164A5F" w14:paraId="166959BD" w14:textId="77777777" w:rsidTr="00C57DB5">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6BE456" w14:textId="77777777" w:rsidR="00C57DB5" w:rsidRPr="00164A5F" w:rsidRDefault="00C57DB5" w:rsidP="00607CA4">
            <w:pPr>
              <w:rPr>
                <w:sz w:val="26"/>
                <w:szCs w:val="26"/>
              </w:rPr>
            </w:pPr>
          </w:p>
        </w:tc>
        <w:tc>
          <w:tcPr>
            <w:tcW w:w="3596"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82383F9" w14:textId="6E35A967" w:rsidR="00C57DB5" w:rsidRPr="00164A5F" w:rsidRDefault="00C57DB5" w:rsidP="00C57DB5">
            <w:pPr>
              <w:pStyle w:val="ListParagraph"/>
              <w:numPr>
                <w:ilvl w:val="0"/>
                <w:numId w:val="24"/>
              </w:numPr>
              <w:spacing w:after="0" w:line="240" w:lineRule="auto"/>
              <w:ind w:left="373" w:hanging="450"/>
              <w:rPr>
                <w:rFonts w:ascii="Times New Roman" w:hAnsi="Times New Roman" w:cs="Times New Roman"/>
                <w:sz w:val="26"/>
                <w:szCs w:val="26"/>
              </w:rPr>
            </w:pPr>
            <w:r w:rsidRPr="00164A5F">
              <w:rPr>
                <w:rFonts w:ascii="Times New Roman" w:hAnsi="Times New Roman" w:cs="Times New Roman"/>
                <w:color w:val="000000"/>
                <w:sz w:val="26"/>
                <w:szCs w:val="26"/>
              </w:rPr>
              <w:t>Admin/</w:t>
            </w:r>
            <w:r w:rsidR="005976E2" w:rsidRPr="00164A5F">
              <w:rPr>
                <w:rFonts w:ascii="Times New Roman" w:hAnsi="Times New Roman" w:cs="Times New Roman"/>
                <w:color w:val="000000"/>
                <w:sz w:val="26"/>
                <w:szCs w:val="26"/>
              </w:rPr>
              <w:t>user</w:t>
            </w:r>
            <w:r w:rsidRPr="00164A5F">
              <w:rPr>
                <w:rFonts w:ascii="Times New Roman" w:hAnsi="Times New Roman" w:cs="Times New Roman"/>
                <w:color w:val="000000"/>
                <w:sz w:val="26"/>
                <w:szCs w:val="26"/>
              </w:rPr>
              <w:t xml:space="preserve"> dân click vào nút đăng nhập</w:t>
            </w:r>
          </w:p>
          <w:p w14:paraId="558A9AEF" w14:textId="77777777" w:rsidR="00C57DB5" w:rsidRPr="00164A5F" w:rsidRDefault="00C57DB5" w:rsidP="00607CA4">
            <w:pPr>
              <w:rPr>
                <w:sz w:val="26"/>
                <w:szCs w:val="26"/>
              </w:rPr>
            </w:pPr>
          </w:p>
          <w:p w14:paraId="4166947F" w14:textId="6C11C839" w:rsidR="00C57DB5" w:rsidRPr="00164A5F" w:rsidRDefault="00C57DB5" w:rsidP="00C57DB5">
            <w:pPr>
              <w:pStyle w:val="ListParagraph"/>
              <w:numPr>
                <w:ilvl w:val="0"/>
                <w:numId w:val="24"/>
              </w:numPr>
              <w:spacing w:after="0" w:line="240" w:lineRule="auto"/>
              <w:ind w:left="373" w:hanging="450"/>
              <w:rPr>
                <w:rFonts w:ascii="Times New Roman" w:hAnsi="Times New Roman" w:cs="Times New Roman"/>
                <w:sz w:val="26"/>
                <w:szCs w:val="26"/>
              </w:rPr>
            </w:pPr>
            <w:r w:rsidRPr="00164A5F">
              <w:rPr>
                <w:rFonts w:ascii="Times New Roman" w:hAnsi="Times New Roman" w:cs="Times New Roman"/>
                <w:color w:val="000000"/>
                <w:sz w:val="26"/>
                <w:szCs w:val="26"/>
              </w:rPr>
              <w:lastRenderedPageBreak/>
              <w:t>Admin/</w:t>
            </w:r>
            <w:r w:rsidR="005976E2" w:rsidRPr="00164A5F">
              <w:rPr>
                <w:rFonts w:ascii="Times New Roman" w:hAnsi="Times New Roman" w:cs="Times New Roman"/>
                <w:color w:val="000000"/>
                <w:sz w:val="26"/>
                <w:szCs w:val="26"/>
              </w:rPr>
              <w:t>user</w:t>
            </w:r>
            <w:r w:rsidRPr="00164A5F">
              <w:rPr>
                <w:rFonts w:ascii="Times New Roman" w:hAnsi="Times New Roman" w:cs="Times New Roman"/>
                <w:color w:val="000000"/>
                <w:sz w:val="26"/>
                <w:szCs w:val="26"/>
              </w:rPr>
              <w:t xml:space="preserve"> nhập thông tin, tiếp theo nhấn nút đăng nhập</w:t>
            </w:r>
          </w:p>
          <w:p w14:paraId="175BA587" w14:textId="77777777" w:rsidR="00C57DB5" w:rsidRPr="00164A5F" w:rsidRDefault="00C57DB5" w:rsidP="00607CA4">
            <w:pPr>
              <w:spacing w:after="240"/>
              <w:rPr>
                <w:sz w:val="26"/>
                <w:szCs w:val="26"/>
              </w:rPr>
            </w:pPr>
            <w:r w:rsidRPr="00164A5F">
              <w:rPr>
                <w:sz w:val="26"/>
                <w:szCs w:val="26"/>
              </w:rPr>
              <w:br/>
            </w:r>
            <w:r w:rsidRPr="00164A5F">
              <w:rPr>
                <w:sz w:val="26"/>
                <w:szCs w:val="26"/>
              </w:rPr>
              <w:br/>
            </w:r>
            <w:r w:rsidRPr="00164A5F">
              <w:rPr>
                <w:sz w:val="26"/>
                <w:szCs w:val="26"/>
              </w:rPr>
              <w:br/>
            </w:r>
          </w:p>
        </w:tc>
        <w:tc>
          <w:tcPr>
            <w:tcW w:w="3873" w:type="dxa"/>
            <w:tcBorders>
              <w:top w:val="single" w:sz="4" w:space="0" w:color="000000"/>
              <w:left w:val="single" w:sz="4" w:space="0" w:color="000000"/>
              <w:bottom w:val="single" w:sz="4" w:space="0" w:color="000000"/>
              <w:right w:val="single" w:sz="4" w:space="0" w:color="000000"/>
            </w:tcBorders>
            <w:hideMark/>
          </w:tcPr>
          <w:p w14:paraId="31E9FA45" w14:textId="77777777" w:rsidR="00C57DB5" w:rsidRPr="00164A5F" w:rsidRDefault="00C57DB5" w:rsidP="00C57DB5">
            <w:pPr>
              <w:pStyle w:val="Nidungvnbn"/>
              <w:numPr>
                <w:ilvl w:val="1"/>
                <w:numId w:val="25"/>
              </w:numPr>
              <w:spacing w:after="200"/>
              <w:ind w:left="618" w:right="254" w:hanging="552"/>
            </w:pPr>
            <w:r w:rsidRPr="00164A5F">
              <w:lastRenderedPageBreak/>
              <w:t xml:space="preserve"> Màn hình đăng nhập hiện ra</w:t>
            </w:r>
          </w:p>
          <w:p w14:paraId="7832F4D1" w14:textId="77777777" w:rsidR="00C57DB5" w:rsidRPr="00164A5F" w:rsidRDefault="00C57DB5" w:rsidP="00C57DB5">
            <w:pPr>
              <w:pStyle w:val="Nidungvnbn"/>
              <w:numPr>
                <w:ilvl w:val="1"/>
                <w:numId w:val="24"/>
              </w:numPr>
              <w:spacing w:after="200"/>
              <w:ind w:left="618" w:right="254" w:hanging="552"/>
            </w:pPr>
            <w:r w:rsidRPr="00164A5F">
              <w:lastRenderedPageBreak/>
              <w:t>Hệ thống truy vấn CSDL để kiểm tra tài khoản có tồn tại hay không.</w:t>
            </w:r>
          </w:p>
          <w:p w14:paraId="55E6E844" w14:textId="77777777" w:rsidR="00C57DB5" w:rsidRPr="00164A5F" w:rsidRDefault="00C57DB5" w:rsidP="00C57DB5">
            <w:pPr>
              <w:pStyle w:val="Nidungvnbn"/>
              <w:numPr>
                <w:ilvl w:val="1"/>
                <w:numId w:val="24"/>
              </w:numPr>
              <w:spacing w:after="200"/>
              <w:ind w:left="618" w:right="254" w:hanging="552"/>
            </w:pPr>
            <w:r w:rsidRPr="00164A5F">
              <w:t>Nếu tồn tại tài khoản, giao diện có các chức năng theo quyền của tài khoản được hiện ra</w:t>
            </w:r>
          </w:p>
        </w:tc>
      </w:tr>
      <w:tr w:rsidR="00C57DB5" w:rsidRPr="00164A5F" w14:paraId="67B7629A" w14:textId="77777777" w:rsidTr="00C57DB5">
        <w:trPr>
          <w:trHeight w:val="20"/>
        </w:trPr>
        <w:tc>
          <w:tcPr>
            <w:tcW w:w="0" w:type="auto"/>
            <w:tcBorders>
              <w:top w:val="single" w:sz="4" w:space="0" w:color="000000"/>
              <w:left w:val="single" w:sz="4" w:space="0" w:color="000000"/>
              <w:bottom w:val="single" w:sz="4" w:space="0" w:color="000000"/>
              <w:right w:val="single" w:sz="4" w:space="0" w:color="000000"/>
            </w:tcBorders>
            <w:vAlign w:val="center"/>
          </w:tcPr>
          <w:p w14:paraId="62A463C0" w14:textId="77777777" w:rsidR="00C57DB5" w:rsidRPr="00164A5F" w:rsidRDefault="00C57DB5" w:rsidP="00607CA4">
            <w:pPr>
              <w:rPr>
                <w:b/>
                <w:bCs/>
                <w:sz w:val="26"/>
                <w:szCs w:val="26"/>
              </w:rPr>
            </w:pPr>
            <w:r w:rsidRPr="00164A5F">
              <w:rPr>
                <w:b/>
                <w:bCs/>
                <w:sz w:val="26"/>
                <w:szCs w:val="26"/>
              </w:rPr>
              <w:lastRenderedPageBreak/>
              <w:t>Alternative flow</w:t>
            </w:r>
          </w:p>
        </w:tc>
        <w:tc>
          <w:tcPr>
            <w:tcW w:w="3596"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tcPr>
          <w:p w14:paraId="5793B083" w14:textId="77777777" w:rsidR="00C57DB5" w:rsidRPr="00164A5F" w:rsidRDefault="00C57DB5" w:rsidP="00607CA4">
            <w:pPr>
              <w:rPr>
                <w:color w:val="000000"/>
                <w:sz w:val="26"/>
                <w:szCs w:val="26"/>
              </w:rPr>
            </w:pPr>
          </w:p>
        </w:tc>
        <w:tc>
          <w:tcPr>
            <w:tcW w:w="3873" w:type="dxa"/>
            <w:tcBorders>
              <w:top w:val="single" w:sz="4" w:space="0" w:color="000000"/>
              <w:left w:val="single" w:sz="4" w:space="0" w:color="000000"/>
              <w:bottom w:val="single" w:sz="4" w:space="0" w:color="000000"/>
              <w:right w:val="single" w:sz="4" w:space="0" w:color="000000"/>
            </w:tcBorders>
          </w:tcPr>
          <w:p w14:paraId="57E783C8" w14:textId="42698199" w:rsidR="00C57DB5" w:rsidRPr="00164A5F" w:rsidRDefault="00C57DB5" w:rsidP="005976E2">
            <w:pPr>
              <w:pStyle w:val="Nidungvnbn"/>
              <w:ind w:left="345" w:right="254" w:firstLine="0"/>
            </w:pPr>
            <w:r w:rsidRPr="00164A5F">
              <w:t>Nếu trong cơ sở dữ liệu không</w:t>
            </w:r>
            <w:r w:rsidR="005976E2" w:rsidRPr="00164A5F">
              <w:t xml:space="preserve"> </w:t>
            </w:r>
            <w:r w:rsidRPr="00164A5F">
              <w:t>có tài khoản ứng với thông tin người dùng nhập vào, hệ thống sẽ thông báo để nhập lại thông tin.</w:t>
            </w:r>
          </w:p>
        </w:tc>
      </w:tr>
      <w:tr w:rsidR="00C57DB5" w:rsidRPr="00164A5F" w14:paraId="5F6DB06D" w14:textId="77777777" w:rsidTr="00C57DB5">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4E8AB6" w14:textId="77777777" w:rsidR="00C57DB5" w:rsidRPr="00164A5F" w:rsidRDefault="00C57DB5" w:rsidP="00607CA4">
            <w:pPr>
              <w:rPr>
                <w:sz w:val="26"/>
                <w:szCs w:val="26"/>
              </w:rPr>
            </w:pPr>
            <w:r w:rsidRPr="00164A5F">
              <w:rPr>
                <w:b/>
                <w:bCs/>
                <w:color w:val="000000"/>
                <w:sz w:val="26"/>
                <w:szCs w:val="26"/>
              </w:rPr>
              <w:t>Exception</w:t>
            </w:r>
          </w:p>
        </w:tc>
        <w:tc>
          <w:tcPr>
            <w:tcW w:w="7469"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D2C16A6" w14:textId="77777777" w:rsidR="00C57DB5" w:rsidRPr="00164A5F" w:rsidRDefault="00C57DB5" w:rsidP="001E47B1">
            <w:pPr>
              <w:keepNext/>
              <w:rPr>
                <w:color w:val="000000"/>
                <w:sz w:val="26"/>
                <w:szCs w:val="26"/>
              </w:rPr>
            </w:pPr>
            <w:r w:rsidRPr="00164A5F">
              <w:rPr>
                <w:color w:val="000000"/>
                <w:sz w:val="26"/>
                <w:szCs w:val="26"/>
              </w:rPr>
              <w:t>Nếu người dùng quên mật khẩu, click vào nút quên mật khẩu để đến các bước phục hồi tài khoản.</w:t>
            </w:r>
          </w:p>
        </w:tc>
      </w:tr>
    </w:tbl>
    <w:p w14:paraId="762A2CB6" w14:textId="0FFF9815" w:rsidR="00C57DB5" w:rsidRPr="00164A5F" w:rsidRDefault="001E47B1" w:rsidP="001E47B1">
      <w:pPr>
        <w:pStyle w:val="Caption"/>
      </w:pPr>
      <w:bookmarkStart w:id="22" w:name="_Toc134742011"/>
      <w:r w:rsidRPr="00164A5F">
        <w:t xml:space="preserve">Bảng  </w:t>
      </w:r>
      <w:fldSimple w:instr=" SEQ Bảng_ \* ARABIC ">
        <w:r w:rsidR="00164A5F" w:rsidRPr="00164A5F">
          <w:rPr>
            <w:noProof/>
          </w:rPr>
          <w:t>3</w:t>
        </w:r>
      </w:fldSimple>
      <w:r w:rsidRPr="00164A5F">
        <w:t>. Usecase đăng nhập</w:t>
      </w:r>
      <w:bookmarkEnd w:id="22"/>
    </w:p>
    <w:p w14:paraId="0451DB72" w14:textId="313047B5" w:rsidR="00B46D0C" w:rsidRPr="00164A5F" w:rsidRDefault="00B46D0C" w:rsidP="00B46D0C">
      <w:pPr>
        <w:pStyle w:val="Tiumccp1"/>
        <w:numPr>
          <w:ilvl w:val="1"/>
          <w:numId w:val="23"/>
        </w:numPr>
      </w:pPr>
      <w:bookmarkStart w:id="23" w:name="_Toc134741922"/>
      <w:r w:rsidRPr="00164A5F">
        <w:t>Usecase quản lý header</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976"/>
        <w:gridCol w:w="3837"/>
        <w:gridCol w:w="3298"/>
      </w:tblGrid>
      <w:tr w:rsidR="005976E2" w:rsidRPr="00164A5F" w14:paraId="0B44F8A5"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2A4D13" w14:textId="77777777" w:rsidR="005976E2" w:rsidRPr="00164A5F" w:rsidRDefault="005976E2"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DB908B" w14:textId="4E7892C9" w:rsidR="005976E2" w:rsidRPr="00164A5F" w:rsidRDefault="005976E2" w:rsidP="00607CA4">
            <w:pPr>
              <w:rPr>
                <w:sz w:val="26"/>
                <w:szCs w:val="26"/>
              </w:rPr>
            </w:pPr>
            <w:r w:rsidRPr="00164A5F">
              <w:rPr>
                <w:sz w:val="26"/>
                <w:szCs w:val="26"/>
              </w:rPr>
              <w:t>UC</w:t>
            </w:r>
            <w:r w:rsidR="00CE5F24" w:rsidRPr="00164A5F">
              <w:rPr>
                <w:sz w:val="26"/>
                <w:szCs w:val="26"/>
              </w:rPr>
              <w:t>02</w:t>
            </w:r>
          </w:p>
        </w:tc>
      </w:tr>
      <w:tr w:rsidR="005976E2" w:rsidRPr="00164A5F" w14:paraId="237393F2"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00384BD" w14:textId="77777777" w:rsidR="005976E2" w:rsidRPr="00164A5F" w:rsidRDefault="005976E2"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2084CB5" w14:textId="73C5ED12" w:rsidR="005976E2" w:rsidRPr="00164A5F" w:rsidRDefault="005976E2" w:rsidP="00607CA4">
            <w:pPr>
              <w:rPr>
                <w:sz w:val="26"/>
                <w:szCs w:val="26"/>
              </w:rPr>
            </w:pPr>
            <w:r w:rsidRPr="00164A5F">
              <w:rPr>
                <w:color w:val="000000"/>
                <w:sz w:val="26"/>
                <w:szCs w:val="26"/>
              </w:rPr>
              <w:t>Quản lý</w:t>
            </w:r>
            <w:r w:rsidR="00CE5F24" w:rsidRPr="00164A5F">
              <w:rPr>
                <w:color w:val="000000"/>
                <w:sz w:val="26"/>
                <w:szCs w:val="26"/>
              </w:rPr>
              <w:t xml:space="preserve"> header</w:t>
            </w:r>
          </w:p>
        </w:tc>
      </w:tr>
      <w:tr w:rsidR="005976E2" w:rsidRPr="00164A5F" w14:paraId="7807031B"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FF7CBD" w14:textId="77777777" w:rsidR="005976E2" w:rsidRPr="00164A5F" w:rsidRDefault="005976E2"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B611FA0" w14:textId="79049E36" w:rsidR="005976E2" w:rsidRPr="00164A5F" w:rsidRDefault="00CE5F24" w:rsidP="00607CA4">
            <w:pPr>
              <w:rPr>
                <w:sz w:val="26"/>
                <w:szCs w:val="26"/>
              </w:rPr>
            </w:pPr>
            <w:r w:rsidRPr="00164A5F">
              <w:rPr>
                <w:color w:val="000000"/>
                <w:sz w:val="26"/>
                <w:szCs w:val="26"/>
              </w:rPr>
              <w:t>Admin muốn thay đổi các nội dung trong phần header</w:t>
            </w:r>
          </w:p>
        </w:tc>
      </w:tr>
      <w:tr w:rsidR="005976E2" w:rsidRPr="00164A5F" w14:paraId="4FDA809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0F15AD" w14:textId="77777777" w:rsidR="005976E2" w:rsidRPr="00164A5F" w:rsidRDefault="005976E2" w:rsidP="00607CA4">
            <w:pPr>
              <w:rPr>
                <w:sz w:val="26"/>
                <w:szCs w:val="26"/>
              </w:rPr>
            </w:pPr>
            <w:r w:rsidRPr="00164A5F">
              <w:rPr>
                <w:b/>
                <w:bCs/>
                <w:color w:val="000000"/>
                <w:sz w:val="26"/>
                <w:szCs w:val="26"/>
              </w:rPr>
              <w:lastRenderedPageBreak/>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BF52DC" w14:textId="42C64438" w:rsidR="005976E2" w:rsidRPr="00164A5F" w:rsidRDefault="00CE5F24" w:rsidP="00607CA4">
            <w:pPr>
              <w:rPr>
                <w:sz w:val="26"/>
                <w:szCs w:val="26"/>
              </w:rPr>
            </w:pPr>
            <w:r w:rsidRPr="00164A5F">
              <w:rPr>
                <w:sz w:val="26"/>
                <w:szCs w:val="26"/>
              </w:rPr>
              <w:t>Admin</w:t>
            </w:r>
            <w:r w:rsidR="005976E2" w:rsidRPr="00164A5F">
              <w:rPr>
                <w:sz w:val="26"/>
                <w:szCs w:val="26"/>
              </w:rPr>
              <w:t xml:space="preserve"> nhấn vào nút “Quản lý</w:t>
            </w:r>
            <w:r w:rsidRPr="00164A5F">
              <w:rPr>
                <w:sz w:val="26"/>
                <w:szCs w:val="26"/>
              </w:rPr>
              <w:t xml:space="preserve"> header</w:t>
            </w:r>
            <w:r w:rsidR="005976E2" w:rsidRPr="00164A5F">
              <w:rPr>
                <w:sz w:val="26"/>
                <w:szCs w:val="26"/>
              </w:rPr>
              <w:t>”</w:t>
            </w:r>
          </w:p>
        </w:tc>
      </w:tr>
      <w:tr w:rsidR="005976E2" w:rsidRPr="00164A5F" w14:paraId="07A5E4CF"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82E876" w14:textId="77777777" w:rsidR="005976E2" w:rsidRPr="00164A5F" w:rsidRDefault="005976E2"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1CA9AC" w14:textId="7A21C9E9" w:rsidR="005976E2" w:rsidRPr="00164A5F" w:rsidRDefault="005976E2" w:rsidP="00607CA4">
            <w:pPr>
              <w:rPr>
                <w:sz w:val="26"/>
                <w:szCs w:val="26"/>
              </w:rPr>
            </w:pPr>
            <w:r w:rsidRPr="00164A5F">
              <w:rPr>
                <w:sz w:val="26"/>
                <w:szCs w:val="26"/>
              </w:rPr>
              <w:t xml:space="preserve">Mô tả cách </w:t>
            </w:r>
            <w:r w:rsidR="00CE5F24" w:rsidRPr="00164A5F">
              <w:rPr>
                <w:sz w:val="26"/>
                <w:szCs w:val="26"/>
              </w:rPr>
              <w:t>thêm, sửa, xóa các thành phần trong header, bao gồm: logo, banner, menu</w:t>
            </w:r>
          </w:p>
        </w:tc>
      </w:tr>
      <w:tr w:rsidR="005976E2" w:rsidRPr="00164A5F" w14:paraId="609D3639"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2478AF5" w14:textId="77777777" w:rsidR="005976E2" w:rsidRPr="00164A5F" w:rsidRDefault="005976E2"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AA7D7F" w14:textId="5A12AE42" w:rsidR="005976E2" w:rsidRPr="00164A5F" w:rsidRDefault="00CE5F24" w:rsidP="00607CA4">
            <w:pPr>
              <w:rPr>
                <w:sz w:val="26"/>
                <w:szCs w:val="26"/>
              </w:rPr>
            </w:pPr>
            <w:r w:rsidRPr="00164A5F">
              <w:rPr>
                <w:sz w:val="26"/>
                <w:szCs w:val="26"/>
              </w:rPr>
              <w:t>Admin</w:t>
            </w:r>
          </w:p>
        </w:tc>
      </w:tr>
      <w:tr w:rsidR="005976E2" w:rsidRPr="00164A5F" w14:paraId="5EA43FD6"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360552" w14:textId="77777777" w:rsidR="005976E2" w:rsidRPr="00164A5F" w:rsidRDefault="005976E2"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576E1BF" w14:textId="77777777" w:rsidR="005976E2" w:rsidRPr="00164A5F" w:rsidRDefault="005976E2" w:rsidP="00607CA4">
            <w:pPr>
              <w:rPr>
                <w:sz w:val="26"/>
                <w:szCs w:val="26"/>
              </w:rPr>
            </w:pPr>
            <w:r w:rsidRPr="00164A5F">
              <w:rPr>
                <w:color w:val="000000"/>
                <w:sz w:val="26"/>
                <w:szCs w:val="26"/>
              </w:rPr>
              <w:t>Đăng nhập thành công vào hệ thống</w:t>
            </w:r>
          </w:p>
          <w:p w14:paraId="4CBF36C0" w14:textId="77777777" w:rsidR="005976E2" w:rsidRPr="00164A5F" w:rsidRDefault="005976E2" w:rsidP="00607CA4">
            <w:pPr>
              <w:ind w:left="720"/>
              <w:rPr>
                <w:sz w:val="26"/>
                <w:szCs w:val="26"/>
              </w:rPr>
            </w:pPr>
          </w:p>
        </w:tc>
      </w:tr>
      <w:tr w:rsidR="005976E2" w:rsidRPr="00164A5F" w14:paraId="666B950B"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E31D7A5" w14:textId="77777777" w:rsidR="005976E2" w:rsidRPr="00164A5F" w:rsidRDefault="005976E2"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92ACC27" w14:textId="40C0A20A" w:rsidR="005976E2" w:rsidRPr="00164A5F" w:rsidRDefault="005976E2" w:rsidP="005976E2">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T</w:t>
            </w:r>
            <w:r w:rsidR="00343CB1" w:rsidRPr="00164A5F">
              <w:rPr>
                <w:rFonts w:ascii="Times New Roman" w:hAnsi="Times New Roman" w:cs="Times New Roman"/>
                <w:sz w:val="26"/>
                <w:szCs w:val="26"/>
              </w:rPr>
              <w:t>h</w:t>
            </w:r>
            <w:r w:rsidRPr="00164A5F">
              <w:rPr>
                <w:rFonts w:ascii="Times New Roman" w:hAnsi="Times New Roman" w:cs="Times New Roman"/>
                <w:sz w:val="26"/>
                <w:szCs w:val="26"/>
              </w:rPr>
              <w:t xml:space="preserve">ao tác được các nút chức năng trong hệ thống </w:t>
            </w:r>
          </w:p>
          <w:p w14:paraId="39E6CDA2" w14:textId="77777777" w:rsidR="005976E2" w:rsidRPr="00164A5F" w:rsidRDefault="005976E2" w:rsidP="005976E2">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Dữ liệu được lưu vào database</w:t>
            </w:r>
          </w:p>
        </w:tc>
      </w:tr>
      <w:tr w:rsidR="00343CB1" w:rsidRPr="00164A5F" w14:paraId="14AED654"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841B4FE" w14:textId="77777777" w:rsidR="005976E2" w:rsidRPr="00164A5F" w:rsidRDefault="005976E2"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BC940A1" w14:textId="77777777" w:rsidR="005976E2" w:rsidRPr="00164A5F" w:rsidRDefault="005976E2"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12C1177D" w14:textId="77777777" w:rsidR="005976E2" w:rsidRPr="00164A5F" w:rsidRDefault="005976E2" w:rsidP="00607CA4">
            <w:pPr>
              <w:rPr>
                <w:b/>
                <w:bCs/>
                <w:sz w:val="26"/>
                <w:szCs w:val="26"/>
              </w:rPr>
            </w:pPr>
            <w:r w:rsidRPr="00164A5F">
              <w:rPr>
                <w:b/>
                <w:bCs/>
                <w:sz w:val="26"/>
                <w:szCs w:val="26"/>
              </w:rPr>
              <w:t>System</w:t>
            </w:r>
          </w:p>
        </w:tc>
      </w:tr>
      <w:tr w:rsidR="00343CB1" w:rsidRPr="00164A5F" w14:paraId="19700927" w14:textId="77777777" w:rsidTr="00607CA4">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6105AC" w14:textId="77777777" w:rsidR="005976E2" w:rsidRPr="00164A5F" w:rsidRDefault="005976E2"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7A6CA59" w14:textId="570D3C6F" w:rsidR="00343CB1" w:rsidRPr="00164A5F" w:rsidRDefault="00343CB1" w:rsidP="00343CB1">
            <w:pPr>
              <w:pStyle w:val="ListParagraph"/>
              <w:numPr>
                <w:ilvl w:val="0"/>
                <w:numId w:val="29"/>
              </w:numPr>
              <w:ind w:left="288"/>
              <w:rPr>
                <w:rFonts w:ascii="Times New Roman" w:hAnsi="Times New Roman" w:cs="Times New Roman"/>
                <w:color w:val="000000"/>
                <w:sz w:val="26"/>
                <w:szCs w:val="26"/>
              </w:rPr>
            </w:pPr>
            <w:r w:rsidRPr="00164A5F">
              <w:rPr>
                <w:rFonts w:ascii="Times New Roman" w:hAnsi="Times New Roman" w:cs="Times New Roman"/>
                <w:color w:val="000000"/>
                <w:sz w:val="26"/>
                <w:szCs w:val="26"/>
              </w:rPr>
              <w:t>Admin</w:t>
            </w:r>
            <w:r w:rsidR="005976E2" w:rsidRPr="00164A5F">
              <w:rPr>
                <w:rFonts w:ascii="Times New Roman" w:hAnsi="Times New Roman" w:cs="Times New Roman"/>
                <w:color w:val="000000"/>
                <w:sz w:val="26"/>
                <w:szCs w:val="26"/>
              </w:rPr>
              <w:t xml:space="preserve"> click vào mục “Quản lý </w:t>
            </w:r>
            <w:r w:rsidR="00CE5F24" w:rsidRPr="00164A5F">
              <w:rPr>
                <w:rFonts w:ascii="Times New Roman" w:hAnsi="Times New Roman" w:cs="Times New Roman"/>
                <w:color w:val="000000"/>
                <w:sz w:val="26"/>
                <w:szCs w:val="26"/>
              </w:rPr>
              <w:t>header</w:t>
            </w:r>
            <w:r w:rsidR="005976E2" w:rsidRPr="00164A5F">
              <w:rPr>
                <w:rFonts w:ascii="Times New Roman" w:hAnsi="Times New Roman" w:cs="Times New Roman"/>
                <w:color w:val="000000"/>
                <w:sz w:val="26"/>
                <w:szCs w:val="26"/>
              </w:rPr>
              <w:t>”</w:t>
            </w:r>
            <w:r w:rsidR="00CE5F24" w:rsidRPr="00164A5F">
              <w:rPr>
                <w:rFonts w:ascii="Times New Roman" w:hAnsi="Times New Roman" w:cs="Times New Roman"/>
                <w:color w:val="000000"/>
                <w:sz w:val="26"/>
                <w:szCs w:val="26"/>
              </w:rPr>
              <w:t xml:space="preserve"> và lựa chọn phần muốn quản lý</w:t>
            </w:r>
          </w:p>
          <w:p w14:paraId="4A38228C" w14:textId="7C383ADD" w:rsidR="00343CB1" w:rsidRPr="00164A5F" w:rsidRDefault="00343CB1" w:rsidP="00343CB1">
            <w:pPr>
              <w:pStyle w:val="ListParagraph"/>
              <w:numPr>
                <w:ilvl w:val="0"/>
                <w:numId w:val="29"/>
              </w:numPr>
              <w:ind w:left="288"/>
              <w:rPr>
                <w:rFonts w:ascii="Times New Roman" w:hAnsi="Times New Roman" w:cs="Times New Roman"/>
                <w:color w:val="000000"/>
                <w:sz w:val="26"/>
                <w:szCs w:val="26"/>
              </w:rPr>
            </w:pPr>
            <w:r w:rsidRPr="00164A5F">
              <w:rPr>
                <w:rFonts w:ascii="Times New Roman" w:hAnsi="Times New Roman" w:cs="Times New Roman"/>
                <w:color w:val="000000"/>
                <w:sz w:val="26"/>
                <w:szCs w:val="26"/>
              </w:rPr>
              <w:t>Admin</w:t>
            </w:r>
            <w:r w:rsidR="005976E2" w:rsidRPr="00164A5F">
              <w:rPr>
                <w:rFonts w:ascii="Times New Roman" w:hAnsi="Times New Roman" w:cs="Times New Roman"/>
                <w:color w:val="000000"/>
                <w:sz w:val="26"/>
                <w:szCs w:val="26"/>
              </w:rPr>
              <w:t xml:space="preserve"> thực hiện các chức năng theo nhu cầu (thêm, chỉnh sửa, xóa)</w:t>
            </w:r>
          </w:p>
          <w:p w14:paraId="186D1D47" w14:textId="069F18E1" w:rsidR="005976E2" w:rsidRPr="00164A5F" w:rsidRDefault="00343CB1" w:rsidP="00343CB1">
            <w:pPr>
              <w:pStyle w:val="ListParagraph"/>
              <w:numPr>
                <w:ilvl w:val="0"/>
                <w:numId w:val="29"/>
              </w:numPr>
              <w:ind w:left="288"/>
              <w:rPr>
                <w:rFonts w:ascii="Times New Roman" w:hAnsi="Times New Roman" w:cs="Times New Roman"/>
                <w:color w:val="000000"/>
                <w:sz w:val="26"/>
                <w:szCs w:val="26"/>
              </w:rPr>
            </w:pPr>
            <w:r w:rsidRPr="00164A5F">
              <w:rPr>
                <w:rFonts w:ascii="Times New Roman" w:hAnsi="Times New Roman" w:cs="Times New Roman"/>
                <w:color w:val="000000"/>
                <w:sz w:val="26"/>
                <w:szCs w:val="26"/>
              </w:rPr>
              <w:t>Admin</w:t>
            </w:r>
            <w:r w:rsidR="005976E2" w:rsidRPr="00164A5F">
              <w:rPr>
                <w:rFonts w:ascii="Times New Roman" w:hAnsi="Times New Roman" w:cs="Times New Roman"/>
                <w:color w:val="000000"/>
                <w:sz w:val="26"/>
                <w:szCs w:val="26"/>
              </w:rPr>
              <w:t xml:space="preserve"> thêm/ sửa/ tìm kiếm… và nhấn nút “Lưu”</w:t>
            </w:r>
            <w:r w:rsidR="005976E2"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2D08F2B4" w14:textId="6C414635" w:rsidR="005976E2" w:rsidRPr="00164A5F" w:rsidRDefault="005976E2" w:rsidP="00343CB1">
            <w:pPr>
              <w:ind w:left="253"/>
              <w:rPr>
                <w:sz w:val="26"/>
                <w:szCs w:val="26"/>
              </w:rPr>
            </w:pPr>
            <w:r w:rsidRPr="00164A5F">
              <w:rPr>
                <w:sz w:val="26"/>
                <w:szCs w:val="26"/>
              </w:rPr>
              <w:t xml:space="preserve">1.1.Giao diện trang </w:t>
            </w:r>
            <w:r w:rsidR="00CE5F24" w:rsidRPr="00164A5F">
              <w:rPr>
                <w:sz w:val="26"/>
                <w:szCs w:val="26"/>
              </w:rPr>
              <w:t xml:space="preserve">quản lý (logo, menu, banner) </w:t>
            </w:r>
            <w:r w:rsidRPr="00164A5F">
              <w:rPr>
                <w:sz w:val="26"/>
                <w:szCs w:val="26"/>
              </w:rPr>
              <w:t>được hiện ra</w:t>
            </w:r>
          </w:p>
          <w:p w14:paraId="4B53A8EC" w14:textId="77777777" w:rsidR="005976E2" w:rsidRPr="00164A5F" w:rsidRDefault="005976E2" w:rsidP="00343CB1">
            <w:pPr>
              <w:ind w:left="253"/>
              <w:rPr>
                <w:sz w:val="26"/>
                <w:szCs w:val="26"/>
              </w:rPr>
            </w:pPr>
          </w:p>
          <w:p w14:paraId="63845527" w14:textId="77777777" w:rsidR="005976E2" w:rsidRPr="00164A5F" w:rsidRDefault="005976E2" w:rsidP="00343CB1">
            <w:pPr>
              <w:ind w:left="253"/>
              <w:rPr>
                <w:sz w:val="26"/>
                <w:szCs w:val="26"/>
              </w:rPr>
            </w:pPr>
            <w:r w:rsidRPr="00164A5F">
              <w:rPr>
                <w:sz w:val="26"/>
                <w:szCs w:val="26"/>
              </w:rPr>
              <w:t>2.1.Giao diện trang tùy theo chức năng được hiện ra.</w:t>
            </w:r>
          </w:p>
          <w:p w14:paraId="66C396D4" w14:textId="77777777" w:rsidR="005976E2" w:rsidRPr="00164A5F" w:rsidRDefault="005976E2" w:rsidP="00343CB1">
            <w:pPr>
              <w:ind w:left="253"/>
              <w:rPr>
                <w:sz w:val="26"/>
                <w:szCs w:val="26"/>
              </w:rPr>
            </w:pPr>
          </w:p>
          <w:p w14:paraId="787E1ECD" w14:textId="05BDC2BF" w:rsidR="005976E2" w:rsidRPr="00164A5F" w:rsidRDefault="005976E2" w:rsidP="00343CB1">
            <w:pPr>
              <w:ind w:left="253"/>
              <w:rPr>
                <w:sz w:val="26"/>
                <w:szCs w:val="26"/>
              </w:rPr>
            </w:pPr>
            <w:r w:rsidRPr="00164A5F">
              <w:rPr>
                <w:sz w:val="26"/>
                <w:szCs w:val="26"/>
              </w:rPr>
              <w:t xml:space="preserve">3.1. Hệ thống hiển thị thông tin theo chức năng mà </w:t>
            </w:r>
            <w:r w:rsidR="00343CB1" w:rsidRPr="00164A5F">
              <w:rPr>
                <w:sz w:val="26"/>
                <w:szCs w:val="26"/>
              </w:rPr>
              <w:t>admin vừa thực hiện.</w:t>
            </w:r>
          </w:p>
          <w:p w14:paraId="19708BDF" w14:textId="77777777" w:rsidR="005976E2" w:rsidRPr="00164A5F" w:rsidRDefault="005976E2" w:rsidP="00343CB1">
            <w:pPr>
              <w:ind w:left="253"/>
              <w:rPr>
                <w:sz w:val="26"/>
                <w:szCs w:val="26"/>
              </w:rPr>
            </w:pPr>
            <w:r w:rsidRPr="00164A5F">
              <w:rPr>
                <w:sz w:val="26"/>
                <w:szCs w:val="26"/>
              </w:rPr>
              <w:t xml:space="preserve">  </w:t>
            </w:r>
          </w:p>
          <w:p w14:paraId="0DB2A4FC" w14:textId="6804C435" w:rsidR="005976E2" w:rsidRPr="00164A5F" w:rsidRDefault="005976E2" w:rsidP="001E47B1">
            <w:pPr>
              <w:pStyle w:val="ListParagraph"/>
              <w:keepNext/>
              <w:numPr>
                <w:ilvl w:val="1"/>
                <w:numId w:val="28"/>
              </w:numPr>
              <w:spacing w:after="0" w:line="240" w:lineRule="auto"/>
              <w:ind w:left="253" w:firstLine="0"/>
              <w:rPr>
                <w:rFonts w:ascii="Times New Roman" w:hAnsi="Times New Roman" w:cs="Times New Roman"/>
                <w:sz w:val="26"/>
                <w:szCs w:val="26"/>
              </w:rPr>
            </w:pPr>
            <w:r w:rsidRPr="00164A5F">
              <w:rPr>
                <w:rFonts w:ascii="Times New Roman" w:hAnsi="Times New Roman" w:cs="Times New Roman"/>
                <w:sz w:val="26"/>
                <w:szCs w:val="26"/>
              </w:rPr>
              <w:t xml:space="preserve">. Hệ thống quay về giao diện </w:t>
            </w:r>
            <w:r w:rsidR="00343CB1" w:rsidRPr="00164A5F">
              <w:rPr>
                <w:rFonts w:ascii="Times New Roman" w:hAnsi="Times New Roman" w:cs="Times New Roman"/>
                <w:sz w:val="26"/>
                <w:szCs w:val="26"/>
              </w:rPr>
              <w:t xml:space="preserve">quản lý, </w:t>
            </w:r>
            <w:r w:rsidRPr="00164A5F">
              <w:rPr>
                <w:rFonts w:ascii="Times New Roman" w:hAnsi="Times New Roman" w:cs="Times New Roman"/>
                <w:sz w:val="26"/>
                <w:szCs w:val="26"/>
              </w:rPr>
              <w:t>thông tin được lưu trong CSDL.</w:t>
            </w:r>
          </w:p>
        </w:tc>
      </w:tr>
    </w:tbl>
    <w:p w14:paraId="2F5C5E23" w14:textId="75FBD34D" w:rsidR="005976E2" w:rsidRPr="00164A5F" w:rsidRDefault="001E47B1" w:rsidP="001E47B1">
      <w:pPr>
        <w:pStyle w:val="Caption"/>
      </w:pPr>
      <w:bookmarkStart w:id="24" w:name="_Toc134742012"/>
      <w:r w:rsidRPr="00164A5F">
        <w:t xml:space="preserve">Bảng  </w:t>
      </w:r>
      <w:fldSimple w:instr=" SEQ Bảng_ \* ARABIC ">
        <w:r w:rsidR="00164A5F" w:rsidRPr="00164A5F">
          <w:rPr>
            <w:noProof/>
          </w:rPr>
          <w:t>4</w:t>
        </w:r>
      </w:fldSimple>
      <w:r w:rsidRPr="00164A5F">
        <w:t>. Usecase quản lý header</w:t>
      </w:r>
      <w:bookmarkEnd w:id="24"/>
    </w:p>
    <w:p w14:paraId="1FE41B94" w14:textId="14DE6878" w:rsidR="00B46D0C" w:rsidRPr="00164A5F" w:rsidRDefault="00B46D0C" w:rsidP="00B46D0C">
      <w:pPr>
        <w:pStyle w:val="Tiumccp1"/>
        <w:numPr>
          <w:ilvl w:val="1"/>
          <w:numId w:val="23"/>
        </w:numPr>
      </w:pPr>
      <w:bookmarkStart w:id="25" w:name="_Toc134741923"/>
      <w:r w:rsidRPr="00164A5F">
        <w:lastRenderedPageBreak/>
        <w:t>Usecase quản lý tin tức</w:t>
      </w:r>
      <w:bookmarkEnd w:id="25"/>
    </w:p>
    <w:tbl>
      <w:tblPr>
        <w:tblW w:w="0" w:type="auto"/>
        <w:tblCellMar>
          <w:top w:w="15" w:type="dxa"/>
          <w:left w:w="15" w:type="dxa"/>
          <w:bottom w:w="15" w:type="dxa"/>
          <w:right w:w="15" w:type="dxa"/>
        </w:tblCellMar>
        <w:tblLook w:val="04A0" w:firstRow="1" w:lastRow="0" w:firstColumn="1" w:lastColumn="0" w:noHBand="0" w:noVBand="1"/>
      </w:tblPr>
      <w:tblGrid>
        <w:gridCol w:w="1976"/>
        <w:gridCol w:w="3798"/>
        <w:gridCol w:w="3337"/>
      </w:tblGrid>
      <w:tr w:rsidR="00343CB1" w:rsidRPr="00164A5F" w14:paraId="7466DACE"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6F13A68" w14:textId="77777777" w:rsidR="00343CB1" w:rsidRPr="00164A5F" w:rsidRDefault="00343CB1"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F5AAB35" w14:textId="624456E4" w:rsidR="00343CB1" w:rsidRPr="00164A5F" w:rsidRDefault="00343CB1" w:rsidP="00607CA4">
            <w:pPr>
              <w:rPr>
                <w:sz w:val="26"/>
                <w:szCs w:val="26"/>
              </w:rPr>
            </w:pPr>
            <w:r w:rsidRPr="00164A5F">
              <w:rPr>
                <w:sz w:val="26"/>
                <w:szCs w:val="26"/>
              </w:rPr>
              <w:t>UC03</w:t>
            </w:r>
          </w:p>
        </w:tc>
      </w:tr>
      <w:tr w:rsidR="00343CB1" w:rsidRPr="00164A5F" w14:paraId="74106471"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E506C6" w14:textId="77777777" w:rsidR="00343CB1" w:rsidRPr="00164A5F" w:rsidRDefault="00343CB1"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41B02B" w14:textId="5C488E61" w:rsidR="00343CB1" w:rsidRPr="00164A5F" w:rsidRDefault="00343CB1" w:rsidP="00607CA4">
            <w:pPr>
              <w:rPr>
                <w:sz w:val="26"/>
                <w:szCs w:val="26"/>
              </w:rPr>
            </w:pPr>
            <w:r w:rsidRPr="00164A5F">
              <w:rPr>
                <w:color w:val="000000"/>
                <w:sz w:val="26"/>
                <w:szCs w:val="26"/>
              </w:rPr>
              <w:t>Quản lý tin tức</w:t>
            </w:r>
          </w:p>
        </w:tc>
      </w:tr>
      <w:tr w:rsidR="00343CB1" w:rsidRPr="00164A5F" w14:paraId="3BD3A778"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3EA48F3" w14:textId="77777777" w:rsidR="00343CB1" w:rsidRPr="00164A5F" w:rsidRDefault="00343CB1"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FD5C88" w14:textId="227A5F04" w:rsidR="00343CB1" w:rsidRPr="00164A5F" w:rsidRDefault="00343CB1" w:rsidP="00607CA4">
            <w:pPr>
              <w:rPr>
                <w:sz w:val="26"/>
                <w:szCs w:val="26"/>
              </w:rPr>
            </w:pPr>
            <w:r w:rsidRPr="00164A5F">
              <w:rPr>
                <w:color w:val="000000"/>
                <w:sz w:val="26"/>
                <w:szCs w:val="26"/>
              </w:rPr>
              <w:t>Admin muốn thay đổi các nội dung trong phần tin tức</w:t>
            </w:r>
          </w:p>
        </w:tc>
      </w:tr>
      <w:tr w:rsidR="00343CB1" w:rsidRPr="00164A5F" w14:paraId="32CAA871"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CC8D2C" w14:textId="77777777" w:rsidR="00343CB1" w:rsidRPr="00164A5F" w:rsidRDefault="00343CB1"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F509E02" w14:textId="2245B265" w:rsidR="00343CB1" w:rsidRPr="00164A5F" w:rsidRDefault="00343CB1" w:rsidP="00607CA4">
            <w:pPr>
              <w:rPr>
                <w:sz w:val="26"/>
                <w:szCs w:val="26"/>
              </w:rPr>
            </w:pPr>
            <w:r w:rsidRPr="00164A5F">
              <w:rPr>
                <w:sz w:val="26"/>
                <w:szCs w:val="26"/>
              </w:rPr>
              <w:t>Admin nhấn vào nút “Quản lý tin tức”</w:t>
            </w:r>
          </w:p>
        </w:tc>
      </w:tr>
      <w:tr w:rsidR="00343CB1" w:rsidRPr="00164A5F" w14:paraId="045ACDDE"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ACB83E" w14:textId="77777777" w:rsidR="00343CB1" w:rsidRPr="00164A5F" w:rsidRDefault="00343CB1"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24D70D" w14:textId="20DBA048" w:rsidR="00343CB1" w:rsidRPr="00164A5F" w:rsidRDefault="00343CB1" w:rsidP="00607CA4">
            <w:pPr>
              <w:rPr>
                <w:sz w:val="26"/>
                <w:szCs w:val="26"/>
              </w:rPr>
            </w:pPr>
            <w:r w:rsidRPr="00164A5F">
              <w:rPr>
                <w:sz w:val="26"/>
                <w:szCs w:val="26"/>
              </w:rPr>
              <w:t>Mô tả cách thêm, sửa, xóa các danh mục tin tức và tin tức chi tiết</w:t>
            </w:r>
          </w:p>
        </w:tc>
      </w:tr>
      <w:tr w:rsidR="00343CB1" w:rsidRPr="00164A5F" w14:paraId="214CCBDE"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985D58" w14:textId="77777777" w:rsidR="00343CB1" w:rsidRPr="00164A5F" w:rsidRDefault="00343CB1"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41CC71" w14:textId="77777777" w:rsidR="00343CB1" w:rsidRPr="00164A5F" w:rsidRDefault="00343CB1" w:rsidP="00607CA4">
            <w:pPr>
              <w:rPr>
                <w:sz w:val="26"/>
                <w:szCs w:val="26"/>
              </w:rPr>
            </w:pPr>
            <w:r w:rsidRPr="00164A5F">
              <w:rPr>
                <w:sz w:val="26"/>
                <w:szCs w:val="26"/>
              </w:rPr>
              <w:t>Admin</w:t>
            </w:r>
          </w:p>
        </w:tc>
      </w:tr>
      <w:tr w:rsidR="00343CB1" w:rsidRPr="00164A5F" w14:paraId="08D9EB99"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A35BBB3" w14:textId="77777777" w:rsidR="00343CB1" w:rsidRPr="00164A5F" w:rsidRDefault="00343CB1"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A6E7069" w14:textId="77777777" w:rsidR="00343CB1" w:rsidRPr="00164A5F" w:rsidRDefault="00343CB1" w:rsidP="00607CA4">
            <w:pPr>
              <w:rPr>
                <w:sz w:val="26"/>
                <w:szCs w:val="26"/>
              </w:rPr>
            </w:pPr>
            <w:r w:rsidRPr="00164A5F">
              <w:rPr>
                <w:color w:val="000000"/>
                <w:sz w:val="26"/>
                <w:szCs w:val="26"/>
              </w:rPr>
              <w:t>Đăng nhập thành công vào hệ thống</w:t>
            </w:r>
          </w:p>
          <w:p w14:paraId="19DB3055" w14:textId="77777777" w:rsidR="00343CB1" w:rsidRPr="00164A5F" w:rsidRDefault="00343CB1" w:rsidP="00607CA4">
            <w:pPr>
              <w:ind w:left="720"/>
              <w:rPr>
                <w:sz w:val="26"/>
                <w:szCs w:val="26"/>
              </w:rPr>
            </w:pPr>
          </w:p>
        </w:tc>
      </w:tr>
      <w:tr w:rsidR="00343CB1" w:rsidRPr="00164A5F" w14:paraId="2697477E"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300155" w14:textId="77777777" w:rsidR="00343CB1" w:rsidRPr="00164A5F" w:rsidRDefault="00343CB1"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BAFEEEC" w14:textId="24A09D56" w:rsidR="00343CB1" w:rsidRPr="00164A5F" w:rsidRDefault="00343CB1" w:rsidP="00343CB1">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 xml:space="preserve">Thao tác được các nút chức năng trong hệ thống </w:t>
            </w:r>
          </w:p>
          <w:p w14:paraId="576DB3CB" w14:textId="77777777" w:rsidR="00343CB1" w:rsidRPr="00164A5F" w:rsidRDefault="00343CB1" w:rsidP="00343CB1">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Dữ liệu được lưu vào database</w:t>
            </w:r>
          </w:p>
        </w:tc>
      </w:tr>
      <w:tr w:rsidR="00343CB1" w:rsidRPr="00164A5F" w14:paraId="2CB0FA12"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49E70F6" w14:textId="77777777" w:rsidR="00343CB1" w:rsidRPr="00164A5F" w:rsidRDefault="00343CB1"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604C16" w14:textId="77777777" w:rsidR="00343CB1" w:rsidRPr="00164A5F" w:rsidRDefault="00343CB1"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12539CBF" w14:textId="77777777" w:rsidR="00343CB1" w:rsidRPr="00164A5F" w:rsidRDefault="00343CB1" w:rsidP="00607CA4">
            <w:pPr>
              <w:rPr>
                <w:b/>
                <w:bCs/>
                <w:sz w:val="26"/>
                <w:szCs w:val="26"/>
              </w:rPr>
            </w:pPr>
            <w:r w:rsidRPr="00164A5F">
              <w:rPr>
                <w:b/>
                <w:bCs/>
                <w:sz w:val="26"/>
                <w:szCs w:val="26"/>
              </w:rPr>
              <w:t>System</w:t>
            </w:r>
          </w:p>
        </w:tc>
      </w:tr>
      <w:tr w:rsidR="00343CB1" w:rsidRPr="00164A5F" w14:paraId="6E3D582B" w14:textId="77777777" w:rsidTr="00607CA4">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763E3D" w14:textId="77777777" w:rsidR="00343CB1" w:rsidRPr="00164A5F" w:rsidRDefault="00343CB1"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607CDC4" w14:textId="77777777" w:rsidR="00C0669B" w:rsidRPr="00164A5F" w:rsidRDefault="00343CB1" w:rsidP="00C0669B">
            <w:pPr>
              <w:pStyle w:val="ListParagraph"/>
              <w:numPr>
                <w:ilvl w:val="0"/>
                <w:numId w:val="30"/>
              </w:numPr>
              <w:ind w:left="288"/>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click vào mục “Quản lý tin tức” và lựa chọn phần muốn quản lý</w:t>
            </w:r>
          </w:p>
          <w:p w14:paraId="457E43A0" w14:textId="77777777" w:rsidR="00C0669B" w:rsidRPr="00164A5F" w:rsidRDefault="00343CB1" w:rsidP="00C0669B">
            <w:pPr>
              <w:pStyle w:val="ListParagraph"/>
              <w:numPr>
                <w:ilvl w:val="0"/>
                <w:numId w:val="30"/>
              </w:numPr>
              <w:ind w:left="288"/>
              <w:rPr>
                <w:rFonts w:ascii="Times New Roman" w:hAnsi="Times New Roman" w:cs="Times New Roman"/>
                <w:color w:val="000000"/>
                <w:sz w:val="26"/>
                <w:szCs w:val="26"/>
              </w:rPr>
            </w:pPr>
            <w:r w:rsidRPr="00164A5F">
              <w:rPr>
                <w:rFonts w:ascii="Times New Roman" w:hAnsi="Times New Roman" w:cs="Times New Roman"/>
                <w:color w:val="000000"/>
                <w:sz w:val="26"/>
                <w:szCs w:val="26"/>
              </w:rPr>
              <w:lastRenderedPageBreak/>
              <w:t>Admin thực hiện các chức năng theo nhu cầu (thêm, chỉnh sửa, xóa</w:t>
            </w:r>
            <w:r w:rsidR="00C0669B" w:rsidRPr="00164A5F">
              <w:rPr>
                <w:rFonts w:ascii="Times New Roman" w:hAnsi="Times New Roman" w:cs="Times New Roman"/>
                <w:color w:val="000000"/>
                <w:sz w:val="26"/>
                <w:szCs w:val="26"/>
              </w:rPr>
              <w:t>)</w:t>
            </w:r>
          </w:p>
          <w:p w14:paraId="2D497482" w14:textId="7CC8FC26" w:rsidR="00343CB1" w:rsidRPr="00164A5F" w:rsidRDefault="00343CB1" w:rsidP="00C0669B">
            <w:pPr>
              <w:pStyle w:val="ListParagraph"/>
              <w:numPr>
                <w:ilvl w:val="0"/>
                <w:numId w:val="30"/>
              </w:numPr>
              <w:ind w:left="288"/>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thêm/ sửa/ tìm kiếm… và nhấn nút “Lưu”</w:t>
            </w:r>
            <w:r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76077996" w14:textId="79E762AB" w:rsidR="00343CB1" w:rsidRPr="00164A5F" w:rsidRDefault="00343CB1" w:rsidP="00607CA4">
            <w:pPr>
              <w:ind w:left="253"/>
              <w:rPr>
                <w:sz w:val="26"/>
                <w:szCs w:val="26"/>
              </w:rPr>
            </w:pPr>
            <w:r w:rsidRPr="00164A5F">
              <w:rPr>
                <w:sz w:val="26"/>
                <w:szCs w:val="26"/>
              </w:rPr>
              <w:lastRenderedPageBreak/>
              <w:t>1.1.Giao diện trang quản lý (danh mục tin tức, tin tức chi tiết được hiện ra</w:t>
            </w:r>
          </w:p>
          <w:p w14:paraId="17D071F2" w14:textId="77777777" w:rsidR="00343CB1" w:rsidRPr="00164A5F" w:rsidRDefault="00343CB1" w:rsidP="00607CA4">
            <w:pPr>
              <w:ind w:left="253"/>
              <w:rPr>
                <w:sz w:val="26"/>
                <w:szCs w:val="26"/>
              </w:rPr>
            </w:pPr>
          </w:p>
          <w:p w14:paraId="32B00D88" w14:textId="77777777" w:rsidR="00343CB1" w:rsidRPr="00164A5F" w:rsidRDefault="00343CB1" w:rsidP="00607CA4">
            <w:pPr>
              <w:ind w:left="253"/>
              <w:rPr>
                <w:sz w:val="26"/>
                <w:szCs w:val="26"/>
              </w:rPr>
            </w:pPr>
            <w:r w:rsidRPr="00164A5F">
              <w:rPr>
                <w:sz w:val="26"/>
                <w:szCs w:val="26"/>
              </w:rPr>
              <w:lastRenderedPageBreak/>
              <w:t>2.1.Giao diện trang tùy theo chức năng được hiện ra.</w:t>
            </w:r>
          </w:p>
          <w:p w14:paraId="2703F239" w14:textId="77777777" w:rsidR="00343CB1" w:rsidRPr="00164A5F" w:rsidRDefault="00343CB1" w:rsidP="00607CA4">
            <w:pPr>
              <w:ind w:left="253"/>
              <w:rPr>
                <w:sz w:val="26"/>
                <w:szCs w:val="26"/>
              </w:rPr>
            </w:pPr>
          </w:p>
          <w:p w14:paraId="567419F0" w14:textId="77777777" w:rsidR="00343CB1" w:rsidRPr="00164A5F" w:rsidRDefault="00343CB1" w:rsidP="00343CB1">
            <w:pPr>
              <w:ind w:left="253"/>
              <w:rPr>
                <w:sz w:val="26"/>
                <w:szCs w:val="26"/>
              </w:rPr>
            </w:pPr>
            <w:r w:rsidRPr="00164A5F">
              <w:rPr>
                <w:sz w:val="26"/>
                <w:szCs w:val="26"/>
              </w:rPr>
              <w:t>3.1. Hệ thống hiển thị thông tin theo chức năng mà admin vừa thực hiện.</w:t>
            </w:r>
          </w:p>
          <w:p w14:paraId="1AF2C35C" w14:textId="6BFC97E4" w:rsidR="00343CB1" w:rsidRPr="00164A5F" w:rsidRDefault="00343CB1" w:rsidP="001E47B1">
            <w:pPr>
              <w:keepNext/>
              <w:ind w:left="253"/>
              <w:rPr>
                <w:sz w:val="26"/>
                <w:szCs w:val="26"/>
              </w:rPr>
            </w:pPr>
            <w:r w:rsidRPr="00164A5F">
              <w:rPr>
                <w:sz w:val="26"/>
                <w:szCs w:val="26"/>
              </w:rPr>
              <w:t>3.2. Hệ thống quay về giao diện quản lý, thông tin được lưu trong CSDL.</w:t>
            </w:r>
          </w:p>
        </w:tc>
      </w:tr>
    </w:tbl>
    <w:p w14:paraId="42251AF9" w14:textId="42BECD4B" w:rsidR="00343CB1" w:rsidRPr="00164A5F" w:rsidRDefault="001E47B1" w:rsidP="001E47B1">
      <w:pPr>
        <w:pStyle w:val="Caption"/>
      </w:pPr>
      <w:bookmarkStart w:id="26" w:name="_Toc134742013"/>
      <w:r w:rsidRPr="00164A5F">
        <w:lastRenderedPageBreak/>
        <w:t xml:space="preserve">Bảng  </w:t>
      </w:r>
      <w:fldSimple w:instr=" SEQ Bảng_ \* ARABIC ">
        <w:r w:rsidR="00164A5F" w:rsidRPr="00164A5F">
          <w:rPr>
            <w:noProof/>
          </w:rPr>
          <w:t>5</w:t>
        </w:r>
      </w:fldSimple>
      <w:r w:rsidRPr="00164A5F">
        <w:t>. Usecase quản lý tin tức</w:t>
      </w:r>
      <w:bookmarkEnd w:id="26"/>
    </w:p>
    <w:p w14:paraId="340377C4" w14:textId="711D9D3B" w:rsidR="00B46D0C" w:rsidRPr="00164A5F" w:rsidRDefault="00B46D0C" w:rsidP="003A752B">
      <w:pPr>
        <w:pStyle w:val="Tiumccp1"/>
        <w:numPr>
          <w:ilvl w:val="1"/>
          <w:numId w:val="23"/>
        </w:numPr>
      </w:pPr>
      <w:bookmarkStart w:id="27" w:name="_Toc134741924"/>
      <w:r w:rsidRPr="00164A5F">
        <w:t>Usecase quản lý công việc</w:t>
      </w:r>
      <w:bookmarkEnd w:id="27"/>
    </w:p>
    <w:tbl>
      <w:tblPr>
        <w:tblW w:w="0" w:type="auto"/>
        <w:tblCellMar>
          <w:top w:w="15" w:type="dxa"/>
          <w:left w:w="15" w:type="dxa"/>
          <w:bottom w:w="15" w:type="dxa"/>
          <w:right w:w="15" w:type="dxa"/>
        </w:tblCellMar>
        <w:tblLook w:val="04A0" w:firstRow="1" w:lastRow="0" w:firstColumn="1" w:lastColumn="0" w:noHBand="0" w:noVBand="1"/>
      </w:tblPr>
      <w:tblGrid>
        <w:gridCol w:w="1976"/>
        <w:gridCol w:w="3795"/>
        <w:gridCol w:w="3340"/>
      </w:tblGrid>
      <w:tr w:rsidR="00343CB1" w:rsidRPr="00164A5F" w14:paraId="45F3D817"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0EFFD03" w14:textId="77777777" w:rsidR="00343CB1" w:rsidRPr="00164A5F" w:rsidRDefault="00343CB1"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CA38DB" w14:textId="41A4BC63" w:rsidR="00343CB1" w:rsidRPr="00164A5F" w:rsidRDefault="00343CB1" w:rsidP="00607CA4">
            <w:pPr>
              <w:rPr>
                <w:sz w:val="26"/>
                <w:szCs w:val="26"/>
              </w:rPr>
            </w:pPr>
            <w:r w:rsidRPr="00164A5F">
              <w:rPr>
                <w:sz w:val="26"/>
                <w:szCs w:val="26"/>
              </w:rPr>
              <w:t>UC04</w:t>
            </w:r>
          </w:p>
        </w:tc>
      </w:tr>
      <w:tr w:rsidR="00343CB1" w:rsidRPr="00164A5F" w14:paraId="7CD05FB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6B5BC7B" w14:textId="77777777" w:rsidR="00343CB1" w:rsidRPr="00164A5F" w:rsidRDefault="00343CB1"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0C8828" w14:textId="6912E48B" w:rsidR="00343CB1" w:rsidRPr="00164A5F" w:rsidRDefault="00343CB1" w:rsidP="00607CA4">
            <w:pPr>
              <w:rPr>
                <w:sz w:val="26"/>
                <w:szCs w:val="26"/>
              </w:rPr>
            </w:pPr>
            <w:r w:rsidRPr="00164A5F">
              <w:rPr>
                <w:color w:val="000000"/>
                <w:sz w:val="26"/>
                <w:szCs w:val="26"/>
              </w:rPr>
              <w:t>Quản lý công việc</w:t>
            </w:r>
          </w:p>
        </w:tc>
      </w:tr>
      <w:tr w:rsidR="00343CB1" w:rsidRPr="00164A5F" w14:paraId="4BB9F3F9"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0F3D833" w14:textId="77777777" w:rsidR="00343CB1" w:rsidRPr="00164A5F" w:rsidRDefault="00343CB1"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BA00B6" w14:textId="21A1413D" w:rsidR="00343CB1" w:rsidRPr="00164A5F" w:rsidRDefault="00343CB1" w:rsidP="00607CA4">
            <w:pPr>
              <w:rPr>
                <w:sz w:val="26"/>
                <w:szCs w:val="26"/>
              </w:rPr>
            </w:pPr>
            <w:r w:rsidRPr="00164A5F">
              <w:rPr>
                <w:color w:val="000000"/>
                <w:sz w:val="26"/>
                <w:szCs w:val="26"/>
              </w:rPr>
              <w:t>Admin muốn thay đổi các nội dung trong mục công việc</w:t>
            </w:r>
          </w:p>
        </w:tc>
      </w:tr>
      <w:tr w:rsidR="00343CB1" w:rsidRPr="00164A5F" w14:paraId="7CBA5C5C"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7D17797" w14:textId="77777777" w:rsidR="00343CB1" w:rsidRPr="00164A5F" w:rsidRDefault="00343CB1"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E5B76A" w14:textId="12D4FCF9" w:rsidR="00343CB1" w:rsidRPr="00164A5F" w:rsidRDefault="00343CB1" w:rsidP="00607CA4">
            <w:pPr>
              <w:rPr>
                <w:sz w:val="26"/>
                <w:szCs w:val="26"/>
              </w:rPr>
            </w:pPr>
            <w:r w:rsidRPr="00164A5F">
              <w:rPr>
                <w:sz w:val="26"/>
                <w:szCs w:val="26"/>
              </w:rPr>
              <w:t>Admin nhấn vào nút “Quản lý công việc”</w:t>
            </w:r>
          </w:p>
        </w:tc>
      </w:tr>
      <w:tr w:rsidR="00343CB1" w:rsidRPr="00164A5F" w14:paraId="56F4E644"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4762332" w14:textId="77777777" w:rsidR="00343CB1" w:rsidRPr="00164A5F" w:rsidRDefault="00343CB1"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30ECB0" w14:textId="05871AF0" w:rsidR="00343CB1" w:rsidRPr="00164A5F" w:rsidRDefault="00343CB1" w:rsidP="00607CA4">
            <w:pPr>
              <w:rPr>
                <w:sz w:val="26"/>
                <w:szCs w:val="26"/>
              </w:rPr>
            </w:pPr>
            <w:r w:rsidRPr="00164A5F">
              <w:rPr>
                <w:sz w:val="26"/>
                <w:szCs w:val="26"/>
              </w:rPr>
              <w:t>Mô tả cách thêm, sửa, xóa, tìm kiếm công việc theo ngành</w:t>
            </w:r>
          </w:p>
        </w:tc>
      </w:tr>
      <w:tr w:rsidR="00343CB1" w:rsidRPr="00164A5F" w14:paraId="2549A684"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329FBD" w14:textId="77777777" w:rsidR="00343CB1" w:rsidRPr="00164A5F" w:rsidRDefault="00343CB1"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26D1C2" w14:textId="77777777" w:rsidR="00343CB1" w:rsidRPr="00164A5F" w:rsidRDefault="00343CB1" w:rsidP="00607CA4">
            <w:pPr>
              <w:rPr>
                <w:sz w:val="26"/>
                <w:szCs w:val="26"/>
              </w:rPr>
            </w:pPr>
            <w:r w:rsidRPr="00164A5F">
              <w:rPr>
                <w:sz w:val="26"/>
                <w:szCs w:val="26"/>
              </w:rPr>
              <w:t>Admin</w:t>
            </w:r>
          </w:p>
        </w:tc>
      </w:tr>
      <w:tr w:rsidR="00343CB1" w:rsidRPr="00164A5F" w14:paraId="24B3ECA6"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85E1C9" w14:textId="77777777" w:rsidR="00343CB1" w:rsidRPr="00164A5F" w:rsidRDefault="00343CB1"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C33889A" w14:textId="77777777" w:rsidR="00343CB1" w:rsidRPr="00164A5F" w:rsidRDefault="00343CB1" w:rsidP="00607CA4">
            <w:pPr>
              <w:rPr>
                <w:sz w:val="26"/>
                <w:szCs w:val="26"/>
              </w:rPr>
            </w:pPr>
            <w:r w:rsidRPr="00164A5F">
              <w:rPr>
                <w:color w:val="000000"/>
                <w:sz w:val="26"/>
                <w:szCs w:val="26"/>
              </w:rPr>
              <w:t>Đăng nhập thành công vào hệ thống</w:t>
            </w:r>
          </w:p>
          <w:p w14:paraId="700C58B4" w14:textId="77777777" w:rsidR="00343CB1" w:rsidRPr="00164A5F" w:rsidRDefault="00343CB1" w:rsidP="00607CA4">
            <w:pPr>
              <w:ind w:left="720"/>
              <w:rPr>
                <w:sz w:val="26"/>
                <w:szCs w:val="26"/>
              </w:rPr>
            </w:pPr>
          </w:p>
        </w:tc>
      </w:tr>
      <w:tr w:rsidR="00343CB1" w:rsidRPr="00164A5F" w14:paraId="0A457DA5"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58A6E81" w14:textId="77777777" w:rsidR="00343CB1" w:rsidRPr="00164A5F" w:rsidRDefault="00343CB1" w:rsidP="00607CA4">
            <w:pPr>
              <w:rPr>
                <w:sz w:val="26"/>
                <w:szCs w:val="26"/>
              </w:rPr>
            </w:pPr>
            <w:r w:rsidRPr="00164A5F">
              <w:rPr>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ABE084E" w14:textId="77777777" w:rsidR="00343CB1" w:rsidRPr="00164A5F" w:rsidRDefault="00343CB1" w:rsidP="00343CB1">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 xml:space="preserve">Tao tác được các nút chức năng trong hệ thống </w:t>
            </w:r>
          </w:p>
          <w:p w14:paraId="77517013" w14:textId="77777777" w:rsidR="00343CB1" w:rsidRPr="00164A5F" w:rsidRDefault="00343CB1" w:rsidP="00343CB1">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Dữ liệu được lưu vào database</w:t>
            </w:r>
          </w:p>
        </w:tc>
      </w:tr>
      <w:tr w:rsidR="00343CB1" w:rsidRPr="00164A5F" w14:paraId="469B03B1"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F1D66B" w14:textId="77777777" w:rsidR="00343CB1" w:rsidRPr="00164A5F" w:rsidRDefault="00343CB1"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BB988B" w14:textId="77777777" w:rsidR="00343CB1" w:rsidRPr="00164A5F" w:rsidRDefault="00343CB1"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05D7E5E4" w14:textId="77777777" w:rsidR="00343CB1" w:rsidRPr="00164A5F" w:rsidRDefault="00343CB1" w:rsidP="00C0669B">
            <w:pPr>
              <w:ind w:firstLine="244"/>
              <w:rPr>
                <w:b/>
                <w:bCs/>
                <w:sz w:val="26"/>
                <w:szCs w:val="26"/>
              </w:rPr>
            </w:pPr>
            <w:r w:rsidRPr="00164A5F">
              <w:rPr>
                <w:b/>
                <w:bCs/>
                <w:sz w:val="26"/>
                <w:szCs w:val="26"/>
              </w:rPr>
              <w:t>System</w:t>
            </w:r>
          </w:p>
        </w:tc>
      </w:tr>
      <w:tr w:rsidR="00343CB1" w:rsidRPr="00164A5F" w14:paraId="69B2E89C" w14:textId="77777777" w:rsidTr="00607CA4">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E9690E" w14:textId="77777777" w:rsidR="00343CB1" w:rsidRPr="00164A5F" w:rsidRDefault="00343CB1"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0799D65" w14:textId="77777777" w:rsidR="00C0669B" w:rsidRPr="00164A5F" w:rsidRDefault="00343CB1" w:rsidP="00C0669B">
            <w:pPr>
              <w:pStyle w:val="ListParagraph"/>
              <w:numPr>
                <w:ilvl w:val="0"/>
                <w:numId w:val="31"/>
              </w:numPr>
              <w:ind w:left="378"/>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click vào mục “Quản lý công việc” và lựa chọn phần muốn quản lý</w:t>
            </w:r>
          </w:p>
          <w:p w14:paraId="3030A82C" w14:textId="77777777" w:rsidR="00C0669B" w:rsidRPr="00164A5F" w:rsidRDefault="00343CB1" w:rsidP="00C0669B">
            <w:pPr>
              <w:pStyle w:val="ListParagraph"/>
              <w:numPr>
                <w:ilvl w:val="0"/>
                <w:numId w:val="31"/>
              </w:numPr>
              <w:ind w:left="378"/>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thực hiện các chức năng theo nhu cầu (thêm, chỉnh sửa, xóa)</w:t>
            </w:r>
          </w:p>
          <w:p w14:paraId="0571C943" w14:textId="5EE5C7D9" w:rsidR="00343CB1" w:rsidRPr="00164A5F" w:rsidRDefault="00343CB1" w:rsidP="00C0669B">
            <w:pPr>
              <w:pStyle w:val="ListParagraph"/>
              <w:numPr>
                <w:ilvl w:val="0"/>
                <w:numId w:val="31"/>
              </w:numPr>
              <w:ind w:left="378"/>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thêm/ sửa/ tìm kiếm… và nhấn nút “Lưu”</w:t>
            </w:r>
            <w:r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7942C596" w14:textId="34958C01" w:rsidR="00343CB1" w:rsidRPr="00164A5F" w:rsidRDefault="00343CB1" w:rsidP="00607CA4">
            <w:pPr>
              <w:ind w:left="253"/>
              <w:rPr>
                <w:sz w:val="26"/>
                <w:szCs w:val="26"/>
              </w:rPr>
            </w:pPr>
            <w:r w:rsidRPr="00164A5F">
              <w:rPr>
                <w:sz w:val="26"/>
                <w:szCs w:val="26"/>
              </w:rPr>
              <w:t>1.1.Giao diện trang quản lý công việc được hiện ra</w:t>
            </w:r>
          </w:p>
          <w:p w14:paraId="11A2F8D1" w14:textId="77777777" w:rsidR="00343CB1" w:rsidRPr="00164A5F" w:rsidRDefault="00343CB1" w:rsidP="00607CA4">
            <w:pPr>
              <w:ind w:left="253"/>
              <w:rPr>
                <w:sz w:val="26"/>
                <w:szCs w:val="26"/>
              </w:rPr>
            </w:pPr>
          </w:p>
          <w:p w14:paraId="34301E01" w14:textId="77777777" w:rsidR="00343CB1" w:rsidRPr="00164A5F" w:rsidRDefault="00343CB1" w:rsidP="00607CA4">
            <w:pPr>
              <w:ind w:left="253"/>
              <w:rPr>
                <w:sz w:val="26"/>
                <w:szCs w:val="26"/>
              </w:rPr>
            </w:pPr>
            <w:r w:rsidRPr="00164A5F">
              <w:rPr>
                <w:sz w:val="26"/>
                <w:szCs w:val="26"/>
              </w:rPr>
              <w:t>2.1.Giao diện trang tùy theo chức năng được hiện ra.</w:t>
            </w:r>
          </w:p>
          <w:p w14:paraId="34FBC90E" w14:textId="77777777" w:rsidR="00343CB1" w:rsidRPr="00164A5F" w:rsidRDefault="00343CB1" w:rsidP="00607CA4">
            <w:pPr>
              <w:ind w:left="253"/>
              <w:rPr>
                <w:sz w:val="26"/>
                <w:szCs w:val="26"/>
              </w:rPr>
            </w:pPr>
          </w:p>
          <w:p w14:paraId="4117D9E4" w14:textId="77777777" w:rsidR="00343CB1" w:rsidRPr="00164A5F" w:rsidRDefault="00343CB1" w:rsidP="00343CB1">
            <w:pPr>
              <w:ind w:left="253"/>
              <w:rPr>
                <w:sz w:val="26"/>
                <w:szCs w:val="26"/>
              </w:rPr>
            </w:pPr>
            <w:r w:rsidRPr="00164A5F">
              <w:rPr>
                <w:sz w:val="26"/>
                <w:szCs w:val="26"/>
              </w:rPr>
              <w:t>3.1. Hệ thống hiển thị thông tin theo chức năng mà admin vừa thực hiện.</w:t>
            </w:r>
          </w:p>
          <w:p w14:paraId="54D77BBD" w14:textId="5ED11B05" w:rsidR="00343CB1" w:rsidRPr="00164A5F" w:rsidRDefault="00343CB1" w:rsidP="001E47B1">
            <w:pPr>
              <w:keepNext/>
              <w:ind w:left="253"/>
              <w:rPr>
                <w:sz w:val="26"/>
                <w:szCs w:val="26"/>
              </w:rPr>
            </w:pPr>
            <w:r w:rsidRPr="00164A5F">
              <w:rPr>
                <w:sz w:val="26"/>
                <w:szCs w:val="26"/>
              </w:rPr>
              <w:t>3.2. Hệ thống quay về giao diện quản lý, thông tin được lưu trong CSDL.</w:t>
            </w:r>
          </w:p>
        </w:tc>
      </w:tr>
    </w:tbl>
    <w:p w14:paraId="5C490F80" w14:textId="37FC34C9" w:rsidR="00343CB1" w:rsidRPr="00164A5F" w:rsidRDefault="001E47B1" w:rsidP="001E47B1">
      <w:pPr>
        <w:pStyle w:val="Caption"/>
      </w:pPr>
      <w:bookmarkStart w:id="28" w:name="_Toc134742014"/>
      <w:r w:rsidRPr="00164A5F">
        <w:t xml:space="preserve">Bảng  </w:t>
      </w:r>
      <w:fldSimple w:instr=" SEQ Bảng_ \* ARABIC ">
        <w:r w:rsidR="00164A5F" w:rsidRPr="00164A5F">
          <w:rPr>
            <w:noProof/>
          </w:rPr>
          <w:t>6</w:t>
        </w:r>
      </w:fldSimple>
      <w:r w:rsidRPr="00164A5F">
        <w:t>. Usecase quản lý công việc</w:t>
      </w:r>
      <w:bookmarkEnd w:id="28"/>
    </w:p>
    <w:p w14:paraId="5B4D97C8" w14:textId="16A849E8" w:rsidR="00B46D0C" w:rsidRPr="00164A5F" w:rsidRDefault="00B46D0C" w:rsidP="003A752B">
      <w:pPr>
        <w:pStyle w:val="Tiumccp1"/>
        <w:numPr>
          <w:ilvl w:val="1"/>
          <w:numId w:val="23"/>
        </w:numPr>
      </w:pPr>
      <w:bookmarkStart w:id="29" w:name="_Toc134741925"/>
      <w:r w:rsidRPr="00164A5F">
        <w:t>Usecase quản lý tìm việc</w:t>
      </w:r>
      <w:bookmarkEnd w:id="29"/>
    </w:p>
    <w:tbl>
      <w:tblPr>
        <w:tblW w:w="0" w:type="auto"/>
        <w:tblCellMar>
          <w:top w:w="15" w:type="dxa"/>
          <w:left w:w="15" w:type="dxa"/>
          <w:bottom w:w="15" w:type="dxa"/>
          <w:right w:w="15" w:type="dxa"/>
        </w:tblCellMar>
        <w:tblLook w:val="04A0" w:firstRow="1" w:lastRow="0" w:firstColumn="1" w:lastColumn="0" w:noHBand="0" w:noVBand="1"/>
      </w:tblPr>
      <w:tblGrid>
        <w:gridCol w:w="1976"/>
        <w:gridCol w:w="3808"/>
        <w:gridCol w:w="3327"/>
      </w:tblGrid>
      <w:tr w:rsidR="00343CB1" w:rsidRPr="00164A5F" w14:paraId="67874E7E"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77716CE" w14:textId="77777777" w:rsidR="00343CB1" w:rsidRPr="00164A5F" w:rsidRDefault="00343CB1"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B2AC43" w14:textId="59C12D1A" w:rsidR="00343CB1" w:rsidRPr="00164A5F" w:rsidRDefault="00343CB1" w:rsidP="00607CA4">
            <w:pPr>
              <w:rPr>
                <w:sz w:val="26"/>
                <w:szCs w:val="26"/>
              </w:rPr>
            </w:pPr>
            <w:r w:rsidRPr="00164A5F">
              <w:rPr>
                <w:sz w:val="26"/>
                <w:szCs w:val="26"/>
              </w:rPr>
              <w:t>UC05</w:t>
            </w:r>
          </w:p>
        </w:tc>
      </w:tr>
      <w:tr w:rsidR="00343CB1" w:rsidRPr="00164A5F" w14:paraId="02861CA6"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CDB34E7" w14:textId="77777777" w:rsidR="00343CB1" w:rsidRPr="00164A5F" w:rsidRDefault="00343CB1"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8968CC" w14:textId="32777F2B" w:rsidR="00343CB1" w:rsidRPr="00164A5F" w:rsidRDefault="00343CB1" w:rsidP="00607CA4">
            <w:pPr>
              <w:rPr>
                <w:sz w:val="26"/>
                <w:szCs w:val="26"/>
              </w:rPr>
            </w:pPr>
            <w:r w:rsidRPr="00164A5F">
              <w:rPr>
                <w:color w:val="000000"/>
                <w:sz w:val="26"/>
                <w:szCs w:val="26"/>
              </w:rPr>
              <w:t>Quản lý tìm việc</w:t>
            </w:r>
          </w:p>
        </w:tc>
      </w:tr>
      <w:tr w:rsidR="00343CB1" w:rsidRPr="00164A5F" w14:paraId="6EF5BF5C"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05CB2B" w14:textId="77777777" w:rsidR="00343CB1" w:rsidRPr="00164A5F" w:rsidRDefault="00343CB1"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5019AC" w14:textId="429B706A" w:rsidR="00343CB1" w:rsidRPr="00164A5F" w:rsidRDefault="00343CB1" w:rsidP="00607CA4">
            <w:pPr>
              <w:rPr>
                <w:sz w:val="26"/>
                <w:szCs w:val="26"/>
              </w:rPr>
            </w:pPr>
            <w:r w:rsidRPr="00164A5F">
              <w:rPr>
                <w:color w:val="000000"/>
                <w:sz w:val="26"/>
                <w:szCs w:val="26"/>
              </w:rPr>
              <w:t xml:space="preserve">Admin muốn </w:t>
            </w:r>
            <w:r w:rsidR="00F06596" w:rsidRPr="00164A5F">
              <w:rPr>
                <w:color w:val="000000"/>
                <w:sz w:val="26"/>
                <w:szCs w:val="26"/>
              </w:rPr>
              <w:t>thực hiện các thao tác trong phần quản lý công việc.</w:t>
            </w:r>
          </w:p>
        </w:tc>
      </w:tr>
      <w:tr w:rsidR="00343CB1" w:rsidRPr="00164A5F" w14:paraId="7646E326"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BB3191" w14:textId="77777777" w:rsidR="00343CB1" w:rsidRPr="00164A5F" w:rsidRDefault="00343CB1"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697F55" w14:textId="01434A9D" w:rsidR="00343CB1" w:rsidRPr="00164A5F" w:rsidRDefault="00343CB1" w:rsidP="00607CA4">
            <w:pPr>
              <w:rPr>
                <w:sz w:val="26"/>
                <w:szCs w:val="26"/>
              </w:rPr>
            </w:pPr>
            <w:r w:rsidRPr="00164A5F">
              <w:rPr>
                <w:sz w:val="26"/>
                <w:szCs w:val="26"/>
              </w:rPr>
              <w:t xml:space="preserve">Admin nhấn vào nút “Quản lý </w:t>
            </w:r>
            <w:r w:rsidR="00C0669B" w:rsidRPr="00164A5F">
              <w:rPr>
                <w:sz w:val="26"/>
                <w:szCs w:val="26"/>
              </w:rPr>
              <w:t>tìm việc</w:t>
            </w:r>
            <w:r w:rsidRPr="00164A5F">
              <w:rPr>
                <w:sz w:val="26"/>
                <w:szCs w:val="26"/>
              </w:rPr>
              <w:t>”</w:t>
            </w:r>
          </w:p>
        </w:tc>
      </w:tr>
      <w:tr w:rsidR="00343CB1" w:rsidRPr="00164A5F" w14:paraId="392ABC32"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8853200" w14:textId="77777777" w:rsidR="00343CB1" w:rsidRPr="00164A5F" w:rsidRDefault="00343CB1" w:rsidP="00607CA4">
            <w:pPr>
              <w:rPr>
                <w:sz w:val="26"/>
                <w:szCs w:val="26"/>
              </w:rPr>
            </w:pPr>
            <w:r w:rsidRPr="00164A5F">
              <w:rPr>
                <w:b/>
                <w:bCs/>
                <w:color w:val="000000"/>
                <w:sz w:val="26"/>
                <w:szCs w:val="26"/>
              </w:rPr>
              <w:lastRenderedPageBreak/>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8DBF3F4" w14:textId="295B1EAD" w:rsidR="00343CB1" w:rsidRPr="00164A5F" w:rsidRDefault="00343CB1" w:rsidP="00607CA4">
            <w:pPr>
              <w:rPr>
                <w:sz w:val="26"/>
                <w:szCs w:val="26"/>
              </w:rPr>
            </w:pPr>
            <w:r w:rsidRPr="00164A5F">
              <w:rPr>
                <w:sz w:val="26"/>
                <w:szCs w:val="26"/>
              </w:rPr>
              <w:t xml:space="preserve">Mô tả </w:t>
            </w:r>
            <w:r w:rsidR="00C0669B" w:rsidRPr="00164A5F">
              <w:rPr>
                <w:sz w:val="26"/>
                <w:szCs w:val="26"/>
              </w:rPr>
              <w:t>cách duyệt/ từ chối những yêu cầu từ phía user</w:t>
            </w:r>
          </w:p>
        </w:tc>
      </w:tr>
      <w:tr w:rsidR="00343CB1" w:rsidRPr="00164A5F" w14:paraId="32AC980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7829ADD" w14:textId="77777777" w:rsidR="00343CB1" w:rsidRPr="00164A5F" w:rsidRDefault="00343CB1"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7BDBD1" w14:textId="77777777" w:rsidR="00343CB1" w:rsidRPr="00164A5F" w:rsidRDefault="00343CB1" w:rsidP="00607CA4">
            <w:pPr>
              <w:rPr>
                <w:sz w:val="26"/>
                <w:szCs w:val="26"/>
              </w:rPr>
            </w:pPr>
            <w:r w:rsidRPr="00164A5F">
              <w:rPr>
                <w:sz w:val="26"/>
                <w:szCs w:val="26"/>
              </w:rPr>
              <w:t>Admin</w:t>
            </w:r>
          </w:p>
        </w:tc>
      </w:tr>
      <w:tr w:rsidR="00343CB1" w:rsidRPr="00164A5F" w14:paraId="15774981"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24FFEE2" w14:textId="77777777" w:rsidR="00343CB1" w:rsidRPr="00164A5F" w:rsidRDefault="00343CB1"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1F1F77E" w14:textId="77777777" w:rsidR="00343CB1" w:rsidRPr="00164A5F" w:rsidRDefault="00343CB1" w:rsidP="00607CA4">
            <w:pPr>
              <w:rPr>
                <w:sz w:val="26"/>
                <w:szCs w:val="26"/>
              </w:rPr>
            </w:pPr>
            <w:r w:rsidRPr="00164A5F">
              <w:rPr>
                <w:color w:val="000000"/>
                <w:sz w:val="26"/>
                <w:szCs w:val="26"/>
              </w:rPr>
              <w:t>Đăng nhập thành công vào hệ thống</w:t>
            </w:r>
          </w:p>
          <w:p w14:paraId="6AB0A358" w14:textId="77777777" w:rsidR="00343CB1" w:rsidRPr="00164A5F" w:rsidRDefault="00343CB1" w:rsidP="00607CA4">
            <w:pPr>
              <w:ind w:left="720"/>
              <w:rPr>
                <w:sz w:val="26"/>
                <w:szCs w:val="26"/>
              </w:rPr>
            </w:pPr>
          </w:p>
        </w:tc>
      </w:tr>
      <w:tr w:rsidR="00343CB1" w:rsidRPr="00164A5F" w14:paraId="0C05178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4B87DF" w14:textId="77777777" w:rsidR="00343CB1" w:rsidRPr="00164A5F" w:rsidRDefault="00343CB1"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8A83DB9" w14:textId="77777777" w:rsidR="00343CB1" w:rsidRPr="00164A5F" w:rsidRDefault="00343CB1" w:rsidP="00343CB1">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 xml:space="preserve">Tao tác được các nút chức năng trong hệ thống </w:t>
            </w:r>
          </w:p>
          <w:p w14:paraId="09548F2B" w14:textId="436F20C0" w:rsidR="00343CB1" w:rsidRPr="00164A5F" w:rsidRDefault="00343CB1" w:rsidP="00343CB1">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Dữ liệu được lưu vào database</w:t>
            </w:r>
            <w:r w:rsidR="003A752B" w:rsidRPr="00164A5F">
              <w:rPr>
                <w:rFonts w:ascii="Times New Roman" w:hAnsi="Times New Roman" w:cs="Times New Roman"/>
                <w:sz w:val="26"/>
                <w:szCs w:val="26"/>
              </w:rPr>
              <w:t xml:space="preserve"> và truyền đến user</w:t>
            </w:r>
          </w:p>
        </w:tc>
      </w:tr>
      <w:tr w:rsidR="003A752B" w:rsidRPr="00164A5F" w14:paraId="2FC84F28"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6349CA" w14:textId="77777777" w:rsidR="00343CB1" w:rsidRPr="00164A5F" w:rsidRDefault="00343CB1"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E129E61" w14:textId="77777777" w:rsidR="00343CB1" w:rsidRPr="00164A5F" w:rsidRDefault="00343CB1"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7B52BA77" w14:textId="77777777" w:rsidR="00343CB1" w:rsidRPr="00164A5F" w:rsidRDefault="00343CB1" w:rsidP="00607CA4">
            <w:pPr>
              <w:rPr>
                <w:b/>
                <w:bCs/>
                <w:sz w:val="26"/>
                <w:szCs w:val="26"/>
              </w:rPr>
            </w:pPr>
            <w:r w:rsidRPr="00164A5F">
              <w:rPr>
                <w:b/>
                <w:bCs/>
                <w:sz w:val="26"/>
                <w:szCs w:val="26"/>
              </w:rPr>
              <w:t>System</w:t>
            </w:r>
          </w:p>
        </w:tc>
      </w:tr>
      <w:tr w:rsidR="003A752B" w:rsidRPr="00164A5F" w14:paraId="24998AF5" w14:textId="77777777" w:rsidTr="00607CA4">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29188F9" w14:textId="77777777" w:rsidR="00343CB1" w:rsidRPr="00164A5F" w:rsidRDefault="00343CB1"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B897AD5" w14:textId="7FC588D9" w:rsidR="00C0669B" w:rsidRPr="00164A5F" w:rsidRDefault="00343CB1" w:rsidP="00C0669B">
            <w:pPr>
              <w:pStyle w:val="ListParagraph"/>
              <w:numPr>
                <w:ilvl w:val="0"/>
                <w:numId w:val="32"/>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 xml:space="preserve">Admin click vào mục “Quản lý </w:t>
            </w:r>
            <w:r w:rsidR="003A752B" w:rsidRPr="00164A5F">
              <w:rPr>
                <w:rFonts w:ascii="Times New Roman" w:hAnsi="Times New Roman" w:cs="Times New Roman"/>
                <w:color w:val="000000"/>
                <w:sz w:val="26"/>
                <w:szCs w:val="26"/>
              </w:rPr>
              <w:t>tìm việc</w:t>
            </w:r>
            <w:r w:rsidRPr="00164A5F">
              <w:rPr>
                <w:rFonts w:ascii="Times New Roman" w:hAnsi="Times New Roman" w:cs="Times New Roman"/>
                <w:color w:val="000000"/>
                <w:sz w:val="26"/>
                <w:szCs w:val="26"/>
              </w:rPr>
              <w:t>” và lựa chọn phần muốn quản lý</w:t>
            </w:r>
          </w:p>
          <w:p w14:paraId="0FE1FCB9" w14:textId="525201F7" w:rsidR="00C0669B" w:rsidRPr="00164A5F" w:rsidRDefault="00343CB1" w:rsidP="00C0669B">
            <w:pPr>
              <w:pStyle w:val="ListParagraph"/>
              <w:numPr>
                <w:ilvl w:val="0"/>
                <w:numId w:val="32"/>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 xml:space="preserve">Admin thực hiện các chức năng </w:t>
            </w:r>
            <w:r w:rsidR="003A752B" w:rsidRPr="00164A5F">
              <w:rPr>
                <w:rFonts w:ascii="Times New Roman" w:hAnsi="Times New Roman" w:cs="Times New Roman"/>
                <w:color w:val="000000"/>
                <w:sz w:val="26"/>
                <w:szCs w:val="26"/>
              </w:rPr>
              <w:t xml:space="preserve">dựa theo hồ sơ của user </w:t>
            </w:r>
            <w:r w:rsidRPr="00164A5F">
              <w:rPr>
                <w:rFonts w:ascii="Times New Roman" w:hAnsi="Times New Roman" w:cs="Times New Roman"/>
                <w:color w:val="000000"/>
                <w:sz w:val="26"/>
                <w:szCs w:val="26"/>
              </w:rPr>
              <w:t>(</w:t>
            </w:r>
            <w:r w:rsidR="003A752B" w:rsidRPr="00164A5F">
              <w:rPr>
                <w:rFonts w:ascii="Times New Roman" w:hAnsi="Times New Roman" w:cs="Times New Roman"/>
                <w:color w:val="000000"/>
                <w:sz w:val="26"/>
                <w:szCs w:val="26"/>
              </w:rPr>
              <w:t>phê duyệt/ từ chối</w:t>
            </w:r>
            <w:r w:rsidRPr="00164A5F">
              <w:rPr>
                <w:rFonts w:ascii="Times New Roman" w:hAnsi="Times New Roman" w:cs="Times New Roman"/>
                <w:color w:val="000000"/>
                <w:sz w:val="26"/>
                <w:szCs w:val="26"/>
              </w:rPr>
              <w:t>)</w:t>
            </w:r>
          </w:p>
          <w:p w14:paraId="71AA25F7" w14:textId="2F225240" w:rsidR="00343CB1" w:rsidRPr="00164A5F" w:rsidRDefault="00343CB1" w:rsidP="003A752B">
            <w:pPr>
              <w:pStyle w:val="ListParagraph"/>
              <w:ind w:left="648"/>
              <w:rPr>
                <w:rFonts w:ascii="Times New Roman" w:hAnsi="Times New Roman" w:cs="Times New Roman"/>
                <w:color w:val="000000"/>
                <w:sz w:val="26"/>
                <w:szCs w:val="26"/>
              </w:rPr>
            </w:pPr>
            <w:r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277F6473" w14:textId="77777777" w:rsidR="00343CB1" w:rsidRPr="00164A5F" w:rsidRDefault="00343CB1" w:rsidP="00607CA4">
            <w:pPr>
              <w:ind w:left="253"/>
              <w:rPr>
                <w:sz w:val="26"/>
                <w:szCs w:val="26"/>
              </w:rPr>
            </w:pPr>
            <w:r w:rsidRPr="00164A5F">
              <w:rPr>
                <w:sz w:val="26"/>
                <w:szCs w:val="26"/>
              </w:rPr>
              <w:t>1.1.Giao diện trang quản lý (logo, menu, banner) được hiện ra</w:t>
            </w:r>
          </w:p>
          <w:p w14:paraId="5D3D6305" w14:textId="77777777" w:rsidR="00343CB1" w:rsidRPr="00164A5F" w:rsidRDefault="00343CB1" w:rsidP="00607CA4">
            <w:pPr>
              <w:ind w:left="253"/>
              <w:rPr>
                <w:sz w:val="26"/>
                <w:szCs w:val="26"/>
              </w:rPr>
            </w:pPr>
          </w:p>
          <w:p w14:paraId="4D03C496" w14:textId="04906140" w:rsidR="00343CB1" w:rsidRPr="00164A5F" w:rsidRDefault="00343CB1" w:rsidP="001E47B1">
            <w:pPr>
              <w:keepNext/>
              <w:ind w:left="253"/>
              <w:rPr>
                <w:sz w:val="26"/>
                <w:szCs w:val="26"/>
              </w:rPr>
            </w:pPr>
            <w:r w:rsidRPr="00164A5F">
              <w:rPr>
                <w:sz w:val="26"/>
                <w:szCs w:val="26"/>
              </w:rPr>
              <w:t>2.1.Giao diện trang tùy theo chức năng được hiện ra.</w:t>
            </w:r>
          </w:p>
        </w:tc>
      </w:tr>
    </w:tbl>
    <w:p w14:paraId="69B94EB7" w14:textId="419BDEF5" w:rsidR="00343CB1" w:rsidRPr="00164A5F" w:rsidRDefault="001E47B1" w:rsidP="001E47B1">
      <w:pPr>
        <w:pStyle w:val="Caption"/>
      </w:pPr>
      <w:bookmarkStart w:id="30" w:name="_Toc134742015"/>
      <w:r w:rsidRPr="00164A5F">
        <w:t xml:space="preserve">Bảng  </w:t>
      </w:r>
      <w:fldSimple w:instr=" SEQ Bảng_ \* ARABIC ">
        <w:r w:rsidR="00164A5F" w:rsidRPr="00164A5F">
          <w:rPr>
            <w:noProof/>
          </w:rPr>
          <w:t>7</w:t>
        </w:r>
      </w:fldSimple>
      <w:r w:rsidRPr="00164A5F">
        <w:t>. Usecase quản lý tìm việc</w:t>
      </w:r>
      <w:bookmarkEnd w:id="30"/>
    </w:p>
    <w:p w14:paraId="3CB47F4A" w14:textId="7D15DAB8" w:rsidR="00B46D0C" w:rsidRPr="00164A5F" w:rsidRDefault="00B46D0C" w:rsidP="003A752B">
      <w:pPr>
        <w:pStyle w:val="Tiumccp1"/>
        <w:numPr>
          <w:ilvl w:val="1"/>
          <w:numId w:val="23"/>
        </w:numPr>
      </w:pPr>
      <w:bookmarkStart w:id="31" w:name="_Toc134741926"/>
      <w:r w:rsidRPr="00164A5F">
        <w:t xml:space="preserve">Usecase </w:t>
      </w:r>
      <w:r w:rsidR="003A3ED9" w:rsidRPr="00164A5F">
        <w:t>quản lý slogan</w:t>
      </w:r>
      <w:bookmarkEnd w:id="31"/>
    </w:p>
    <w:tbl>
      <w:tblPr>
        <w:tblW w:w="0" w:type="auto"/>
        <w:tblCellMar>
          <w:top w:w="15" w:type="dxa"/>
          <w:left w:w="15" w:type="dxa"/>
          <w:bottom w:w="15" w:type="dxa"/>
          <w:right w:w="15" w:type="dxa"/>
        </w:tblCellMar>
        <w:tblLook w:val="04A0" w:firstRow="1" w:lastRow="0" w:firstColumn="1" w:lastColumn="0" w:noHBand="0" w:noVBand="1"/>
      </w:tblPr>
      <w:tblGrid>
        <w:gridCol w:w="1976"/>
        <w:gridCol w:w="3795"/>
        <w:gridCol w:w="3340"/>
      </w:tblGrid>
      <w:tr w:rsidR="003A752B" w:rsidRPr="00164A5F" w14:paraId="4812316C"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E0B822" w14:textId="77777777" w:rsidR="003A752B" w:rsidRPr="00164A5F" w:rsidRDefault="003A752B"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04D954" w14:textId="2D2950D2" w:rsidR="003A752B" w:rsidRPr="00164A5F" w:rsidRDefault="003A752B" w:rsidP="00607CA4">
            <w:pPr>
              <w:rPr>
                <w:sz w:val="26"/>
                <w:szCs w:val="26"/>
              </w:rPr>
            </w:pPr>
            <w:r w:rsidRPr="00164A5F">
              <w:rPr>
                <w:sz w:val="26"/>
                <w:szCs w:val="26"/>
              </w:rPr>
              <w:t>UC06</w:t>
            </w:r>
          </w:p>
        </w:tc>
      </w:tr>
      <w:tr w:rsidR="003A752B" w:rsidRPr="00164A5F" w14:paraId="056D5885"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FEE821" w14:textId="77777777" w:rsidR="003A752B" w:rsidRPr="00164A5F" w:rsidRDefault="003A752B"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1C2968" w14:textId="69896928" w:rsidR="003A752B" w:rsidRPr="00164A5F" w:rsidRDefault="003A752B" w:rsidP="00607CA4">
            <w:pPr>
              <w:rPr>
                <w:sz w:val="26"/>
                <w:szCs w:val="26"/>
              </w:rPr>
            </w:pPr>
            <w:r w:rsidRPr="00164A5F">
              <w:rPr>
                <w:color w:val="000000"/>
                <w:sz w:val="26"/>
                <w:szCs w:val="26"/>
              </w:rPr>
              <w:t>Quản lý slogan</w:t>
            </w:r>
          </w:p>
        </w:tc>
      </w:tr>
      <w:tr w:rsidR="003A752B" w:rsidRPr="00164A5F" w14:paraId="39F9654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EE9A2B5" w14:textId="77777777" w:rsidR="003A752B" w:rsidRPr="00164A5F" w:rsidRDefault="003A752B" w:rsidP="00607CA4">
            <w:pPr>
              <w:rPr>
                <w:sz w:val="26"/>
                <w:szCs w:val="26"/>
              </w:rPr>
            </w:pPr>
            <w:r w:rsidRPr="00164A5F">
              <w:rPr>
                <w:b/>
                <w:bCs/>
                <w:color w:val="000000"/>
                <w:sz w:val="26"/>
                <w:szCs w:val="26"/>
              </w:rPr>
              <w:lastRenderedPageBreak/>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413E306" w14:textId="7F9AD42B" w:rsidR="003A752B" w:rsidRPr="00164A5F" w:rsidRDefault="003A752B" w:rsidP="00607CA4">
            <w:pPr>
              <w:rPr>
                <w:sz w:val="26"/>
                <w:szCs w:val="26"/>
              </w:rPr>
            </w:pPr>
            <w:r w:rsidRPr="00164A5F">
              <w:rPr>
                <w:color w:val="000000"/>
                <w:sz w:val="26"/>
                <w:szCs w:val="26"/>
              </w:rPr>
              <w:t>Admin muốn thay đổi các nội dung của slogan</w:t>
            </w:r>
          </w:p>
        </w:tc>
      </w:tr>
      <w:tr w:rsidR="003A752B" w:rsidRPr="00164A5F" w14:paraId="331383CE"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FAE1CB2" w14:textId="77777777" w:rsidR="003A752B" w:rsidRPr="00164A5F" w:rsidRDefault="003A752B"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58FA757" w14:textId="4C50077E" w:rsidR="003A752B" w:rsidRPr="00164A5F" w:rsidRDefault="003A752B" w:rsidP="00607CA4">
            <w:pPr>
              <w:rPr>
                <w:sz w:val="26"/>
                <w:szCs w:val="26"/>
              </w:rPr>
            </w:pPr>
            <w:r w:rsidRPr="00164A5F">
              <w:rPr>
                <w:sz w:val="26"/>
                <w:szCs w:val="26"/>
              </w:rPr>
              <w:t>Admin nhấn vào nút “Quản lý slogan”</w:t>
            </w:r>
          </w:p>
        </w:tc>
      </w:tr>
      <w:tr w:rsidR="003A752B" w:rsidRPr="00164A5F" w14:paraId="0879970A"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EB44F74" w14:textId="77777777" w:rsidR="003A752B" w:rsidRPr="00164A5F" w:rsidRDefault="003A752B"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658D1E9" w14:textId="6EE83B2B" w:rsidR="003A752B" w:rsidRPr="00164A5F" w:rsidRDefault="003A752B" w:rsidP="00607CA4">
            <w:pPr>
              <w:rPr>
                <w:sz w:val="26"/>
                <w:szCs w:val="26"/>
              </w:rPr>
            </w:pPr>
            <w:r w:rsidRPr="00164A5F">
              <w:rPr>
                <w:sz w:val="26"/>
                <w:szCs w:val="26"/>
              </w:rPr>
              <w:t>Mô tả cách thêm, sửa, xóa slogan</w:t>
            </w:r>
          </w:p>
        </w:tc>
      </w:tr>
      <w:tr w:rsidR="003A752B" w:rsidRPr="00164A5F" w14:paraId="202FFB73"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BA4015F" w14:textId="77777777" w:rsidR="003A752B" w:rsidRPr="00164A5F" w:rsidRDefault="003A752B"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D56FD5" w14:textId="77777777" w:rsidR="003A752B" w:rsidRPr="00164A5F" w:rsidRDefault="003A752B" w:rsidP="00607CA4">
            <w:pPr>
              <w:rPr>
                <w:sz w:val="26"/>
                <w:szCs w:val="26"/>
              </w:rPr>
            </w:pPr>
            <w:r w:rsidRPr="00164A5F">
              <w:rPr>
                <w:sz w:val="26"/>
                <w:szCs w:val="26"/>
              </w:rPr>
              <w:t>Admin</w:t>
            </w:r>
          </w:p>
        </w:tc>
      </w:tr>
      <w:tr w:rsidR="003A752B" w:rsidRPr="00164A5F" w14:paraId="33166E98"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BCE1FAD" w14:textId="77777777" w:rsidR="003A752B" w:rsidRPr="00164A5F" w:rsidRDefault="003A752B"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A212D4" w14:textId="77777777" w:rsidR="003A752B" w:rsidRPr="00164A5F" w:rsidRDefault="003A752B" w:rsidP="00607CA4">
            <w:pPr>
              <w:rPr>
                <w:sz w:val="26"/>
                <w:szCs w:val="26"/>
              </w:rPr>
            </w:pPr>
            <w:r w:rsidRPr="00164A5F">
              <w:rPr>
                <w:color w:val="000000"/>
                <w:sz w:val="26"/>
                <w:szCs w:val="26"/>
              </w:rPr>
              <w:t>Đăng nhập thành công vào hệ thống</w:t>
            </w:r>
          </w:p>
          <w:p w14:paraId="2DB926E8" w14:textId="77777777" w:rsidR="003A752B" w:rsidRPr="00164A5F" w:rsidRDefault="003A752B" w:rsidP="00607CA4">
            <w:pPr>
              <w:ind w:left="720"/>
              <w:rPr>
                <w:sz w:val="26"/>
                <w:szCs w:val="26"/>
              </w:rPr>
            </w:pPr>
          </w:p>
        </w:tc>
      </w:tr>
      <w:tr w:rsidR="003A752B" w:rsidRPr="00164A5F" w14:paraId="3144900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E9D8EAA" w14:textId="77777777" w:rsidR="003A752B" w:rsidRPr="00164A5F" w:rsidRDefault="003A752B"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76FA9A" w14:textId="77777777" w:rsidR="003A752B" w:rsidRPr="00164A5F" w:rsidRDefault="003A752B" w:rsidP="003A752B">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 xml:space="preserve">Tao tác được các nút chức năng trong hệ thống </w:t>
            </w:r>
          </w:p>
          <w:p w14:paraId="5878E70C" w14:textId="77777777" w:rsidR="003A752B" w:rsidRPr="00164A5F" w:rsidRDefault="003A752B" w:rsidP="003A752B">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Dữ liệu được lưu vào database</w:t>
            </w:r>
          </w:p>
        </w:tc>
      </w:tr>
      <w:tr w:rsidR="003A752B" w:rsidRPr="00164A5F" w14:paraId="0D8CE86F"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552545" w14:textId="77777777" w:rsidR="003A752B" w:rsidRPr="00164A5F" w:rsidRDefault="003A752B"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8396AB" w14:textId="77777777" w:rsidR="003A752B" w:rsidRPr="00164A5F" w:rsidRDefault="003A752B"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3A37E65A" w14:textId="77777777" w:rsidR="003A752B" w:rsidRPr="00164A5F" w:rsidRDefault="003A752B" w:rsidP="00607CA4">
            <w:pPr>
              <w:ind w:firstLine="244"/>
              <w:rPr>
                <w:b/>
                <w:bCs/>
                <w:sz w:val="26"/>
                <w:szCs w:val="26"/>
              </w:rPr>
            </w:pPr>
            <w:r w:rsidRPr="00164A5F">
              <w:rPr>
                <w:b/>
                <w:bCs/>
                <w:sz w:val="26"/>
                <w:szCs w:val="26"/>
              </w:rPr>
              <w:t>System</w:t>
            </w:r>
          </w:p>
        </w:tc>
      </w:tr>
      <w:tr w:rsidR="003A752B" w:rsidRPr="00164A5F" w14:paraId="0E25E09A" w14:textId="77777777" w:rsidTr="00607CA4">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BDA6B7" w14:textId="77777777" w:rsidR="003A752B" w:rsidRPr="00164A5F" w:rsidRDefault="003A752B"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BD194FB" w14:textId="77777777" w:rsidR="003A752B" w:rsidRPr="00164A5F" w:rsidRDefault="003A752B" w:rsidP="003A752B">
            <w:pPr>
              <w:pStyle w:val="ListParagraph"/>
              <w:numPr>
                <w:ilvl w:val="0"/>
                <w:numId w:val="33"/>
              </w:numPr>
              <w:ind w:left="193"/>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click vào mục “Quản lý slogan” và lựa chọn phần muốn quản lý</w:t>
            </w:r>
          </w:p>
          <w:p w14:paraId="5CD1C5FC" w14:textId="77777777" w:rsidR="003A752B" w:rsidRPr="00164A5F" w:rsidRDefault="003A752B" w:rsidP="003A752B">
            <w:pPr>
              <w:pStyle w:val="ListParagraph"/>
              <w:numPr>
                <w:ilvl w:val="0"/>
                <w:numId w:val="33"/>
              </w:numPr>
              <w:ind w:left="193"/>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thực hiện các chức năng theo nhu cầu (thêm, chỉnh sửa, xóa)</w:t>
            </w:r>
          </w:p>
          <w:p w14:paraId="669CA09A" w14:textId="602DEC5E" w:rsidR="003A752B" w:rsidRPr="00164A5F" w:rsidRDefault="003A752B" w:rsidP="003A752B">
            <w:pPr>
              <w:pStyle w:val="ListParagraph"/>
              <w:numPr>
                <w:ilvl w:val="0"/>
                <w:numId w:val="33"/>
              </w:numPr>
              <w:ind w:left="193"/>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thêm/ sửa/ tìm kiếm… và nhấn nút “Lưu”</w:t>
            </w:r>
            <w:r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21CA24DD" w14:textId="53E2DBB3" w:rsidR="003A752B" w:rsidRPr="00164A5F" w:rsidRDefault="003A752B" w:rsidP="00607CA4">
            <w:pPr>
              <w:ind w:left="253"/>
              <w:rPr>
                <w:sz w:val="26"/>
                <w:szCs w:val="26"/>
              </w:rPr>
            </w:pPr>
            <w:r w:rsidRPr="00164A5F">
              <w:rPr>
                <w:sz w:val="26"/>
                <w:szCs w:val="26"/>
              </w:rPr>
              <w:t>1.1.Giao diện trang quản lý slogan được hiện ra</w:t>
            </w:r>
          </w:p>
          <w:p w14:paraId="62F501DB" w14:textId="77777777" w:rsidR="003A752B" w:rsidRPr="00164A5F" w:rsidRDefault="003A752B" w:rsidP="00607CA4">
            <w:pPr>
              <w:ind w:left="253"/>
              <w:rPr>
                <w:sz w:val="26"/>
                <w:szCs w:val="26"/>
              </w:rPr>
            </w:pPr>
          </w:p>
          <w:p w14:paraId="6C552B03" w14:textId="77777777" w:rsidR="003A752B" w:rsidRPr="00164A5F" w:rsidRDefault="003A752B" w:rsidP="00607CA4">
            <w:pPr>
              <w:ind w:left="253"/>
              <w:rPr>
                <w:sz w:val="26"/>
                <w:szCs w:val="26"/>
              </w:rPr>
            </w:pPr>
            <w:r w:rsidRPr="00164A5F">
              <w:rPr>
                <w:sz w:val="26"/>
                <w:szCs w:val="26"/>
              </w:rPr>
              <w:t>2.1.Giao diện trang tùy theo chức năng được hiện ra.</w:t>
            </w:r>
          </w:p>
          <w:p w14:paraId="1A6006FB" w14:textId="77777777" w:rsidR="003A752B" w:rsidRPr="00164A5F" w:rsidRDefault="003A752B" w:rsidP="00607CA4">
            <w:pPr>
              <w:ind w:left="253"/>
              <w:rPr>
                <w:sz w:val="26"/>
                <w:szCs w:val="26"/>
              </w:rPr>
            </w:pPr>
          </w:p>
          <w:p w14:paraId="70F88C72" w14:textId="77777777" w:rsidR="003A752B" w:rsidRPr="00164A5F" w:rsidRDefault="003A752B" w:rsidP="00607CA4">
            <w:pPr>
              <w:ind w:left="253"/>
              <w:rPr>
                <w:sz w:val="26"/>
                <w:szCs w:val="26"/>
              </w:rPr>
            </w:pPr>
            <w:r w:rsidRPr="00164A5F">
              <w:rPr>
                <w:sz w:val="26"/>
                <w:szCs w:val="26"/>
              </w:rPr>
              <w:t>3.1. Hệ thống hiển thị thông tin theo chức năng mà admin vừa thực hiện.</w:t>
            </w:r>
          </w:p>
          <w:p w14:paraId="0A30D346" w14:textId="77777777" w:rsidR="003A752B" w:rsidRPr="00164A5F" w:rsidRDefault="003A752B" w:rsidP="001E47B1">
            <w:pPr>
              <w:keepNext/>
              <w:ind w:left="253"/>
              <w:rPr>
                <w:sz w:val="26"/>
                <w:szCs w:val="26"/>
              </w:rPr>
            </w:pPr>
            <w:r w:rsidRPr="00164A5F">
              <w:rPr>
                <w:sz w:val="26"/>
                <w:szCs w:val="26"/>
              </w:rPr>
              <w:t>3.2. Hệ thống quay về giao diện quản lý, thông tin được lưu trong CSDL.</w:t>
            </w:r>
          </w:p>
        </w:tc>
      </w:tr>
    </w:tbl>
    <w:p w14:paraId="2067FCD0" w14:textId="2680AE3A" w:rsidR="003A752B" w:rsidRPr="00164A5F" w:rsidRDefault="001E47B1" w:rsidP="001E47B1">
      <w:pPr>
        <w:pStyle w:val="Caption"/>
      </w:pPr>
      <w:bookmarkStart w:id="32" w:name="_Toc134742016"/>
      <w:r w:rsidRPr="00164A5F">
        <w:t xml:space="preserve">Bảng  </w:t>
      </w:r>
      <w:fldSimple w:instr=" SEQ Bảng_ \* ARABIC ">
        <w:r w:rsidR="00164A5F" w:rsidRPr="00164A5F">
          <w:rPr>
            <w:noProof/>
          </w:rPr>
          <w:t>8</w:t>
        </w:r>
      </w:fldSimple>
      <w:r w:rsidRPr="00164A5F">
        <w:t>. Usecase quản lý slogan</w:t>
      </w:r>
      <w:bookmarkEnd w:id="32"/>
    </w:p>
    <w:p w14:paraId="2D87B0FD" w14:textId="141AD858" w:rsidR="003A752B" w:rsidRPr="00164A5F" w:rsidRDefault="003A3ED9" w:rsidP="003A752B">
      <w:pPr>
        <w:pStyle w:val="Tiumccp1"/>
        <w:numPr>
          <w:ilvl w:val="1"/>
          <w:numId w:val="23"/>
        </w:numPr>
      </w:pPr>
      <w:bookmarkStart w:id="33" w:name="_Toc134741927"/>
      <w:r w:rsidRPr="00164A5F">
        <w:lastRenderedPageBreak/>
        <w:t>Usecase quản lý danh mục</w:t>
      </w:r>
      <w:bookmarkEnd w:id="33"/>
    </w:p>
    <w:tbl>
      <w:tblPr>
        <w:tblW w:w="0" w:type="auto"/>
        <w:tblCellMar>
          <w:top w:w="15" w:type="dxa"/>
          <w:left w:w="15" w:type="dxa"/>
          <w:bottom w:w="15" w:type="dxa"/>
          <w:right w:w="15" w:type="dxa"/>
        </w:tblCellMar>
        <w:tblLook w:val="04A0" w:firstRow="1" w:lastRow="0" w:firstColumn="1" w:lastColumn="0" w:noHBand="0" w:noVBand="1"/>
      </w:tblPr>
      <w:tblGrid>
        <w:gridCol w:w="1976"/>
        <w:gridCol w:w="3796"/>
        <w:gridCol w:w="3339"/>
      </w:tblGrid>
      <w:tr w:rsidR="003A752B" w:rsidRPr="00164A5F" w14:paraId="685974AC"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9B76EA" w14:textId="77777777" w:rsidR="003A752B" w:rsidRPr="00164A5F" w:rsidRDefault="003A752B"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02DCE8B" w14:textId="6B663437" w:rsidR="003A752B" w:rsidRPr="00164A5F" w:rsidRDefault="003A752B" w:rsidP="00607CA4">
            <w:pPr>
              <w:rPr>
                <w:sz w:val="26"/>
                <w:szCs w:val="26"/>
              </w:rPr>
            </w:pPr>
            <w:r w:rsidRPr="00164A5F">
              <w:rPr>
                <w:sz w:val="26"/>
                <w:szCs w:val="26"/>
              </w:rPr>
              <w:t>UC07</w:t>
            </w:r>
          </w:p>
        </w:tc>
      </w:tr>
      <w:tr w:rsidR="003A752B" w:rsidRPr="00164A5F" w14:paraId="38E486E7"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ADDE3F1" w14:textId="77777777" w:rsidR="003A752B" w:rsidRPr="00164A5F" w:rsidRDefault="003A752B"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7E7F40" w14:textId="79097EA7" w:rsidR="003A752B" w:rsidRPr="00164A5F" w:rsidRDefault="003A752B" w:rsidP="00607CA4">
            <w:pPr>
              <w:rPr>
                <w:sz w:val="26"/>
                <w:szCs w:val="26"/>
              </w:rPr>
            </w:pPr>
            <w:r w:rsidRPr="00164A5F">
              <w:rPr>
                <w:color w:val="000000"/>
                <w:sz w:val="26"/>
                <w:szCs w:val="26"/>
              </w:rPr>
              <w:t>Quản lý danh mục</w:t>
            </w:r>
          </w:p>
        </w:tc>
      </w:tr>
      <w:tr w:rsidR="003A752B" w:rsidRPr="00164A5F" w14:paraId="64D3F45C"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181ECA" w14:textId="77777777" w:rsidR="003A752B" w:rsidRPr="00164A5F" w:rsidRDefault="003A752B"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262012D" w14:textId="126306AB" w:rsidR="003A752B" w:rsidRPr="00164A5F" w:rsidRDefault="003A752B" w:rsidP="00607CA4">
            <w:pPr>
              <w:rPr>
                <w:sz w:val="26"/>
                <w:szCs w:val="26"/>
              </w:rPr>
            </w:pPr>
            <w:r w:rsidRPr="00164A5F">
              <w:rPr>
                <w:color w:val="000000"/>
                <w:sz w:val="26"/>
                <w:szCs w:val="26"/>
              </w:rPr>
              <w:t>Admin muốn thay đổi các nội dung trong danh mục ngành nghề</w:t>
            </w:r>
          </w:p>
        </w:tc>
      </w:tr>
      <w:tr w:rsidR="003A752B" w:rsidRPr="00164A5F" w14:paraId="1827134F"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526588" w14:textId="77777777" w:rsidR="003A752B" w:rsidRPr="00164A5F" w:rsidRDefault="003A752B"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0DF2C4" w14:textId="0CE7624C" w:rsidR="003A752B" w:rsidRPr="00164A5F" w:rsidRDefault="003A752B" w:rsidP="00607CA4">
            <w:pPr>
              <w:rPr>
                <w:sz w:val="26"/>
                <w:szCs w:val="26"/>
              </w:rPr>
            </w:pPr>
            <w:r w:rsidRPr="00164A5F">
              <w:rPr>
                <w:sz w:val="26"/>
                <w:szCs w:val="26"/>
              </w:rPr>
              <w:t>Admin nhấn vào nút “Quản lý danh mục”</w:t>
            </w:r>
          </w:p>
        </w:tc>
      </w:tr>
      <w:tr w:rsidR="003A752B" w:rsidRPr="00164A5F" w14:paraId="13C8B83D"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1C89D4" w14:textId="77777777" w:rsidR="003A752B" w:rsidRPr="00164A5F" w:rsidRDefault="003A752B"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E05279" w14:textId="136C0C42" w:rsidR="003A752B" w:rsidRPr="00164A5F" w:rsidRDefault="003A752B" w:rsidP="00607CA4">
            <w:pPr>
              <w:rPr>
                <w:sz w:val="26"/>
                <w:szCs w:val="26"/>
              </w:rPr>
            </w:pPr>
            <w:r w:rsidRPr="00164A5F">
              <w:rPr>
                <w:sz w:val="26"/>
                <w:szCs w:val="26"/>
              </w:rPr>
              <w:t>Mô tả cách thêm, sửa, xóa, tìm kiếm danh mục công việc</w:t>
            </w:r>
          </w:p>
        </w:tc>
      </w:tr>
      <w:tr w:rsidR="003A752B" w:rsidRPr="00164A5F" w14:paraId="55CFC3E2"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650AC31" w14:textId="77777777" w:rsidR="003A752B" w:rsidRPr="00164A5F" w:rsidRDefault="003A752B"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FEA97D6" w14:textId="77777777" w:rsidR="003A752B" w:rsidRPr="00164A5F" w:rsidRDefault="003A752B" w:rsidP="00607CA4">
            <w:pPr>
              <w:rPr>
                <w:sz w:val="26"/>
                <w:szCs w:val="26"/>
              </w:rPr>
            </w:pPr>
            <w:r w:rsidRPr="00164A5F">
              <w:rPr>
                <w:sz w:val="26"/>
                <w:szCs w:val="26"/>
              </w:rPr>
              <w:t>Admin</w:t>
            </w:r>
          </w:p>
        </w:tc>
      </w:tr>
      <w:tr w:rsidR="003A752B" w:rsidRPr="00164A5F" w14:paraId="6E5D180E"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9A9875" w14:textId="77777777" w:rsidR="003A752B" w:rsidRPr="00164A5F" w:rsidRDefault="003A752B"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D794CD" w14:textId="77777777" w:rsidR="003A752B" w:rsidRPr="00164A5F" w:rsidRDefault="003A752B" w:rsidP="00607CA4">
            <w:pPr>
              <w:rPr>
                <w:sz w:val="26"/>
                <w:szCs w:val="26"/>
              </w:rPr>
            </w:pPr>
            <w:r w:rsidRPr="00164A5F">
              <w:rPr>
                <w:color w:val="000000"/>
                <w:sz w:val="26"/>
                <w:szCs w:val="26"/>
              </w:rPr>
              <w:t>Đăng nhập thành công vào hệ thống</w:t>
            </w:r>
          </w:p>
          <w:p w14:paraId="08743D37" w14:textId="77777777" w:rsidR="003A752B" w:rsidRPr="00164A5F" w:rsidRDefault="003A752B" w:rsidP="00607CA4">
            <w:pPr>
              <w:ind w:left="720"/>
              <w:rPr>
                <w:sz w:val="26"/>
                <w:szCs w:val="26"/>
              </w:rPr>
            </w:pPr>
          </w:p>
        </w:tc>
      </w:tr>
      <w:tr w:rsidR="003A752B" w:rsidRPr="00164A5F" w14:paraId="398DE357"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470D051" w14:textId="77777777" w:rsidR="003A752B" w:rsidRPr="00164A5F" w:rsidRDefault="003A752B"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6F47762" w14:textId="77777777" w:rsidR="003A752B" w:rsidRPr="00164A5F" w:rsidRDefault="003A752B" w:rsidP="003A752B">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 xml:space="preserve">Tao tác được các nút chức năng trong hệ thống </w:t>
            </w:r>
          </w:p>
          <w:p w14:paraId="1B94E124" w14:textId="77777777" w:rsidR="003A752B" w:rsidRPr="00164A5F" w:rsidRDefault="003A752B" w:rsidP="003A752B">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Dữ liệu được lưu vào database</w:t>
            </w:r>
          </w:p>
        </w:tc>
      </w:tr>
      <w:tr w:rsidR="003A752B" w:rsidRPr="00164A5F" w14:paraId="3A669586"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576277" w14:textId="77777777" w:rsidR="003A752B" w:rsidRPr="00164A5F" w:rsidRDefault="003A752B"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A692B40" w14:textId="77777777" w:rsidR="003A752B" w:rsidRPr="00164A5F" w:rsidRDefault="003A752B"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4FACFCAF" w14:textId="77777777" w:rsidR="003A752B" w:rsidRPr="00164A5F" w:rsidRDefault="003A752B" w:rsidP="00607CA4">
            <w:pPr>
              <w:ind w:firstLine="244"/>
              <w:rPr>
                <w:b/>
                <w:bCs/>
                <w:sz w:val="26"/>
                <w:szCs w:val="26"/>
              </w:rPr>
            </w:pPr>
            <w:r w:rsidRPr="00164A5F">
              <w:rPr>
                <w:b/>
                <w:bCs/>
                <w:sz w:val="26"/>
                <w:szCs w:val="26"/>
              </w:rPr>
              <w:t>System</w:t>
            </w:r>
          </w:p>
        </w:tc>
      </w:tr>
      <w:tr w:rsidR="003A752B" w:rsidRPr="00164A5F" w14:paraId="55A8ED88" w14:textId="77777777" w:rsidTr="00607CA4">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830841" w14:textId="77777777" w:rsidR="003A752B" w:rsidRPr="00164A5F" w:rsidRDefault="003A752B"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ADDCF51" w14:textId="77777777" w:rsidR="004F0823" w:rsidRPr="00164A5F" w:rsidRDefault="003A752B" w:rsidP="004F0823">
            <w:pPr>
              <w:pStyle w:val="ListParagraph"/>
              <w:numPr>
                <w:ilvl w:val="0"/>
                <w:numId w:val="34"/>
              </w:numPr>
              <w:ind w:left="373"/>
              <w:rPr>
                <w:rFonts w:ascii="Times New Roman" w:hAnsi="Times New Roman" w:cs="Times New Roman"/>
                <w:color w:val="000000"/>
                <w:sz w:val="26"/>
                <w:szCs w:val="26"/>
              </w:rPr>
            </w:pPr>
            <w:r w:rsidRPr="00164A5F">
              <w:rPr>
                <w:rFonts w:ascii="Times New Roman" w:hAnsi="Times New Roman" w:cs="Times New Roman"/>
                <w:color w:val="000000"/>
                <w:sz w:val="26"/>
                <w:szCs w:val="26"/>
              </w:rPr>
              <w:t xml:space="preserve">Admin click vào mục “Quản lý </w:t>
            </w:r>
            <w:r w:rsidR="004F0823" w:rsidRPr="00164A5F">
              <w:rPr>
                <w:rFonts w:ascii="Times New Roman" w:hAnsi="Times New Roman" w:cs="Times New Roman"/>
                <w:color w:val="000000"/>
                <w:sz w:val="26"/>
                <w:szCs w:val="26"/>
              </w:rPr>
              <w:t>danh mục</w:t>
            </w:r>
            <w:r w:rsidRPr="00164A5F">
              <w:rPr>
                <w:rFonts w:ascii="Times New Roman" w:hAnsi="Times New Roman" w:cs="Times New Roman"/>
                <w:color w:val="000000"/>
                <w:sz w:val="26"/>
                <w:szCs w:val="26"/>
              </w:rPr>
              <w:t>” và lựa chọn phần muốn quản lý</w:t>
            </w:r>
          </w:p>
          <w:p w14:paraId="0D0B314E" w14:textId="77777777" w:rsidR="004F0823" w:rsidRPr="00164A5F" w:rsidRDefault="003A752B" w:rsidP="004F0823">
            <w:pPr>
              <w:pStyle w:val="ListParagraph"/>
              <w:numPr>
                <w:ilvl w:val="0"/>
                <w:numId w:val="34"/>
              </w:numPr>
              <w:ind w:left="373"/>
              <w:rPr>
                <w:rFonts w:ascii="Times New Roman" w:hAnsi="Times New Roman" w:cs="Times New Roman"/>
                <w:color w:val="000000"/>
                <w:sz w:val="26"/>
                <w:szCs w:val="26"/>
              </w:rPr>
            </w:pPr>
            <w:r w:rsidRPr="00164A5F">
              <w:rPr>
                <w:rFonts w:ascii="Times New Roman" w:hAnsi="Times New Roman" w:cs="Times New Roman"/>
                <w:color w:val="000000"/>
                <w:sz w:val="26"/>
                <w:szCs w:val="26"/>
              </w:rPr>
              <w:lastRenderedPageBreak/>
              <w:t>Admin thực hiện các chức năng theo nhu cầu (thêm, chỉnh sửa, xóa)</w:t>
            </w:r>
          </w:p>
          <w:p w14:paraId="3F910D88" w14:textId="09A15374" w:rsidR="003A752B" w:rsidRPr="00164A5F" w:rsidRDefault="003A752B" w:rsidP="004F0823">
            <w:pPr>
              <w:pStyle w:val="ListParagraph"/>
              <w:numPr>
                <w:ilvl w:val="0"/>
                <w:numId w:val="34"/>
              </w:numPr>
              <w:ind w:left="373"/>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thêm/ sửa/ tìm kiếm… và nhấn nút “Lưu”</w:t>
            </w:r>
            <w:r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3AC0E27D" w14:textId="499314A2" w:rsidR="003A752B" w:rsidRPr="00164A5F" w:rsidRDefault="003A752B" w:rsidP="00607CA4">
            <w:pPr>
              <w:ind w:left="253"/>
              <w:rPr>
                <w:sz w:val="26"/>
                <w:szCs w:val="26"/>
              </w:rPr>
            </w:pPr>
            <w:r w:rsidRPr="00164A5F">
              <w:rPr>
                <w:sz w:val="26"/>
                <w:szCs w:val="26"/>
              </w:rPr>
              <w:lastRenderedPageBreak/>
              <w:t xml:space="preserve">1.1.Giao diện trang quản lý </w:t>
            </w:r>
            <w:r w:rsidR="004F0823" w:rsidRPr="00164A5F">
              <w:rPr>
                <w:sz w:val="26"/>
                <w:szCs w:val="26"/>
              </w:rPr>
              <w:t xml:space="preserve">danh mục </w:t>
            </w:r>
            <w:r w:rsidRPr="00164A5F">
              <w:rPr>
                <w:sz w:val="26"/>
                <w:szCs w:val="26"/>
              </w:rPr>
              <w:t>được hiện ra</w:t>
            </w:r>
          </w:p>
          <w:p w14:paraId="14BDA536" w14:textId="77777777" w:rsidR="003A752B" w:rsidRPr="00164A5F" w:rsidRDefault="003A752B" w:rsidP="00607CA4">
            <w:pPr>
              <w:ind w:left="253"/>
              <w:rPr>
                <w:sz w:val="26"/>
                <w:szCs w:val="26"/>
              </w:rPr>
            </w:pPr>
          </w:p>
          <w:p w14:paraId="4A77CD40" w14:textId="77777777" w:rsidR="003A752B" w:rsidRPr="00164A5F" w:rsidRDefault="003A752B" w:rsidP="00607CA4">
            <w:pPr>
              <w:ind w:left="253"/>
              <w:rPr>
                <w:sz w:val="26"/>
                <w:szCs w:val="26"/>
              </w:rPr>
            </w:pPr>
            <w:r w:rsidRPr="00164A5F">
              <w:rPr>
                <w:sz w:val="26"/>
                <w:szCs w:val="26"/>
              </w:rPr>
              <w:t>2.1.Giao diện trang tùy theo chức năng được hiện ra.</w:t>
            </w:r>
          </w:p>
          <w:p w14:paraId="7109F8C6" w14:textId="77777777" w:rsidR="003A752B" w:rsidRPr="00164A5F" w:rsidRDefault="003A752B" w:rsidP="00607CA4">
            <w:pPr>
              <w:ind w:left="253"/>
              <w:rPr>
                <w:sz w:val="26"/>
                <w:szCs w:val="26"/>
              </w:rPr>
            </w:pPr>
          </w:p>
          <w:p w14:paraId="2699ACAE" w14:textId="77777777" w:rsidR="003A752B" w:rsidRPr="00164A5F" w:rsidRDefault="003A752B" w:rsidP="00607CA4">
            <w:pPr>
              <w:ind w:left="253"/>
              <w:rPr>
                <w:sz w:val="26"/>
                <w:szCs w:val="26"/>
              </w:rPr>
            </w:pPr>
            <w:r w:rsidRPr="00164A5F">
              <w:rPr>
                <w:sz w:val="26"/>
                <w:szCs w:val="26"/>
              </w:rPr>
              <w:t>3.1. Hệ thống hiển thị thông tin theo chức năng mà admin vừa thực hiện.</w:t>
            </w:r>
          </w:p>
          <w:p w14:paraId="708266A6" w14:textId="77777777" w:rsidR="003A752B" w:rsidRPr="00164A5F" w:rsidRDefault="003A752B" w:rsidP="001E47B1">
            <w:pPr>
              <w:keepNext/>
              <w:ind w:left="253"/>
              <w:rPr>
                <w:sz w:val="26"/>
                <w:szCs w:val="26"/>
              </w:rPr>
            </w:pPr>
            <w:r w:rsidRPr="00164A5F">
              <w:rPr>
                <w:sz w:val="26"/>
                <w:szCs w:val="26"/>
              </w:rPr>
              <w:t>3.2. Hệ thống quay về giao diện quản lý, thông tin được lưu trong CSDL.</w:t>
            </w:r>
          </w:p>
        </w:tc>
      </w:tr>
    </w:tbl>
    <w:p w14:paraId="15A23FA5" w14:textId="75C24F60" w:rsidR="003A752B" w:rsidRPr="00164A5F" w:rsidRDefault="001E47B1" w:rsidP="001E47B1">
      <w:pPr>
        <w:pStyle w:val="Caption"/>
      </w:pPr>
      <w:bookmarkStart w:id="34" w:name="_Toc134742017"/>
      <w:r w:rsidRPr="00164A5F">
        <w:lastRenderedPageBreak/>
        <w:t xml:space="preserve">Bảng  </w:t>
      </w:r>
      <w:fldSimple w:instr=" SEQ Bảng_ \* ARABIC ">
        <w:r w:rsidR="00164A5F" w:rsidRPr="00164A5F">
          <w:rPr>
            <w:noProof/>
          </w:rPr>
          <w:t>9</w:t>
        </w:r>
      </w:fldSimple>
      <w:r w:rsidRPr="00164A5F">
        <w:t>. Usecase quản lý danh mục</w:t>
      </w:r>
      <w:bookmarkEnd w:id="34"/>
    </w:p>
    <w:p w14:paraId="11F7138B" w14:textId="785E6C99" w:rsidR="003A3ED9" w:rsidRPr="00164A5F" w:rsidRDefault="003A3ED9" w:rsidP="004F0823">
      <w:pPr>
        <w:pStyle w:val="Tiumccp1"/>
        <w:numPr>
          <w:ilvl w:val="1"/>
          <w:numId w:val="23"/>
        </w:numPr>
      </w:pPr>
      <w:bookmarkStart w:id="35" w:name="_Toc134741928"/>
      <w:r w:rsidRPr="00164A5F">
        <w:t xml:space="preserve">Usecase </w:t>
      </w:r>
      <w:r w:rsidR="00102E33" w:rsidRPr="00164A5F">
        <w:t xml:space="preserve">quản lý </w:t>
      </w:r>
      <w:r w:rsidRPr="00164A5F">
        <w:t>footer</w:t>
      </w:r>
      <w:bookmarkEnd w:id="35"/>
    </w:p>
    <w:tbl>
      <w:tblPr>
        <w:tblW w:w="0" w:type="auto"/>
        <w:tblCellMar>
          <w:top w:w="15" w:type="dxa"/>
          <w:left w:w="15" w:type="dxa"/>
          <w:bottom w:w="15" w:type="dxa"/>
          <w:right w:w="15" w:type="dxa"/>
        </w:tblCellMar>
        <w:tblLook w:val="04A0" w:firstRow="1" w:lastRow="0" w:firstColumn="1" w:lastColumn="0" w:noHBand="0" w:noVBand="1"/>
      </w:tblPr>
      <w:tblGrid>
        <w:gridCol w:w="1976"/>
        <w:gridCol w:w="3795"/>
        <w:gridCol w:w="3340"/>
      </w:tblGrid>
      <w:tr w:rsidR="004F0823" w:rsidRPr="00164A5F" w14:paraId="30FB8FB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9284B0F" w14:textId="77777777" w:rsidR="004F0823" w:rsidRPr="00164A5F" w:rsidRDefault="004F0823"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9D44F86" w14:textId="7B434E3F" w:rsidR="004F0823" w:rsidRPr="00164A5F" w:rsidRDefault="004F0823" w:rsidP="00607CA4">
            <w:pPr>
              <w:rPr>
                <w:sz w:val="26"/>
                <w:szCs w:val="26"/>
              </w:rPr>
            </w:pPr>
            <w:r w:rsidRPr="00164A5F">
              <w:rPr>
                <w:sz w:val="26"/>
                <w:szCs w:val="26"/>
              </w:rPr>
              <w:t>UC08</w:t>
            </w:r>
          </w:p>
        </w:tc>
      </w:tr>
      <w:tr w:rsidR="004F0823" w:rsidRPr="00164A5F" w14:paraId="2CF3BAF1"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C41BC5" w14:textId="77777777" w:rsidR="004F0823" w:rsidRPr="00164A5F" w:rsidRDefault="004F0823"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76A1D53" w14:textId="530F2C37" w:rsidR="004F0823" w:rsidRPr="00164A5F" w:rsidRDefault="004F0823" w:rsidP="00607CA4">
            <w:pPr>
              <w:rPr>
                <w:sz w:val="26"/>
                <w:szCs w:val="26"/>
              </w:rPr>
            </w:pPr>
            <w:r w:rsidRPr="00164A5F">
              <w:rPr>
                <w:color w:val="000000"/>
                <w:sz w:val="26"/>
                <w:szCs w:val="26"/>
              </w:rPr>
              <w:t>Quản lý footer</w:t>
            </w:r>
          </w:p>
        </w:tc>
      </w:tr>
      <w:tr w:rsidR="004F0823" w:rsidRPr="00164A5F" w14:paraId="60703979"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577576" w14:textId="77777777" w:rsidR="004F0823" w:rsidRPr="00164A5F" w:rsidRDefault="004F0823"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41F567" w14:textId="024932F5" w:rsidR="004F0823" w:rsidRPr="00164A5F" w:rsidRDefault="004F0823" w:rsidP="00607CA4">
            <w:pPr>
              <w:rPr>
                <w:sz w:val="26"/>
                <w:szCs w:val="26"/>
              </w:rPr>
            </w:pPr>
            <w:r w:rsidRPr="00164A5F">
              <w:rPr>
                <w:color w:val="000000"/>
                <w:sz w:val="26"/>
                <w:szCs w:val="26"/>
              </w:rPr>
              <w:t>Admin muốn thay đổi các nội dung ở phần footer</w:t>
            </w:r>
          </w:p>
        </w:tc>
      </w:tr>
      <w:tr w:rsidR="004F0823" w:rsidRPr="00164A5F" w14:paraId="5C021178"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C59B49E" w14:textId="77777777" w:rsidR="004F0823" w:rsidRPr="00164A5F" w:rsidRDefault="004F0823"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72ED30" w14:textId="7896C768" w:rsidR="004F0823" w:rsidRPr="00164A5F" w:rsidRDefault="004F0823" w:rsidP="00607CA4">
            <w:pPr>
              <w:rPr>
                <w:sz w:val="26"/>
                <w:szCs w:val="26"/>
              </w:rPr>
            </w:pPr>
            <w:r w:rsidRPr="00164A5F">
              <w:rPr>
                <w:sz w:val="26"/>
                <w:szCs w:val="26"/>
              </w:rPr>
              <w:t>Admin nhấn vào nút “Quản lý footer”</w:t>
            </w:r>
          </w:p>
        </w:tc>
      </w:tr>
      <w:tr w:rsidR="004F0823" w:rsidRPr="00164A5F" w14:paraId="4D41C618"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66509ED" w14:textId="77777777" w:rsidR="004F0823" w:rsidRPr="00164A5F" w:rsidRDefault="004F0823"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3AA10F" w14:textId="4F4D3F3A" w:rsidR="004F0823" w:rsidRPr="00164A5F" w:rsidRDefault="004F0823" w:rsidP="00607CA4">
            <w:pPr>
              <w:rPr>
                <w:sz w:val="26"/>
                <w:szCs w:val="26"/>
              </w:rPr>
            </w:pPr>
            <w:r w:rsidRPr="00164A5F">
              <w:rPr>
                <w:sz w:val="26"/>
                <w:szCs w:val="26"/>
              </w:rPr>
              <w:t>Mô tả cách thêm, sửa, xóa nội dung ở footer</w:t>
            </w:r>
          </w:p>
        </w:tc>
      </w:tr>
      <w:tr w:rsidR="004F0823" w:rsidRPr="00164A5F" w14:paraId="1353464E"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59541E" w14:textId="77777777" w:rsidR="004F0823" w:rsidRPr="00164A5F" w:rsidRDefault="004F0823"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FCF517" w14:textId="77777777" w:rsidR="004F0823" w:rsidRPr="00164A5F" w:rsidRDefault="004F0823" w:rsidP="00607CA4">
            <w:pPr>
              <w:rPr>
                <w:sz w:val="26"/>
                <w:szCs w:val="26"/>
              </w:rPr>
            </w:pPr>
            <w:r w:rsidRPr="00164A5F">
              <w:rPr>
                <w:sz w:val="26"/>
                <w:szCs w:val="26"/>
              </w:rPr>
              <w:t>Admin</w:t>
            </w:r>
          </w:p>
        </w:tc>
      </w:tr>
      <w:tr w:rsidR="004F0823" w:rsidRPr="00164A5F" w14:paraId="78DAEC83"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BCD4BB" w14:textId="77777777" w:rsidR="004F0823" w:rsidRPr="00164A5F" w:rsidRDefault="004F0823"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3A0530" w14:textId="77777777" w:rsidR="004F0823" w:rsidRPr="00164A5F" w:rsidRDefault="004F0823" w:rsidP="00607CA4">
            <w:pPr>
              <w:rPr>
                <w:sz w:val="26"/>
                <w:szCs w:val="26"/>
              </w:rPr>
            </w:pPr>
            <w:r w:rsidRPr="00164A5F">
              <w:rPr>
                <w:color w:val="000000"/>
                <w:sz w:val="26"/>
                <w:szCs w:val="26"/>
              </w:rPr>
              <w:t>Đăng nhập thành công vào hệ thống</w:t>
            </w:r>
          </w:p>
          <w:p w14:paraId="13E5FB00" w14:textId="77777777" w:rsidR="004F0823" w:rsidRPr="00164A5F" w:rsidRDefault="004F0823" w:rsidP="00607CA4">
            <w:pPr>
              <w:ind w:left="720"/>
              <w:rPr>
                <w:sz w:val="26"/>
                <w:szCs w:val="26"/>
              </w:rPr>
            </w:pPr>
          </w:p>
        </w:tc>
      </w:tr>
      <w:tr w:rsidR="004F0823" w:rsidRPr="00164A5F" w14:paraId="50971CBF"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B062AB" w14:textId="77777777" w:rsidR="004F0823" w:rsidRPr="00164A5F" w:rsidRDefault="004F0823"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6C5DE02" w14:textId="22830064" w:rsidR="004F0823" w:rsidRPr="00164A5F" w:rsidRDefault="004F0823" w:rsidP="004F0823">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T</w:t>
            </w:r>
            <w:r w:rsidR="00FA2E49" w:rsidRPr="00164A5F">
              <w:rPr>
                <w:rFonts w:ascii="Times New Roman" w:hAnsi="Times New Roman" w:cs="Times New Roman"/>
                <w:sz w:val="26"/>
                <w:szCs w:val="26"/>
              </w:rPr>
              <w:t>h</w:t>
            </w:r>
            <w:r w:rsidRPr="00164A5F">
              <w:rPr>
                <w:rFonts w:ascii="Times New Roman" w:hAnsi="Times New Roman" w:cs="Times New Roman"/>
                <w:sz w:val="26"/>
                <w:szCs w:val="26"/>
              </w:rPr>
              <w:t xml:space="preserve">ao tác được các nút chức năng trong hệ thống </w:t>
            </w:r>
          </w:p>
          <w:p w14:paraId="4FE2F328" w14:textId="77777777" w:rsidR="004F0823" w:rsidRPr="00164A5F" w:rsidRDefault="004F0823" w:rsidP="004F0823">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Dữ liệu được lưu vào database</w:t>
            </w:r>
          </w:p>
        </w:tc>
      </w:tr>
      <w:tr w:rsidR="004F0823" w:rsidRPr="00164A5F" w14:paraId="54B6B257"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36B5B6" w14:textId="77777777" w:rsidR="004F0823" w:rsidRPr="00164A5F" w:rsidRDefault="004F0823" w:rsidP="00607CA4">
            <w:pPr>
              <w:rPr>
                <w:sz w:val="26"/>
                <w:szCs w:val="26"/>
              </w:rPr>
            </w:pPr>
            <w:r w:rsidRPr="00164A5F">
              <w:rPr>
                <w:b/>
                <w:bCs/>
                <w:color w:val="000000"/>
                <w:sz w:val="26"/>
                <w:szCs w:val="26"/>
              </w:rPr>
              <w:lastRenderedPageBreak/>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E5D74A" w14:textId="77777777" w:rsidR="004F0823" w:rsidRPr="00164A5F" w:rsidRDefault="004F0823"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5581195C" w14:textId="77777777" w:rsidR="004F0823" w:rsidRPr="00164A5F" w:rsidRDefault="004F0823" w:rsidP="00607CA4">
            <w:pPr>
              <w:ind w:firstLine="244"/>
              <w:rPr>
                <w:b/>
                <w:bCs/>
                <w:sz w:val="26"/>
                <w:szCs w:val="26"/>
              </w:rPr>
            </w:pPr>
            <w:r w:rsidRPr="00164A5F">
              <w:rPr>
                <w:b/>
                <w:bCs/>
                <w:sz w:val="26"/>
                <w:szCs w:val="26"/>
              </w:rPr>
              <w:t>System</w:t>
            </w:r>
          </w:p>
        </w:tc>
      </w:tr>
      <w:tr w:rsidR="004F0823" w:rsidRPr="00164A5F" w14:paraId="4A630946" w14:textId="77777777" w:rsidTr="00607CA4">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E49E3A" w14:textId="77777777" w:rsidR="004F0823" w:rsidRPr="00164A5F" w:rsidRDefault="004F0823"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FFC3697" w14:textId="69D17155" w:rsidR="004F0823" w:rsidRPr="00164A5F" w:rsidRDefault="004F0823" w:rsidP="004F0823">
            <w:pPr>
              <w:pStyle w:val="ListParagraph"/>
              <w:numPr>
                <w:ilvl w:val="0"/>
                <w:numId w:val="36"/>
              </w:numPr>
              <w:ind w:left="193" w:hanging="270"/>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click vào mục “Quản lý footer” và lựa chọn phần muốn quản lý</w:t>
            </w:r>
          </w:p>
          <w:p w14:paraId="7366020F" w14:textId="77777777" w:rsidR="004F0823" w:rsidRPr="00164A5F" w:rsidRDefault="004F0823" w:rsidP="004F0823">
            <w:pPr>
              <w:pStyle w:val="ListParagraph"/>
              <w:numPr>
                <w:ilvl w:val="0"/>
                <w:numId w:val="36"/>
              </w:numPr>
              <w:ind w:left="193" w:hanging="270"/>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thực hiện các chức năng theo nhu cầu (thêm, chỉnh sửa, xóa)</w:t>
            </w:r>
          </w:p>
          <w:p w14:paraId="33E6FBFD" w14:textId="4374D040" w:rsidR="004F0823" w:rsidRPr="00164A5F" w:rsidRDefault="004F0823" w:rsidP="004F0823">
            <w:pPr>
              <w:pStyle w:val="ListParagraph"/>
              <w:numPr>
                <w:ilvl w:val="0"/>
                <w:numId w:val="36"/>
              </w:numPr>
              <w:ind w:left="193" w:hanging="270"/>
              <w:rPr>
                <w:rFonts w:ascii="Times New Roman" w:hAnsi="Times New Roman" w:cs="Times New Roman"/>
                <w:color w:val="000000"/>
                <w:sz w:val="26"/>
                <w:szCs w:val="26"/>
              </w:rPr>
            </w:pPr>
            <w:r w:rsidRPr="00164A5F">
              <w:rPr>
                <w:rFonts w:ascii="Times New Roman" w:hAnsi="Times New Roman" w:cs="Times New Roman"/>
                <w:color w:val="000000"/>
                <w:sz w:val="26"/>
                <w:szCs w:val="26"/>
              </w:rPr>
              <w:t>Admin thêm/ sửa/ tìm kiếm… và nhấn nút “Lưu”</w:t>
            </w:r>
            <w:r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3F5DF8AB" w14:textId="73D46160" w:rsidR="004F0823" w:rsidRPr="00164A5F" w:rsidRDefault="004F0823" w:rsidP="00607CA4">
            <w:pPr>
              <w:ind w:left="253"/>
              <w:rPr>
                <w:sz w:val="26"/>
                <w:szCs w:val="26"/>
              </w:rPr>
            </w:pPr>
            <w:r w:rsidRPr="00164A5F">
              <w:rPr>
                <w:sz w:val="26"/>
                <w:szCs w:val="26"/>
              </w:rPr>
              <w:t>1.1.Giao diện trang quản lý footer được hiện ra</w:t>
            </w:r>
          </w:p>
          <w:p w14:paraId="13199735" w14:textId="77777777" w:rsidR="004F0823" w:rsidRPr="00164A5F" w:rsidRDefault="004F0823" w:rsidP="00607CA4">
            <w:pPr>
              <w:ind w:left="253"/>
              <w:rPr>
                <w:sz w:val="26"/>
                <w:szCs w:val="26"/>
              </w:rPr>
            </w:pPr>
          </w:p>
          <w:p w14:paraId="57CA92FC" w14:textId="77777777" w:rsidR="004F0823" w:rsidRPr="00164A5F" w:rsidRDefault="004F0823" w:rsidP="00607CA4">
            <w:pPr>
              <w:ind w:left="253"/>
              <w:rPr>
                <w:sz w:val="26"/>
                <w:szCs w:val="26"/>
              </w:rPr>
            </w:pPr>
            <w:r w:rsidRPr="00164A5F">
              <w:rPr>
                <w:sz w:val="26"/>
                <w:szCs w:val="26"/>
              </w:rPr>
              <w:t>2.1.Giao diện trang tùy theo chức năng được hiện ra.</w:t>
            </w:r>
          </w:p>
          <w:p w14:paraId="1175B95F" w14:textId="77777777" w:rsidR="004F0823" w:rsidRPr="00164A5F" w:rsidRDefault="004F0823" w:rsidP="00607CA4">
            <w:pPr>
              <w:ind w:left="253"/>
              <w:rPr>
                <w:sz w:val="26"/>
                <w:szCs w:val="26"/>
              </w:rPr>
            </w:pPr>
          </w:p>
          <w:p w14:paraId="6C553399" w14:textId="77777777" w:rsidR="004F0823" w:rsidRPr="00164A5F" w:rsidRDefault="004F0823" w:rsidP="00607CA4">
            <w:pPr>
              <w:ind w:left="253"/>
              <w:rPr>
                <w:sz w:val="26"/>
                <w:szCs w:val="26"/>
              </w:rPr>
            </w:pPr>
            <w:r w:rsidRPr="00164A5F">
              <w:rPr>
                <w:sz w:val="26"/>
                <w:szCs w:val="26"/>
              </w:rPr>
              <w:t>3.1. Hệ thống hiển thị thông tin theo chức năng mà admin vừa thực hiện.</w:t>
            </w:r>
          </w:p>
          <w:p w14:paraId="1BA9565E" w14:textId="77777777" w:rsidR="004F0823" w:rsidRPr="00164A5F" w:rsidRDefault="004F0823" w:rsidP="001E47B1">
            <w:pPr>
              <w:keepNext/>
              <w:ind w:left="253"/>
              <w:rPr>
                <w:sz w:val="26"/>
                <w:szCs w:val="26"/>
              </w:rPr>
            </w:pPr>
            <w:r w:rsidRPr="00164A5F">
              <w:rPr>
                <w:sz w:val="26"/>
                <w:szCs w:val="26"/>
              </w:rPr>
              <w:t>3.2. Hệ thống quay về giao diện quản lý, thông tin được lưu trong CSDL.</w:t>
            </w:r>
          </w:p>
        </w:tc>
      </w:tr>
    </w:tbl>
    <w:p w14:paraId="1A53BA15" w14:textId="1AF12EF2" w:rsidR="004F0823" w:rsidRPr="00164A5F" w:rsidRDefault="001E47B1" w:rsidP="001E47B1">
      <w:pPr>
        <w:pStyle w:val="Caption"/>
      </w:pPr>
      <w:bookmarkStart w:id="36" w:name="_Toc134742018"/>
      <w:r w:rsidRPr="00164A5F">
        <w:t xml:space="preserve">Bảng  </w:t>
      </w:r>
      <w:fldSimple w:instr=" SEQ Bảng_ \* ARABIC ">
        <w:r w:rsidR="00164A5F" w:rsidRPr="00164A5F">
          <w:rPr>
            <w:noProof/>
          </w:rPr>
          <w:t>10</w:t>
        </w:r>
      </w:fldSimple>
      <w:r w:rsidRPr="00164A5F">
        <w:t>. Usecase quản lý footer</w:t>
      </w:r>
      <w:bookmarkEnd w:id="36"/>
    </w:p>
    <w:p w14:paraId="6700FF28" w14:textId="77777777" w:rsidR="004F0823" w:rsidRPr="00164A5F" w:rsidRDefault="003A3ED9" w:rsidP="004F0823">
      <w:pPr>
        <w:pStyle w:val="Tiumccp1"/>
        <w:numPr>
          <w:ilvl w:val="1"/>
          <w:numId w:val="23"/>
        </w:numPr>
      </w:pPr>
      <w:bookmarkStart w:id="37" w:name="_Toc134741929"/>
      <w:r w:rsidRPr="00164A5F">
        <w:t>Usecase chỉnh sửa thông tin</w:t>
      </w:r>
      <w:bookmarkEnd w:id="37"/>
    </w:p>
    <w:tbl>
      <w:tblPr>
        <w:tblW w:w="0" w:type="auto"/>
        <w:tblCellMar>
          <w:top w:w="15" w:type="dxa"/>
          <w:left w:w="15" w:type="dxa"/>
          <w:bottom w:w="15" w:type="dxa"/>
          <w:right w:w="15" w:type="dxa"/>
        </w:tblCellMar>
        <w:tblLook w:val="04A0" w:firstRow="1" w:lastRow="0" w:firstColumn="1" w:lastColumn="0" w:noHBand="0" w:noVBand="1"/>
      </w:tblPr>
      <w:tblGrid>
        <w:gridCol w:w="1976"/>
        <w:gridCol w:w="3797"/>
        <w:gridCol w:w="3338"/>
      </w:tblGrid>
      <w:tr w:rsidR="004F0823" w:rsidRPr="00164A5F" w14:paraId="5A117EF6"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0B67C7" w14:textId="77777777" w:rsidR="004F0823" w:rsidRPr="00164A5F" w:rsidRDefault="004F0823"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98F590" w14:textId="74206BDA" w:rsidR="004F0823" w:rsidRPr="00164A5F" w:rsidRDefault="004F0823" w:rsidP="00607CA4">
            <w:pPr>
              <w:rPr>
                <w:sz w:val="26"/>
                <w:szCs w:val="26"/>
              </w:rPr>
            </w:pPr>
            <w:r w:rsidRPr="00164A5F">
              <w:rPr>
                <w:sz w:val="26"/>
                <w:szCs w:val="26"/>
              </w:rPr>
              <w:t>UC09</w:t>
            </w:r>
          </w:p>
        </w:tc>
      </w:tr>
      <w:tr w:rsidR="004F0823" w:rsidRPr="00164A5F" w14:paraId="3CF2CE14"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4081B3" w14:textId="77777777" w:rsidR="004F0823" w:rsidRPr="00164A5F" w:rsidRDefault="004F0823"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BCA42C" w14:textId="5858946D" w:rsidR="004F0823" w:rsidRPr="00164A5F" w:rsidRDefault="004F0823" w:rsidP="00607CA4">
            <w:pPr>
              <w:rPr>
                <w:sz w:val="26"/>
                <w:szCs w:val="26"/>
              </w:rPr>
            </w:pPr>
            <w:r w:rsidRPr="00164A5F">
              <w:rPr>
                <w:color w:val="000000"/>
                <w:sz w:val="26"/>
                <w:szCs w:val="26"/>
              </w:rPr>
              <w:t>Chỉnh sửa thông tin</w:t>
            </w:r>
          </w:p>
        </w:tc>
      </w:tr>
      <w:tr w:rsidR="004F0823" w:rsidRPr="00164A5F" w14:paraId="020B922A"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D8A18B" w14:textId="77777777" w:rsidR="004F0823" w:rsidRPr="00164A5F" w:rsidRDefault="004F0823"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6BA3EE5" w14:textId="5D8EAAAF" w:rsidR="004F0823" w:rsidRPr="00164A5F" w:rsidRDefault="004F0823" w:rsidP="00607CA4">
            <w:pPr>
              <w:rPr>
                <w:sz w:val="26"/>
                <w:szCs w:val="26"/>
              </w:rPr>
            </w:pPr>
            <w:r w:rsidRPr="00164A5F">
              <w:rPr>
                <w:sz w:val="26"/>
                <w:szCs w:val="26"/>
              </w:rPr>
              <w:t>User muốn thay đổi thông tin tài khoản cá nhân</w:t>
            </w:r>
          </w:p>
        </w:tc>
      </w:tr>
      <w:tr w:rsidR="004F0823" w:rsidRPr="00164A5F" w14:paraId="7D7CF437"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F306DD" w14:textId="77777777" w:rsidR="004F0823" w:rsidRPr="00164A5F" w:rsidRDefault="004F0823"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65B0934" w14:textId="752318C8" w:rsidR="004F0823" w:rsidRPr="00164A5F" w:rsidRDefault="004F0823" w:rsidP="00607CA4">
            <w:pPr>
              <w:rPr>
                <w:sz w:val="26"/>
                <w:szCs w:val="26"/>
              </w:rPr>
            </w:pPr>
            <w:r w:rsidRPr="00164A5F">
              <w:rPr>
                <w:sz w:val="26"/>
                <w:szCs w:val="26"/>
              </w:rPr>
              <w:t>User nhấn vào nút “Settings”</w:t>
            </w:r>
          </w:p>
        </w:tc>
      </w:tr>
      <w:tr w:rsidR="004F0823" w:rsidRPr="00164A5F" w14:paraId="171A8062"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B1EA80" w14:textId="77777777" w:rsidR="004F0823" w:rsidRPr="00164A5F" w:rsidRDefault="004F0823"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D7E088A" w14:textId="1DE4444C" w:rsidR="004F0823" w:rsidRPr="00164A5F" w:rsidRDefault="004F0823" w:rsidP="00607CA4">
            <w:pPr>
              <w:rPr>
                <w:sz w:val="26"/>
                <w:szCs w:val="26"/>
              </w:rPr>
            </w:pPr>
            <w:r w:rsidRPr="00164A5F">
              <w:rPr>
                <w:sz w:val="26"/>
                <w:szCs w:val="26"/>
              </w:rPr>
              <w:t>Mô tả cách thay đổi thông tin cá nhân, đặt lại mật khẩu của user</w:t>
            </w:r>
          </w:p>
        </w:tc>
      </w:tr>
      <w:tr w:rsidR="004F0823" w:rsidRPr="00164A5F" w14:paraId="163C63CE"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BBF8F4" w14:textId="77777777" w:rsidR="004F0823" w:rsidRPr="00164A5F" w:rsidRDefault="004F0823" w:rsidP="00607CA4">
            <w:pPr>
              <w:rPr>
                <w:sz w:val="26"/>
                <w:szCs w:val="26"/>
              </w:rPr>
            </w:pPr>
            <w:r w:rsidRPr="00164A5F">
              <w:rPr>
                <w:b/>
                <w:bCs/>
                <w:color w:val="000000"/>
                <w:sz w:val="26"/>
                <w:szCs w:val="26"/>
              </w:rPr>
              <w:lastRenderedPageBreak/>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4AA22D" w14:textId="372BEB15" w:rsidR="004F0823" w:rsidRPr="00164A5F" w:rsidRDefault="0003323F" w:rsidP="00607CA4">
            <w:pPr>
              <w:rPr>
                <w:sz w:val="26"/>
                <w:szCs w:val="26"/>
              </w:rPr>
            </w:pPr>
            <w:r w:rsidRPr="00164A5F">
              <w:rPr>
                <w:sz w:val="26"/>
                <w:szCs w:val="26"/>
              </w:rPr>
              <w:t>User</w:t>
            </w:r>
          </w:p>
        </w:tc>
      </w:tr>
      <w:tr w:rsidR="004F0823" w:rsidRPr="00164A5F" w14:paraId="7EFD5109"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5CD85F1" w14:textId="77777777" w:rsidR="004F0823" w:rsidRPr="00164A5F" w:rsidRDefault="004F0823"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98398E" w14:textId="77777777" w:rsidR="004F0823" w:rsidRPr="00164A5F" w:rsidRDefault="004F0823" w:rsidP="00607CA4">
            <w:pPr>
              <w:rPr>
                <w:sz w:val="26"/>
                <w:szCs w:val="26"/>
              </w:rPr>
            </w:pPr>
            <w:r w:rsidRPr="00164A5F">
              <w:rPr>
                <w:color w:val="000000"/>
                <w:sz w:val="26"/>
                <w:szCs w:val="26"/>
              </w:rPr>
              <w:t>Đăng nhập thành công vào hệ thống</w:t>
            </w:r>
          </w:p>
          <w:p w14:paraId="62E4CF9B" w14:textId="77777777" w:rsidR="004F0823" w:rsidRPr="00164A5F" w:rsidRDefault="004F0823" w:rsidP="00607CA4">
            <w:pPr>
              <w:ind w:left="720"/>
              <w:rPr>
                <w:sz w:val="26"/>
                <w:szCs w:val="26"/>
              </w:rPr>
            </w:pPr>
          </w:p>
        </w:tc>
      </w:tr>
      <w:tr w:rsidR="004F0823" w:rsidRPr="00164A5F" w14:paraId="03F78F37"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71ABD68" w14:textId="77777777" w:rsidR="004F0823" w:rsidRPr="00164A5F" w:rsidRDefault="004F0823"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7E1116E" w14:textId="7907277E" w:rsidR="004F0823" w:rsidRPr="00164A5F" w:rsidRDefault="004F0823" w:rsidP="004F0823">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T</w:t>
            </w:r>
            <w:r w:rsidR="00FA2E49" w:rsidRPr="00164A5F">
              <w:rPr>
                <w:rFonts w:ascii="Times New Roman" w:hAnsi="Times New Roman" w:cs="Times New Roman"/>
                <w:sz w:val="26"/>
                <w:szCs w:val="26"/>
              </w:rPr>
              <w:t>h</w:t>
            </w:r>
            <w:r w:rsidRPr="00164A5F">
              <w:rPr>
                <w:rFonts w:ascii="Times New Roman" w:hAnsi="Times New Roman" w:cs="Times New Roman"/>
                <w:sz w:val="26"/>
                <w:szCs w:val="26"/>
              </w:rPr>
              <w:t xml:space="preserve">ao tác được các nút chức năng trong hệ thống </w:t>
            </w:r>
          </w:p>
          <w:p w14:paraId="506669D9" w14:textId="77777777" w:rsidR="004F0823" w:rsidRPr="00164A5F" w:rsidRDefault="004F0823" w:rsidP="004F0823">
            <w:pPr>
              <w:pStyle w:val="ListParagraph"/>
              <w:numPr>
                <w:ilvl w:val="0"/>
                <w:numId w:val="27"/>
              </w:numPr>
              <w:spacing w:after="0" w:line="240" w:lineRule="auto"/>
              <w:rPr>
                <w:rFonts w:ascii="Times New Roman" w:hAnsi="Times New Roman" w:cs="Times New Roman"/>
                <w:sz w:val="26"/>
                <w:szCs w:val="26"/>
              </w:rPr>
            </w:pPr>
            <w:r w:rsidRPr="00164A5F">
              <w:rPr>
                <w:rFonts w:ascii="Times New Roman" w:hAnsi="Times New Roman" w:cs="Times New Roman"/>
                <w:sz w:val="26"/>
                <w:szCs w:val="26"/>
              </w:rPr>
              <w:t>Dữ liệu được lưu vào database</w:t>
            </w:r>
          </w:p>
        </w:tc>
      </w:tr>
      <w:tr w:rsidR="004F0823" w:rsidRPr="00164A5F" w14:paraId="5BA290F2"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B3DDB3D" w14:textId="77777777" w:rsidR="004F0823" w:rsidRPr="00164A5F" w:rsidRDefault="004F0823"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F109E16" w14:textId="77777777" w:rsidR="004F0823" w:rsidRPr="00164A5F" w:rsidRDefault="004F0823"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5B8D6D2F" w14:textId="77777777" w:rsidR="004F0823" w:rsidRPr="00164A5F" w:rsidRDefault="004F0823" w:rsidP="00607CA4">
            <w:pPr>
              <w:ind w:firstLine="244"/>
              <w:rPr>
                <w:b/>
                <w:bCs/>
                <w:sz w:val="26"/>
                <w:szCs w:val="26"/>
              </w:rPr>
            </w:pPr>
            <w:r w:rsidRPr="00164A5F">
              <w:rPr>
                <w:b/>
                <w:bCs/>
                <w:sz w:val="26"/>
                <w:szCs w:val="26"/>
              </w:rPr>
              <w:t>System</w:t>
            </w:r>
          </w:p>
        </w:tc>
      </w:tr>
      <w:tr w:rsidR="004F0823" w:rsidRPr="00164A5F" w14:paraId="00443C99" w14:textId="77777777" w:rsidTr="00607CA4">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9F6AD6" w14:textId="77777777" w:rsidR="004F0823" w:rsidRPr="00164A5F" w:rsidRDefault="004F0823"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37CA6BE" w14:textId="57E36E7F" w:rsidR="004F0823" w:rsidRPr="00164A5F" w:rsidRDefault="004F0823" w:rsidP="004F0823">
            <w:pPr>
              <w:pStyle w:val="ListParagraph"/>
              <w:numPr>
                <w:ilvl w:val="0"/>
                <w:numId w:val="37"/>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User click vào mục “Settings” và lựa chọn tab muốn thay đổi: profile/ security</w:t>
            </w:r>
          </w:p>
          <w:p w14:paraId="68187D43" w14:textId="24000A2A" w:rsidR="004F0823" w:rsidRPr="00164A5F" w:rsidRDefault="004F0823" w:rsidP="004F0823">
            <w:pPr>
              <w:pStyle w:val="ListParagraph"/>
              <w:numPr>
                <w:ilvl w:val="0"/>
                <w:numId w:val="37"/>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User điền thông tin cá nhân</w:t>
            </w:r>
            <w:r w:rsidR="0003323F" w:rsidRPr="00164A5F">
              <w:rPr>
                <w:rFonts w:ascii="Times New Roman" w:hAnsi="Times New Roman" w:cs="Times New Roman"/>
                <w:color w:val="000000"/>
                <w:sz w:val="26"/>
                <w:szCs w:val="26"/>
              </w:rPr>
              <w:t xml:space="preserve"> và nhấn nút lưu</w:t>
            </w:r>
          </w:p>
          <w:p w14:paraId="067BF077" w14:textId="3092B1BE" w:rsidR="004F0823" w:rsidRPr="00164A5F" w:rsidRDefault="004F0823" w:rsidP="0003323F">
            <w:pPr>
              <w:ind w:left="378"/>
              <w:rPr>
                <w:color w:val="000000"/>
                <w:sz w:val="26"/>
                <w:szCs w:val="26"/>
              </w:rPr>
            </w:pPr>
            <w:r w:rsidRPr="00164A5F">
              <w:rPr>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5BC4C0DF" w14:textId="4260D5F5" w:rsidR="004F0823" w:rsidRPr="00164A5F" w:rsidRDefault="004F0823" w:rsidP="00607CA4">
            <w:pPr>
              <w:ind w:left="253"/>
              <w:rPr>
                <w:sz w:val="26"/>
                <w:szCs w:val="26"/>
              </w:rPr>
            </w:pPr>
            <w:r w:rsidRPr="00164A5F">
              <w:rPr>
                <w:sz w:val="26"/>
                <w:szCs w:val="26"/>
              </w:rPr>
              <w:t>1.1.Giao diện trang c</w:t>
            </w:r>
            <w:r w:rsidR="0003323F" w:rsidRPr="00164A5F">
              <w:rPr>
                <w:sz w:val="26"/>
                <w:szCs w:val="26"/>
              </w:rPr>
              <w:t>hỉnh sửa thông tin</w:t>
            </w:r>
            <w:r w:rsidRPr="00164A5F">
              <w:rPr>
                <w:sz w:val="26"/>
                <w:szCs w:val="26"/>
              </w:rPr>
              <w:t xml:space="preserve"> được hiện ra</w:t>
            </w:r>
          </w:p>
          <w:p w14:paraId="26281B55" w14:textId="77777777" w:rsidR="004F0823" w:rsidRPr="00164A5F" w:rsidRDefault="004F0823" w:rsidP="00607CA4">
            <w:pPr>
              <w:ind w:left="253"/>
              <w:rPr>
                <w:sz w:val="26"/>
                <w:szCs w:val="26"/>
              </w:rPr>
            </w:pPr>
          </w:p>
          <w:p w14:paraId="1E77B660" w14:textId="77777777" w:rsidR="0003323F" w:rsidRPr="00164A5F" w:rsidRDefault="0003323F" w:rsidP="0003323F">
            <w:pPr>
              <w:rPr>
                <w:sz w:val="26"/>
                <w:szCs w:val="26"/>
              </w:rPr>
            </w:pPr>
          </w:p>
          <w:p w14:paraId="1DB33D52" w14:textId="1C7C4F9C" w:rsidR="004F0823" w:rsidRPr="00164A5F" w:rsidRDefault="0003323F" w:rsidP="001E47B1">
            <w:pPr>
              <w:keepNext/>
              <w:ind w:left="253"/>
              <w:rPr>
                <w:sz w:val="26"/>
                <w:szCs w:val="26"/>
              </w:rPr>
            </w:pPr>
            <w:r w:rsidRPr="00164A5F">
              <w:rPr>
                <w:sz w:val="26"/>
                <w:szCs w:val="26"/>
              </w:rPr>
              <w:t>2.1</w:t>
            </w:r>
            <w:r w:rsidR="004F0823" w:rsidRPr="00164A5F">
              <w:rPr>
                <w:sz w:val="26"/>
                <w:szCs w:val="26"/>
              </w:rPr>
              <w:t xml:space="preserve">. Hệ thống quay về giao diện </w:t>
            </w:r>
            <w:r w:rsidRPr="00164A5F">
              <w:rPr>
                <w:sz w:val="26"/>
                <w:szCs w:val="26"/>
              </w:rPr>
              <w:t>chính</w:t>
            </w:r>
            <w:r w:rsidR="004F0823" w:rsidRPr="00164A5F">
              <w:rPr>
                <w:sz w:val="26"/>
                <w:szCs w:val="26"/>
              </w:rPr>
              <w:t>, thông tin được lưu trong CSDL.</w:t>
            </w:r>
          </w:p>
        </w:tc>
      </w:tr>
    </w:tbl>
    <w:p w14:paraId="2EFD97C1" w14:textId="07E13F59" w:rsidR="004F0823" w:rsidRPr="00164A5F" w:rsidRDefault="001E47B1" w:rsidP="001E47B1">
      <w:pPr>
        <w:pStyle w:val="Caption"/>
      </w:pPr>
      <w:bookmarkStart w:id="38" w:name="_Toc134742019"/>
      <w:r w:rsidRPr="00164A5F">
        <w:t xml:space="preserve">Bảng  </w:t>
      </w:r>
      <w:fldSimple w:instr=" SEQ Bảng_ \* ARABIC ">
        <w:r w:rsidR="00164A5F" w:rsidRPr="00164A5F">
          <w:rPr>
            <w:noProof/>
          </w:rPr>
          <w:t>11</w:t>
        </w:r>
      </w:fldSimple>
      <w:r w:rsidRPr="00164A5F">
        <w:t>. Usecase chỉnh sửa thông tin</w:t>
      </w:r>
      <w:bookmarkEnd w:id="38"/>
    </w:p>
    <w:p w14:paraId="00B1ED66" w14:textId="1065E73F" w:rsidR="003A752B" w:rsidRPr="00164A5F" w:rsidRDefault="003A3ED9" w:rsidP="0003323F">
      <w:pPr>
        <w:pStyle w:val="Tiumccp1"/>
        <w:numPr>
          <w:ilvl w:val="1"/>
          <w:numId w:val="23"/>
        </w:numPr>
      </w:pPr>
      <w:bookmarkStart w:id="39" w:name="_Toc134741930"/>
      <w:r w:rsidRPr="00164A5F">
        <w:t>Usecase tìm kiếm công việc</w:t>
      </w:r>
      <w:bookmarkEnd w:id="39"/>
    </w:p>
    <w:tbl>
      <w:tblPr>
        <w:tblW w:w="0" w:type="auto"/>
        <w:tblCellMar>
          <w:top w:w="15" w:type="dxa"/>
          <w:left w:w="15" w:type="dxa"/>
          <w:bottom w:w="15" w:type="dxa"/>
          <w:right w:w="15" w:type="dxa"/>
        </w:tblCellMar>
        <w:tblLook w:val="04A0" w:firstRow="1" w:lastRow="0" w:firstColumn="1" w:lastColumn="0" w:noHBand="0" w:noVBand="1"/>
      </w:tblPr>
      <w:tblGrid>
        <w:gridCol w:w="1976"/>
        <w:gridCol w:w="3887"/>
        <w:gridCol w:w="3248"/>
      </w:tblGrid>
      <w:tr w:rsidR="0003323F" w:rsidRPr="00164A5F" w14:paraId="65ABA2F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AD3D26" w14:textId="77777777" w:rsidR="0003323F" w:rsidRPr="00164A5F" w:rsidRDefault="0003323F"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B0FBBFD" w14:textId="07DCD2E0" w:rsidR="0003323F" w:rsidRPr="00164A5F" w:rsidRDefault="0003323F" w:rsidP="00607CA4">
            <w:pPr>
              <w:rPr>
                <w:sz w:val="26"/>
                <w:szCs w:val="26"/>
              </w:rPr>
            </w:pPr>
            <w:r w:rsidRPr="00164A5F">
              <w:rPr>
                <w:sz w:val="26"/>
                <w:szCs w:val="26"/>
              </w:rPr>
              <w:t>UC10</w:t>
            </w:r>
          </w:p>
        </w:tc>
      </w:tr>
      <w:tr w:rsidR="0003323F" w:rsidRPr="00164A5F" w14:paraId="12879E92"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496BCB7" w14:textId="77777777" w:rsidR="0003323F" w:rsidRPr="00164A5F" w:rsidRDefault="0003323F"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5D25EB2" w14:textId="70432172" w:rsidR="0003323F" w:rsidRPr="00164A5F" w:rsidRDefault="0003323F" w:rsidP="00607CA4">
            <w:pPr>
              <w:rPr>
                <w:sz w:val="26"/>
                <w:szCs w:val="26"/>
              </w:rPr>
            </w:pPr>
            <w:r w:rsidRPr="00164A5F">
              <w:rPr>
                <w:color w:val="000000"/>
                <w:sz w:val="26"/>
                <w:szCs w:val="26"/>
              </w:rPr>
              <w:t>Tìm kiếm công việc</w:t>
            </w:r>
          </w:p>
        </w:tc>
      </w:tr>
      <w:tr w:rsidR="0003323F" w:rsidRPr="00164A5F" w14:paraId="06791C7C"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7DAFA96" w14:textId="77777777" w:rsidR="0003323F" w:rsidRPr="00164A5F" w:rsidRDefault="0003323F"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CC4B7F" w14:textId="1AD2260B" w:rsidR="0003323F" w:rsidRPr="00164A5F" w:rsidRDefault="0003323F" w:rsidP="00607CA4">
            <w:pPr>
              <w:rPr>
                <w:sz w:val="26"/>
                <w:szCs w:val="26"/>
              </w:rPr>
            </w:pPr>
            <w:r w:rsidRPr="00164A5F">
              <w:rPr>
                <w:color w:val="000000"/>
                <w:sz w:val="26"/>
                <w:szCs w:val="26"/>
              </w:rPr>
              <w:t>Khách hàng muốn tìm kiếm các công việc theo nhu cầu</w:t>
            </w:r>
          </w:p>
        </w:tc>
      </w:tr>
      <w:tr w:rsidR="0003323F" w:rsidRPr="00164A5F" w14:paraId="38796465"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467040" w14:textId="77777777" w:rsidR="0003323F" w:rsidRPr="00164A5F" w:rsidRDefault="0003323F" w:rsidP="00607CA4">
            <w:pPr>
              <w:rPr>
                <w:sz w:val="26"/>
                <w:szCs w:val="26"/>
              </w:rPr>
            </w:pPr>
            <w:r w:rsidRPr="00164A5F">
              <w:rPr>
                <w:b/>
                <w:bCs/>
                <w:color w:val="000000"/>
                <w:sz w:val="26"/>
                <w:szCs w:val="26"/>
              </w:rPr>
              <w:lastRenderedPageBreak/>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4D31B8" w14:textId="423216F3" w:rsidR="0003323F" w:rsidRPr="00164A5F" w:rsidRDefault="0003323F" w:rsidP="00607CA4">
            <w:pPr>
              <w:rPr>
                <w:sz w:val="26"/>
                <w:szCs w:val="26"/>
              </w:rPr>
            </w:pPr>
            <w:r w:rsidRPr="00164A5F">
              <w:rPr>
                <w:sz w:val="26"/>
                <w:szCs w:val="26"/>
              </w:rPr>
              <w:t>Khách hàng nhấn vào nút “Find a job”</w:t>
            </w:r>
          </w:p>
        </w:tc>
      </w:tr>
      <w:tr w:rsidR="0003323F" w:rsidRPr="00164A5F" w14:paraId="2B0A117D"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40D369B" w14:textId="77777777" w:rsidR="0003323F" w:rsidRPr="00164A5F" w:rsidRDefault="0003323F"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9F4AFD4" w14:textId="6BEE6777" w:rsidR="0003323F" w:rsidRPr="00164A5F" w:rsidRDefault="0003323F" w:rsidP="00607CA4">
            <w:pPr>
              <w:rPr>
                <w:sz w:val="26"/>
                <w:szCs w:val="26"/>
              </w:rPr>
            </w:pPr>
            <w:r w:rsidRPr="00164A5F">
              <w:rPr>
                <w:sz w:val="26"/>
                <w:szCs w:val="26"/>
              </w:rPr>
              <w:t xml:space="preserve">Mô tả cách </w:t>
            </w:r>
            <w:r w:rsidR="00FA2E49" w:rsidRPr="00164A5F">
              <w:rPr>
                <w:sz w:val="26"/>
                <w:szCs w:val="26"/>
              </w:rPr>
              <w:t>khách hàng</w:t>
            </w:r>
            <w:r w:rsidRPr="00164A5F">
              <w:rPr>
                <w:sz w:val="26"/>
                <w:szCs w:val="26"/>
              </w:rPr>
              <w:t xml:space="preserve"> tìm kiếm công việc theo danh mục ngành hoặc theo địa điểm</w:t>
            </w:r>
          </w:p>
        </w:tc>
      </w:tr>
      <w:tr w:rsidR="0003323F" w:rsidRPr="00164A5F" w14:paraId="6F0CF548"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4DA81A" w14:textId="77777777" w:rsidR="0003323F" w:rsidRPr="00164A5F" w:rsidRDefault="0003323F"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36B00F" w14:textId="1791F9EF" w:rsidR="0003323F" w:rsidRPr="00164A5F" w:rsidRDefault="0003323F" w:rsidP="00607CA4">
            <w:pPr>
              <w:rPr>
                <w:sz w:val="26"/>
                <w:szCs w:val="26"/>
              </w:rPr>
            </w:pPr>
            <w:r w:rsidRPr="00164A5F">
              <w:rPr>
                <w:sz w:val="26"/>
                <w:szCs w:val="26"/>
              </w:rPr>
              <w:t xml:space="preserve">User, Guest </w:t>
            </w:r>
          </w:p>
        </w:tc>
      </w:tr>
      <w:tr w:rsidR="0003323F" w:rsidRPr="00164A5F" w14:paraId="4B7B747B"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F2AB015" w14:textId="77777777" w:rsidR="0003323F" w:rsidRPr="00164A5F" w:rsidRDefault="0003323F"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01973C7" w14:textId="57F96ABF" w:rsidR="0003323F" w:rsidRPr="00164A5F" w:rsidRDefault="00FA2E49" w:rsidP="00FA2E49">
            <w:pPr>
              <w:rPr>
                <w:sz w:val="26"/>
                <w:szCs w:val="26"/>
              </w:rPr>
            </w:pPr>
            <w:r w:rsidRPr="00164A5F">
              <w:rPr>
                <w:color w:val="000000"/>
                <w:sz w:val="26"/>
                <w:szCs w:val="26"/>
              </w:rPr>
              <w:t>Thiết bị của người dùng có thể truy cập Internet</w:t>
            </w:r>
          </w:p>
        </w:tc>
      </w:tr>
      <w:tr w:rsidR="0003323F" w:rsidRPr="00164A5F" w14:paraId="07FF201A"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306EB2" w14:textId="77777777" w:rsidR="0003323F" w:rsidRPr="00164A5F" w:rsidRDefault="0003323F"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137E9B" w14:textId="2393D2B5" w:rsidR="0003323F" w:rsidRPr="00164A5F" w:rsidRDefault="0003323F" w:rsidP="00FA2E49">
            <w:pPr>
              <w:rPr>
                <w:sz w:val="26"/>
                <w:szCs w:val="26"/>
              </w:rPr>
            </w:pPr>
            <w:r w:rsidRPr="00164A5F">
              <w:rPr>
                <w:sz w:val="26"/>
                <w:szCs w:val="26"/>
              </w:rPr>
              <w:t>T</w:t>
            </w:r>
            <w:r w:rsidR="00FA2E49" w:rsidRPr="00164A5F">
              <w:rPr>
                <w:sz w:val="26"/>
                <w:szCs w:val="26"/>
              </w:rPr>
              <w:t>h</w:t>
            </w:r>
            <w:r w:rsidRPr="00164A5F">
              <w:rPr>
                <w:sz w:val="26"/>
                <w:szCs w:val="26"/>
              </w:rPr>
              <w:t xml:space="preserve">ao tác được các nút </w:t>
            </w:r>
            <w:r w:rsidR="00FA2E49" w:rsidRPr="00164A5F">
              <w:rPr>
                <w:sz w:val="26"/>
                <w:szCs w:val="26"/>
              </w:rPr>
              <w:t>tìm kiếm</w:t>
            </w:r>
            <w:r w:rsidRPr="00164A5F">
              <w:rPr>
                <w:sz w:val="26"/>
                <w:szCs w:val="26"/>
              </w:rPr>
              <w:t xml:space="preserve"> trong hệ thống </w:t>
            </w:r>
          </w:p>
          <w:p w14:paraId="79ECAEE9" w14:textId="1681038C" w:rsidR="0003323F" w:rsidRPr="00164A5F" w:rsidRDefault="0003323F" w:rsidP="00FA2E49">
            <w:pPr>
              <w:rPr>
                <w:sz w:val="26"/>
                <w:szCs w:val="26"/>
              </w:rPr>
            </w:pPr>
          </w:p>
        </w:tc>
      </w:tr>
      <w:tr w:rsidR="00FA2E49" w:rsidRPr="00164A5F" w14:paraId="6E79555E"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17F37DF" w14:textId="77777777" w:rsidR="0003323F" w:rsidRPr="00164A5F" w:rsidRDefault="0003323F"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88F4937" w14:textId="77777777" w:rsidR="0003323F" w:rsidRPr="00164A5F" w:rsidRDefault="0003323F"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5BF8AFB3" w14:textId="77777777" w:rsidR="0003323F" w:rsidRPr="00164A5F" w:rsidRDefault="0003323F" w:rsidP="00607CA4">
            <w:pPr>
              <w:ind w:firstLine="244"/>
              <w:rPr>
                <w:b/>
                <w:bCs/>
                <w:sz w:val="26"/>
                <w:szCs w:val="26"/>
              </w:rPr>
            </w:pPr>
            <w:r w:rsidRPr="00164A5F">
              <w:rPr>
                <w:b/>
                <w:bCs/>
                <w:sz w:val="26"/>
                <w:szCs w:val="26"/>
              </w:rPr>
              <w:t>System</w:t>
            </w:r>
          </w:p>
        </w:tc>
      </w:tr>
      <w:tr w:rsidR="00164A5F" w:rsidRPr="00164A5F" w14:paraId="7A731F1F" w14:textId="77777777" w:rsidTr="00FA2E49">
        <w:trPr>
          <w:trHeight w:val="30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CCF434" w14:textId="77777777" w:rsidR="0003323F" w:rsidRPr="00164A5F" w:rsidRDefault="0003323F"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DA90455" w14:textId="598D7A25" w:rsidR="00FA2E49" w:rsidRPr="00164A5F" w:rsidRDefault="00FA2E49" w:rsidP="00FA2E49">
            <w:pPr>
              <w:pStyle w:val="ListParagraph"/>
              <w:numPr>
                <w:ilvl w:val="0"/>
                <w:numId w:val="39"/>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Khách hàng</w:t>
            </w:r>
            <w:r w:rsidR="0003323F" w:rsidRPr="00164A5F">
              <w:rPr>
                <w:rFonts w:ascii="Times New Roman" w:hAnsi="Times New Roman" w:cs="Times New Roman"/>
                <w:color w:val="000000"/>
                <w:sz w:val="26"/>
                <w:szCs w:val="26"/>
              </w:rPr>
              <w:t xml:space="preserve"> click vào mục “</w:t>
            </w:r>
            <w:r w:rsidRPr="00164A5F">
              <w:rPr>
                <w:rFonts w:ascii="Times New Roman" w:hAnsi="Times New Roman" w:cs="Times New Roman"/>
                <w:color w:val="000000"/>
                <w:sz w:val="26"/>
                <w:szCs w:val="26"/>
              </w:rPr>
              <w:t>Find a job</w:t>
            </w:r>
            <w:r w:rsidR="0003323F" w:rsidRPr="00164A5F">
              <w:rPr>
                <w:rFonts w:ascii="Times New Roman" w:hAnsi="Times New Roman" w:cs="Times New Roman"/>
                <w:color w:val="000000"/>
                <w:sz w:val="26"/>
                <w:szCs w:val="26"/>
              </w:rPr>
              <w:t xml:space="preserve">” </w:t>
            </w:r>
          </w:p>
          <w:p w14:paraId="76FBB4FF" w14:textId="3BD87C91" w:rsidR="0003323F" w:rsidRPr="00164A5F" w:rsidRDefault="00FA2E49" w:rsidP="00FA2E49">
            <w:pPr>
              <w:pStyle w:val="ListParagraph"/>
              <w:numPr>
                <w:ilvl w:val="0"/>
                <w:numId w:val="39"/>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Khách hàng tìm kiếm công việc theo danh mục ngành hoặc theo địa điểm</w:t>
            </w:r>
          </w:p>
          <w:p w14:paraId="315BA1BC" w14:textId="7B2F92BA" w:rsidR="0003323F" w:rsidRPr="00164A5F" w:rsidRDefault="0003323F" w:rsidP="00FA2E49">
            <w:pPr>
              <w:pStyle w:val="ListParagraph"/>
              <w:ind w:left="378"/>
              <w:rPr>
                <w:rFonts w:ascii="Times New Roman" w:hAnsi="Times New Roman" w:cs="Times New Roman"/>
                <w:color w:val="000000"/>
                <w:sz w:val="26"/>
                <w:szCs w:val="26"/>
              </w:rPr>
            </w:pPr>
            <w:r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23586FF5" w14:textId="4FB08F6E" w:rsidR="0003323F" w:rsidRPr="00164A5F" w:rsidRDefault="0003323F" w:rsidP="00607CA4">
            <w:pPr>
              <w:ind w:left="253"/>
              <w:rPr>
                <w:sz w:val="26"/>
                <w:szCs w:val="26"/>
              </w:rPr>
            </w:pPr>
            <w:r w:rsidRPr="00164A5F">
              <w:rPr>
                <w:sz w:val="26"/>
                <w:szCs w:val="26"/>
              </w:rPr>
              <w:t xml:space="preserve">1.1.Giao diện trang </w:t>
            </w:r>
            <w:r w:rsidR="00FA2E49" w:rsidRPr="00164A5F">
              <w:rPr>
                <w:sz w:val="26"/>
                <w:szCs w:val="26"/>
              </w:rPr>
              <w:t>tìm</w:t>
            </w:r>
            <w:r w:rsidRPr="00164A5F">
              <w:rPr>
                <w:sz w:val="26"/>
                <w:szCs w:val="26"/>
              </w:rPr>
              <w:t xml:space="preserve"> việc được hiện ra</w:t>
            </w:r>
          </w:p>
          <w:p w14:paraId="12CBC87F" w14:textId="77777777" w:rsidR="0003323F" w:rsidRPr="00164A5F" w:rsidRDefault="0003323F" w:rsidP="00607CA4">
            <w:pPr>
              <w:ind w:left="253"/>
              <w:rPr>
                <w:sz w:val="26"/>
                <w:szCs w:val="26"/>
              </w:rPr>
            </w:pPr>
          </w:p>
          <w:p w14:paraId="3522285C" w14:textId="551548DE" w:rsidR="0003323F" w:rsidRPr="00164A5F" w:rsidRDefault="0003323F" w:rsidP="00164A5F">
            <w:pPr>
              <w:keepNext/>
              <w:ind w:left="253"/>
              <w:rPr>
                <w:sz w:val="26"/>
                <w:szCs w:val="26"/>
              </w:rPr>
            </w:pPr>
            <w:r w:rsidRPr="00164A5F">
              <w:rPr>
                <w:sz w:val="26"/>
                <w:szCs w:val="26"/>
              </w:rPr>
              <w:t>2.1.</w:t>
            </w:r>
            <w:r w:rsidR="00FA2E49" w:rsidRPr="00164A5F">
              <w:rPr>
                <w:sz w:val="26"/>
                <w:szCs w:val="26"/>
              </w:rPr>
              <w:t xml:space="preserve"> Các công việc được lọc và hiển thị lên trang web</w:t>
            </w:r>
          </w:p>
        </w:tc>
      </w:tr>
    </w:tbl>
    <w:p w14:paraId="7EFE8071" w14:textId="5B7EE994" w:rsidR="00FA2E49" w:rsidRPr="00164A5F" w:rsidRDefault="00164A5F" w:rsidP="00164A5F">
      <w:pPr>
        <w:pStyle w:val="Caption"/>
      </w:pPr>
      <w:bookmarkStart w:id="40" w:name="_Toc134742020"/>
      <w:r w:rsidRPr="00164A5F">
        <w:t xml:space="preserve">Bảng  </w:t>
      </w:r>
      <w:fldSimple w:instr=" SEQ Bảng_ \* ARABIC ">
        <w:r w:rsidRPr="00164A5F">
          <w:rPr>
            <w:noProof/>
          </w:rPr>
          <w:t>12</w:t>
        </w:r>
      </w:fldSimple>
      <w:r w:rsidRPr="00164A5F">
        <w:t>. Usecase tìm kiếm công việc</w:t>
      </w:r>
      <w:bookmarkEnd w:id="40"/>
    </w:p>
    <w:p w14:paraId="18F43068" w14:textId="7926646B" w:rsidR="003A3ED9" w:rsidRPr="00164A5F" w:rsidRDefault="003A3ED9" w:rsidP="00FA2E49">
      <w:pPr>
        <w:pStyle w:val="Tiumccp1"/>
        <w:numPr>
          <w:ilvl w:val="1"/>
          <w:numId w:val="23"/>
        </w:numPr>
      </w:pPr>
      <w:bookmarkStart w:id="41" w:name="_Toc134741931"/>
      <w:r w:rsidRPr="00164A5F">
        <w:t>Xem thông tin công việc</w:t>
      </w:r>
      <w:bookmarkEnd w:id="41"/>
    </w:p>
    <w:tbl>
      <w:tblPr>
        <w:tblW w:w="0" w:type="auto"/>
        <w:tblCellMar>
          <w:top w:w="15" w:type="dxa"/>
          <w:left w:w="15" w:type="dxa"/>
          <w:bottom w:w="15" w:type="dxa"/>
          <w:right w:w="15" w:type="dxa"/>
        </w:tblCellMar>
        <w:tblLook w:val="04A0" w:firstRow="1" w:lastRow="0" w:firstColumn="1" w:lastColumn="0" w:noHBand="0" w:noVBand="1"/>
      </w:tblPr>
      <w:tblGrid>
        <w:gridCol w:w="1976"/>
        <w:gridCol w:w="3819"/>
        <w:gridCol w:w="3316"/>
      </w:tblGrid>
      <w:tr w:rsidR="00FA2E49" w:rsidRPr="00164A5F" w14:paraId="66CA58A1"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5E26F46" w14:textId="77777777" w:rsidR="00FA2E49" w:rsidRPr="00164A5F" w:rsidRDefault="00FA2E49" w:rsidP="00607CA4">
            <w:pPr>
              <w:rPr>
                <w:sz w:val="26"/>
                <w:szCs w:val="26"/>
              </w:rPr>
            </w:pPr>
            <w:r w:rsidRPr="00164A5F">
              <w:rPr>
                <w:b/>
                <w:bCs/>
                <w:color w:val="000000"/>
                <w:sz w:val="26"/>
                <w:szCs w:val="26"/>
              </w:rPr>
              <w:lastRenderedPageBreak/>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D3B4C2" w14:textId="2D49C2C2" w:rsidR="00FA2E49" w:rsidRPr="00164A5F" w:rsidRDefault="00FA2E49" w:rsidP="00607CA4">
            <w:pPr>
              <w:rPr>
                <w:sz w:val="26"/>
                <w:szCs w:val="26"/>
              </w:rPr>
            </w:pPr>
            <w:r w:rsidRPr="00164A5F">
              <w:rPr>
                <w:sz w:val="26"/>
                <w:szCs w:val="26"/>
              </w:rPr>
              <w:t>UC11</w:t>
            </w:r>
          </w:p>
        </w:tc>
      </w:tr>
      <w:tr w:rsidR="00FA2E49" w:rsidRPr="00164A5F" w14:paraId="53B9DBB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B716BD" w14:textId="77777777" w:rsidR="00FA2E49" w:rsidRPr="00164A5F" w:rsidRDefault="00FA2E49"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9F05356" w14:textId="6085565B" w:rsidR="00FA2E49" w:rsidRPr="00164A5F" w:rsidRDefault="00FA2E49" w:rsidP="00607CA4">
            <w:pPr>
              <w:rPr>
                <w:sz w:val="26"/>
                <w:szCs w:val="26"/>
              </w:rPr>
            </w:pPr>
            <w:r w:rsidRPr="00164A5F">
              <w:rPr>
                <w:color w:val="000000"/>
                <w:sz w:val="26"/>
                <w:szCs w:val="26"/>
              </w:rPr>
              <w:t>Xem thông tin công việc</w:t>
            </w:r>
          </w:p>
        </w:tc>
      </w:tr>
      <w:tr w:rsidR="00FA2E49" w:rsidRPr="00164A5F" w14:paraId="3AEB014D"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2DD9CA" w14:textId="77777777" w:rsidR="00FA2E49" w:rsidRPr="00164A5F" w:rsidRDefault="00FA2E49"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08CE9C" w14:textId="242BBCBB" w:rsidR="00FA2E49" w:rsidRPr="00164A5F" w:rsidRDefault="00FA2E49" w:rsidP="00607CA4">
            <w:pPr>
              <w:rPr>
                <w:sz w:val="26"/>
                <w:szCs w:val="26"/>
              </w:rPr>
            </w:pPr>
            <w:r w:rsidRPr="00164A5F">
              <w:rPr>
                <w:color w:val="000000"/>
                <w:sz w:val="26"/>
                <w:szCs w:val="26"/>
              </w:rPr>
              <w:t>Khách hàng muốn xem chi tiết hơn công việc trên trang web</w:t>
            </w:r>
          </w:p>
        </w:tc>
      </w:tr>
      <w:tr w:rsidR="00FA2E49" w:rsidRPr="00164A5F" w14:paraId="44204CFF"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9DBD83" w14:textId="77777777" w:rsidR="00FA2E49" w:rsidRPr="00164A5F" w:rsidRDefault="00FA2E49"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27C42EE" w14:textId="74B65065" w:rsidR="00FA2E49" w:rsidRPr="00164A5F" w:rsidRDefault="00FA2E49" w:rsidP="00607CA4">
            <w:pPr>
              <w:rPr>
                <w:sz w:val="26"/>
                <w:szCs w:val="26"/>
              </w:rPr>
            </w:pPr>
            <w:r w:rsidRPr="00164A5F">
              <w:rPr>
                <w:sz w:val="26"/>
                <w:szCs w:val="26"/>
              </w:rPr>
              <w:t>Khách hàng nhấn vào tên công việc</w:t>
            </w:r>
          </w:p>
        </w:tc>
      </w:tr>
      <w:tr w:rsidR="00FA2E49" w:rsidRPr="00164A5F" w14:paraId="48CCB5AF"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36B6BE" w14:textId="77777777" w:rsidR="00FA2E49" w:rsidRPr="00164A5F" w:rsidRDefault="00FA2E49"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0D6447" w14:textId="4F659C0A" w:rsidR="00FA2E49" w:rsidRPr="00164A5F" w:rsidRDefault="00FA2E49" w:rsidP="00607CA4">
            <w:pPr>
              <w:rPr>
                <w:sz w:val="26"/>
                <w:szCs w:val="26"/>
              </w:rPr>
            </w:pPr>
            <w:r w:rsidRPr="00164A5F">
              <w:rPr>
                <w:sz w:val="26"/>
                <w:szCs w:val="26"/>
              </w:rPr>
              <w:t xml:space="preserve">Khách hàng có thể xem chi tiết về thông tin công việc trên hệ thống </w:t>
            </w:r>
          </w:p>
        </w:tc>
      </w:tr>
      <w:tr w:rsidR="00FA2E49" w:rsidRPr="00164A5F" w14:paraId="58490822"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062D5C2" w14:textId="77777777" w:rsidR="00FA2E49" w:rsidRPr="00164A5F" w:rsidRDefault="00FA2E49"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AAF75DB" w14:textId="77777777" w:rsidR="00FA2E49" w:rsidRPr="00164A5F" w:rsidRDefault="00FA2E49" w:rsidP="00607CA4">
            <w:pPr>
              <w:rPr>
                <w:sz w:val="26"/>
                <w:szCs w:val="26"/>
              </w:rPr>
            </w:pPr>
            <w:r w:rsidRPr="00164A5F">
              <w:rPr>
                <w:sz w:val="26"/>
                <w:szCs w:val="26"/>
              </w:rPr>
              <w:t xml:space="preserve">User, Guest </w:t>
            </w:r>
          </w:p>
        </w:tc>
      </w:tr>
      <w:tr w:rsidR="00FA2E49" w:rsidRPr="00164A5F" w14:paraId="5E152774"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4C9D553" w14:textId="77777777" w:rsidR="00FA2E49" w:rsidRPr="00164A5F" w:rsidRDefault="00FA2E49"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9C37D16" w14:textId="77777777" w:rsidR="00FA2E49" w:rsidRPr="00164A5F" w:rsidRDefault="00FA2E49" w:rsidP="00FA2E49">
            <w:pPr>
              <w:pStyle w:val="ListParagraph"/>
              <w:numPr>
                <w:ilvl w:val="0"/>
                <w:numId w:val="27"/>
              </w:numPr>
              <w:rPr>
                <w:rFonts w:ascii="Times New Roman" w:hAnsi="Times New Roman" w:cs="Times New Roman"/>
                <w:sz w:val="26"/>
                <w:szCs w:val="26"/>
              </w:rPr>
            </w:pPr>
            <w:r w:rsidRPr="00164A5F">
              <w:rPr>
                <w:rFonts w:ascii="Times New Roman" w:hAnsi="Times New Roman" w:cs="Times New Roman"/>
                <w:color w:val="000000"/>
                <w:sz w:val="26"/>
                <w:szCs w:val="26"/>
              </w:rPr>
              <w:t>Thiết bị của người dùng có thể truy cập Internet</w:t>
            </w:r>
          </w:p>
          <w:p w14:paraId="4E0983E1" w14:textId="6A35D0DF" w:rsidR="00FA2E49" w:rsidRPr="00164A5F" w:rsidRDefault="00FA2E49" w:rsidP="00FA2E49">
            <w:pPr>
              <w:pStyle w:val="ListParagraph"/>
              <w:numPr>
                <w:ilvl w:val="0"/>
                <w:numId w:val="27"/>
              </w:numPr>
              <w:rPr>
                <w:rFonts w:ascii="Times New Roman" w:hAnsi="Times New Roman" w:cs="Times New Roman"/>
                <w:sz w:val="26"/>
                <w:szCs w:val="26"/>
              </w:rPr>
            </w:pPr>
            <w:r w:rsidRPr="00164A5F">
              <w:rPr>
                <w:rFonts w:ascii="Times New Roman" w:hAnsi="Times New Roman" w:cs="Times New Roman"/>
                <w:sz w:val="26"/>
                <w:szCs w:val="26"/>
              </w:rPr>
              <w:t>Khách hàng đang ở trang “Find a job”</w:t>
            </w:r>
          </w:p>
        </w:tc>
      </w:tr>
      <w:tr w:rsidR="00FA2E49" w:rsidRPr="00164A5F" w14:paraId="4C071CBB"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976960" w14:textId="77777777" w:rsidR="00FA2E49" w:rsidRPr="00164A5F" w:rsidRDefault="00FA2E49"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7B278B9" w14:textId="74464ECB" w:rsidR="00FA2E49" w:rsidRPr="00164A5F" w:rsidRDefault="00FA2E49" w:rsidP="00607CA4">
            <w:pPr>
              <w:rPr>
                <w:sz w:val="26"/>
                <w:szCs w:val="26"/>
              </w:rPr>
            </w:pPr>
            <w:r w:rsidRPr="00164A5F">
              <w:rPr>
                <w:sz w:val="26"/>
                <w:szCs w:val="26"/>
              </w:rPr>
              <w:t xml:space="preserve">Thao tác được các nút tìm kiếm trong hệ thống </w:t>
            </w:r>
          </w:p>
          <w:p w14:paraId="64CDF399" w14:textId="77777777" w:rsidR="00FA2E49" w:rsidRPr="00164A5F" w:rsidRDefault="00FA2E49" w:rsidP="00607CA4">
            <w:pPr>
              <w:rPr>
                <w:sz w:val="26"/>
                <w:szCs w:val="26"/>
              </w:rPr>
            </w:pPr>
          </w:p>
        </w:tc>
      </w:tr>
      <w:tr w:rsidR="00FA2E49" w:rsidRPr="00164A5F" w14:paraId="1E65385A"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7E61E34" w14:textId="77777777" w:rsidR="00FA2E49" w:rsidRPr="00164A5F" w:rsidRDefault="00FA2E49"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2219CC9" w14:textId="77777777" w:rsidR="00FA2E49" w:rsidRPr="00164A5F" w:rsidRDefault="00FA2E49"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3E88BA70" w14:textId="77777777" w:rsidR="00FA2E49" w:rsidRPr="00164A5F" w:rsidRDefault="00FA2E49" w:rsidP="00607CA4">
            <w:pPr>
              <w:ind w:firstLine="244"/>
              <w:rPr>
                <w:b/>
                <w:bCs/>
                <w:sz w:val="26"/>
                <w:szCs w:val="26"/>
              </w:rPr>
            </w:pPr>
            <w:r w:rsidRPr="00164A5F">
              <w:rPr>
                <w:b/>
                <w:bCs/>
                <w:sz w:val="26"/>
                <w:szCs w:val="26"/>
              </w:rPr>
              <w:t>System</w:t>
            </w:r>
          </w:p>
        </w:tc>
      </w:tr>
      <w:tr w:rsidR="00FA2E49" w:rsidRPr="00164A5F" w14:paraId="54B9E6E8" w14:textId="77777777" w:rsidTr="00FA2E49">
        <w:trPr>
          <w:trHeight w:val="10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2F8A1F" w14:textId="77777777" w:rsidR="00FA2E49" w:rsidRPr="00164A5F" w:rsidRDefault="00FA2E49"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78169BA" w14:textId="5D9208B5" w:rsidR="00FA2E49" w:rsidRPr="00164A5F" w:rsidRDefault="00FA2E49" w:rsidP="00FA2E49">
            <w:pPr>
              <w:pStyle w:val="ListParagraph"/>
              <w:numPr>
                <w:ilvl w:val="0"/>
                <w:numId w:val="40"/>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Khách hàng click vào tên công việc muốn xem</w:t>
            </w:r>
            <w:r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6A15786D" w14:textId="163B1B58" w:rsidR="00FA2E49" w:rsidRPr="00164A5F" w:rsidRDefault="00FA2E49" w:rsidP="00164A5F">
            <w:pPr>
              <w:keepNext/>
              <w:ind w:left="253"/>
              <w:rPr>
                <w:sz w:val="26"/>
                <w:szCs w:val="26"/>
              </w:rPr>
            </w:pPr>
            <w:r w:rsidRPr="00164A5F">
              <w:rPr>
                <w:sz w:val="26"/>
                <w:szCs w:val="26"/>
              </w:rPr>
              <w:t>1.1.Giao diện trang thông tin chi tiết công việc được hiện ra</w:t>
            </w:r>
          </w:p>
        </w:tc>
      </w:tr>
    </w:tbl>
    <w:p w14:paraId="5A16D181" w14:textId="11B428EF" w:rsidR="00FA2E49" w:rsidRPr="00164A5F" w:rsidRDefault="00164A5F" w:rsidP="00164A5F">
      <w:pPr>
        <w:pStyle w:val="Caption"/>
      </w:pPr>
      <w:bookmarkStart w:id="42" w:name="_Toc134742021"/>
      <w:r w:rsidRPr="00164A5F">
        <w:t xml:space="preserve">Bảng  </w:t>
      </w:r>
      <w:fldSimple w:instr=" SEQ Bảng_ \* ARABIC ">
        <w:r w:rsidRPr="00164A5F">
          <w:rPr>
            <w:noProof/>
          </w:rPr>
          <w:t>13</w:t>
        </w:r>
      </w:fldSimple>
      <w:r w:rsidRPr="00164A5F">
        <w:t>. Usecase xem thông tin công việc</w:t>
      </w:r>
      <w:bookmarkEnd w:id="42"/>
    </w:p>
    <w:p w14:paraId="072B49F2" w14:textId="77777777" w:rsidR="003A752B" w:rsidRPr="00164A5F" w:rsidRDefault="003A3ED9" w:rsidP="00FA2E49">
      <w:pPr>
        <w:pStyle w:val="Tiumccp1"/>
        <w:numPr>
          <w:ilvl w:val="1"/>
          <w:numId w:val="23"/>
        </w:numPr>
      </w:pPr>
      <w:bookmarkStart w:id="43" w:name="_Toc134741932"/>
      <w:r w:rsidRPr="00164A5F">
        <w:lastRenderedPageBreak/>
        <w:t>Usecase ứng tuyển công việc</w:t>
      </w:r>
      <w:bookmarkEnd w:id="43"/>
    </w:p>
    <w:tbl>
      <w:tblPr>
        <w:tblW w:w="0" w:type="auto"/>
        <w:tblCellMar>
          <w:top w:w="15" w:type="dxa"/>
          <w:left w:w="15" w:type="dxa"/>
          <w:bottom w:w="15" w:type="dxa"/>
          <w:right w:w="15" w:type="dxa"/>
        </w:tblCellMar>
        <w:tblLook w:val="04A0" w:firstRow="1" w:lastRow="0" w:firstColumn="1" w:lastColumn="0" w:noHBand="0" w:noVBand="1"/>
      </w:tblPr>
      <w:tblGrid>
        <w:gridCol w:w="1976"/>
        <w:gridCol w:w="3897"/>
        <w:gridCol w:w="3238"/>
      </w:tblGrid>
      <w:tr w:rsidR="00FA2E49" w:rsidRPr="00164A5F" w14:paraId="3B4B18F1"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9A8A8D7" w14:textId="77777777" w:rsidR="00FA2E49" w:rsidRPr="00164A5F" w:rsidRDefault="00FA2E49"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6211A1" w14:textId="783A2204" w:rsidR="00FA2E49" w:rsidRPr="00164A5F" w:rsidRDefault="00FA2E49" w:rsidP="00607CA4">
            <w:pPr>
              <w:rPr>
                <w:sz w:val="26"/>
                <w:szCs w:val="26"/>
              </w:rPr>
            </w:pPr>
            <w:r w:rsidRPr="00164A5F">
              <w:rPr>
                <w:sz w:val="26"/>
                <w:szCs w:val="26"/>
              </w:rPr>
              <w:t>UC12</w:t>
            </w:r>
          </w:p>
        </w:tc>
      </w:tr>
      <w:tr w:rsidR="00FA2E49" w:rsidRPr="00164A5F" w14:paraId="165E795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B08AC05" w14:textId="77777777" w:rsidR="00FA2E49" w:rsidRPr="00164A5F" w:rsidRDefault="00FA2E49"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BC06D2" w14:textId="58367E18" w:rsidR="00FA2E49" w:rsidRPr="00164A5F" w:rsidRDefault="00FA2E49" w:rsidP="00607CA4">
            <w:pPr>
              <w:rPr>
                <w:sz w:val="26"/>
                <w:szCs w:val="26"/>
              </w:rPr>
            </w:pPr>
            <w:r w:rsidRPr="00164A5F">
              <w:rPr>
                <w:sz w:val="26"/>
                <w:szCs w:val="26"/>
              </w:rPr>
              <w:t>Ứng tuyển công việc</w:t>
            </w:r>
          </w:p>
        </w:tc>
      </w:tr>
      <w:tr w:rsidR="00FA2E49" w:rsidRPr="00164A5F" w14:paraId="153201CC"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60AF6E" w14:textId="77777777" w:rsidR="00FA2E49" w:rsidRPr="00164A5F" w:rsidRDefault="00FA2E49"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536DFBC" w14:textId="4C651384" w:rsidR="00FA2E49" w:rsidRPr="00164A5F" w:rsidRDefault="00FA2E49" w:rsidP="00607CA4">
            <w:pPr>
              <w:rPr>
                <w:sz w:val="26"/>
                <w:szCs w:val="26"/>
              </w:rPr>
            </w:pPr>
            <w:r w:rsidRPr="00164A5F">
              <w:rPr>
                <w:color w:val="000000"/>
                <w:sz w:val="26"/>
                <w:szCs w:val="26"/>
              </w:rPr>
              <w:t>Khách hàng muốn ứng tuyển vào công việc mong muốn</w:t>
            </w:r>
          </w:p>
        </w:tc>
      </w:tr>
      <w:tr w:rsidR="00FA2E49" w:rsidRPr="00164A5F" w14:paraId="3FED0D6A"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7BA210" w14:textId="77777777" w:rsidR="00FA2E49" w:rsidRPr="00164A5F" w:rsidRDefault="00FA2E49"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050712" w14:textId="52609049" w:rsidR="00FA2E49" w:rsidRPr="00164A5F" w:rsidRDefault="00FA2E49" w:rsidP="00607CA4">
            <w:pPr>
              <w:rPr>
                <w:sz w:val="26"/>
                <w:szCs w:val="26"/>
              </w:rPr>
            </w:pPr>
            <w:r w:rsidRPr="00164A5F">
              <w:rPr>
                <w:sz w:val="26"/>
                <w:szCs w:val="26"/>
              </w:rPr>
              <w:t>Khách hàng nhấn vào nút “Apply now”</w:t>
            </w:r>
          </w:p>
        </w:tc>
      </w:tr>
      <w:tr w:rsidR="00FA2E49" w:rsidRPr="00164A5F" w14:paraId="6A5FCD86"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428671D" w14:textId="77777777" w:rsidR="00FA2E49" w:rsidRPr="00164A5F" w:rsidRDefault="00FA2E49"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088194" w14:textId="19C63284" w:rsidR="00FA2E49" w:rsidRPr="00164A5F" w:rsidRDefault="00FA2E49" w:rsidP="00607CA4">
            <w:pPr>
              <w:rPr>
                <w:sz w:val="26"/>
                <w:szCs w:val="26"/>
              </w:rPr>
            </w:pPr>
            <w:r w:rsidRPr="00164A5F">
              <w:rPr>
                <w:sz w:val="26"/>
                <w:szCs w:val="26"/>
              </w:rPr>
              <w:t>Mô tả cách khách hàng ứng tuyển vào công việc mà mình mong muốn trên website</w:t>
            </w:r>
          </w:p>
        </w:tc>
      </w:tr>
      <w:tr w:rsidR="00FA2E49" w:rsidRPr="00164A5F" w14:paraId="0C964C41"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5C87CF" w14:textId="77777777" w:rsidR="00FA2E49" w:rsidRPr="00164A5F" w:rsidRDefault="00FA2E49"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D31341" w14:textId="56512E0A" w:rsidR="00FA2E49" w:rsidRPr="00164A5F" w:rsidRDefault="00FA2E49" w:rsidP="00607CA4">
            <w:pPr>
              <w:rPr>
                <w:sz w:val="26"/>
                <w:szCs w:val="26"/>
              </w:rPr>
            </w:pPr>
            <w:r w:rsidRPr="00164A5F">
              <w:rPr>
                <w:sz w:val="26"/>
                <w:szCs w:val="26"/>
              </w:rPr>
              <w:t>User</w:t>
            </w:r>
          </w:p>
        </w:tc>
      </w:tr>
      <w:tr w:rsidR="00FA2E49" w:rsidRPr="00164A5F" w14:paraId="2FCA6C17"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F81075" w14:textId="77777777" w:rsidR="00FA2E49" w:rsidRPr="00164A5F" w:rsidRDefault="00FA2E49"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78C8F3" w14:textId="77777777" w:rsidR="00FA2E49" w:rsidRPr="00164A5F" w:rsidRDefault="00AB52C0" w:rsidP="00AB52C0">
            <w:pPr>
              <w:pStyle w:val="ListParagraph"/>
              <w:numPr>
                <w:ilvl w:val="0"/>
                <w:numId w:val="27"/>
              </w:numPr>
              <w:rPr>
                <w:rFonts w:ascii="Times New Roman" w:hAnsi="Times New Roman" w:cs="Times New Roman"/>
                <w:sz w:val="26"/>
                <w:szCs w:val="26"/>
              </w:rPr>
            </w:pPr>
            <w:r w:rsidRPr="00164A5F">
              <w:rPr>
                <w:rFonts w:ascii="Times New Roman" w:hAnsi="Times New Roman" w:cs="Times New Roman"/>
                <w:sz w:val="26"/>
                <w:szCs w:val="26"/>
              </w:rPr>
              <w:t>Người dùng đã đăng nhập vào hệ thống</w:t>
            </w:r>
          </w:p>
          <w:p w14:paraId="539C5735" w14:textId="6B9A0613" w:rsidR="00AB52C0" w:rsidRPr="00164A5F" w:rsidRDefault="00AB52C0" w:rsidP="00AB52C0">
            <w:pPr>
              <w:pStyle w:val="ListParagraph"/>
              <w:numPr>
                <w:ilvl w:val="0"/>
                <w:numId w:val="27"/>
              </w:numPr>
              <w:rPr>
                <w:rFonts w:ascii="Times New Roman" w:hAnsi="Times New Roman" w:cs="Times New Roman"/>
                <w:sz w:val="26"/>
                <w:szCs w:val="26"/>
              </w:rPr>
            </w:pPr>
            <w:r w:rsidRPr="00164A5F">
              <w:rPr>
                <w:rFonts w:ascii="Times New Roman" w:hAnsi="Times New Roman" w:cs="Times New Roman"/>
                <w:sz w:val="26"/>
                <w:szCs w:val="26"/>
              </w:rPr>
              <w:t>Người dùng đang ở trang chi tiết công việc</w:t>
            </w:r>
          </w:p>
        </w:tc>
      </w:tr>
      <w:tr w:rsidR="00FA2E49" w:rsidRPr="00164A5F" w14:paraId="34E89DD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3A16E0C" w14:textId="77777777" w:rsidR="00FA2E49" w:rsidRPr="00164A5F" w:rsidRDefault="00FA2E49"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30784F8" w14:textId="77777777" w:rsidR="00FA2E49" w:rsidRPr="00164A5F" w:rsidRDefault="00FA2E49" w:rsidP="00607CA4">
            <w:pPr>
              <w:rPr>
                <w:sz w:val="26"/>
                <w:szCs w:val="26"/>
              </w:rPr>
            </w:pPr>
            <w:r w:rsidRPr="00164A5F">
              <w:rPr>
                <w:sz w:val="26"/>
                <w:szCs w:val="26"/>
              </w:rPr>
              <w:t xml:space="preserve">Tao tác được các nút tìm kiếm trong hệ thống </w:t>
            </w:r>
          </w:p>
          <w:p w14:paraId="32850A4B" w14:textId="77777777" w:rsidR="00FA2E49" w:rsidRPr="00164A5F" w:rsidRDefault="00FA2E49" w:rsidP="00607CA4">
            <w:pPr>
              <w:rPr>
                <w:sz w:val="26"/>
                <w:szCs w:val="26"/>
              </w:rPr>
            </w:pPr>
          </w:p>
        </w:tc>
      </w:tr>
      <w:tr w:rsidR="00AB52C0" w:rsidRPr="00164A5F" w14:paraId="45D90958"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FB01BD" w14:textId="77777777" w:rsidR="00FA2E49" w:rsidRPr="00164A5F" w:rsidRDefault="00FA2E49"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7E8CF2" w14:textId="77777777" w:rsidR="00FA2E49" w:rsidRPr="00164A5F" w:rsidRDefault="00FA2E49"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13F1FF3A" w14:textId="77777777" w:rsidR="00FA2E49" w:rsidRPr="00164A5F" w:rsidRDefault="00FA2E49" w:rsidP="00607CA4">
            <w:pPr>
              <w:ind w:firstLine="244"/>
              <w:rPr>
                <w:b/>
                <w:bCs/>
                <w:sz w:val="26"/>
                <w:szCs w:val="26"/>
              </w:rPr>
            </w:pPr>
            <w:r w:rsidRPr="00164A5F">
              <w:rPr>
                <w:b/>
                <w:bCs/>
                <w:sz w:val="26"/>
                <w:szCs w:val="26"/>
              </w:rPr>
              <w:t>System</w:t>
            </w:r>
          </w:p>
        </w:tc>
      </w:tr>
      <w:tr w:rsidR="00AB52C0" w:rsidRPr="00164A5F" w14:paraId="32D50267" w14:textId="77777777" w:rsidTr="00607CA4">
        <w:trPr>
          <w:trHeight w:val="30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248546E" w14:textId="77777777" w:rsidR="00FA2E49" w:rsidRPr="00164A5F" w:rsidRDefault="00FA2E49"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BDBC32D" w14:textId="2ECCA20E" w:rsidR="00FA2E49" w:rsidRPr="00164A5F" w:rsidRDefault="00AB52C0" w:rsidP="00FA2E49">
            <w:pPr>
              <w:pStyle w:val="ListParagraph"/>
              <w:numPr>
                <w:ilvl w:val="0"/>
                <w:numId w:val="41"/>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 xml:space="preserve">User </w:t>
            </w:r>
            <w:r w:rsidR="00FA2E49" w:rsidRPr="00164A5F">
              <w:rPr>
                <w:rFonts w:ascii="Times New Roman" w:hAnsi="Times New Roman" w:cs="Times New Roman"/>
                <w:color w:val="000000"/>
                <w:sz w:val="26"/>
                <w:szCs w:val="26"/>
              </w:rPr>
              <w:t xml:space="preserve">click vào </w:t>
            </w:r>
            <w:r w:rsidRPr="00164A5F">
              <w:rPr>
                <w:rFonts w:ascii="Times New Roman" w:hAnsi="Times New Roman" w:cs="Times New Roman"/>
                <w:color w:val="000000"/>
                <w:sz w:val="26"/>
                <w:szCs w:val="26"/>
              </w:rPr>
              <w:t>nút</w:t>
            </w:r>
            <w:r w:rsidR="00FA2E49" w:rsidRPr="00164A5F">
              <w:rPr>
                <w:rFonts w:ascii="Times New Roman" w:hAnsi="Times New Roman" w:cs="Times New Roman"/>
                <w:color w:val="000000"/>
                <w:sz w:val="26"/>
                <w:szCs w:val="26"/>
              </w:rPr>
              <w:t xml:space="preserve"> “</w:t>
            </w:r>
            <w:r w:rsidRPr="00164A5F">
              <w:rPr>
                <w:rFonts w:ascii="Times New Roman" w:hAnsi="Times New Roman" w:cs="Times New Roman"/>
                <w:color w:val="000000"/>
                <w:sz w:val="26"/>
                <w:szCs w:val="26"/>
              </w:rPr>
              <w:t>Apply now</w:t>
            </w:r>
            <w:r w:rsidR="00FA2E49" w:rsidRPr="00164A5F">
              <w:rPr>
                <w:rFonts w:ascii="Times New Roman" w:hAnsi="Times New Roman" w:cs="Times New Roman"/>
                <w:color w:val="000000"/>
                <w:sz w:val="26"/>
                <w:szCs w:val="26"/>
              </w:rPr>
              <w:t xml:space="preserve">” </w:t>
            </w:r>
          </w:p>
          <w:p w14:paraId="58DB4633" w14:textId="472F498E" w:rsidR="00FA2E49" w:rsidRPr="00164A5F" w:rsidRDefault="00FA2E49" w:rsidP="00FA2E49">
            <w:pPr>
              <w:pStyle w:val="ListParagraph"/>
              <w:numPr>
                <w:ilvl w:val="0"/>
                <w:numId w:val="41"/>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Khách hàng</w:t>
            </w:r>
            <w:r w:rsidR="00AB52C0" w:rsidRPr="00164A5F">
              <w:rPr>
                <w:rFonts w:ascii="Times New Roman" w:hAnsi="Times New Roman" w:cs="Times New Roman"/>
                <w:color w:val="000000"/>
                <w:sz w:val="26"/>
                <w:szCs w:val="26"/>
              </w:rPr>
              <w:t xml:space="preserve"> chờ Admin phản hồi</w:t>
            </w:r>
          </w:p>
          <w:p w14:paraId="6F20FCD9" w14:textId="77777777" w:rsidR="00FA2E49" w:rsidRPr="00164A5F" w:rsidRDefault="00FA2E49" w:rsidP="00607CA4">
            <w:pPr>
              <w:pStyle w:val="ListParagraph"/>
              <w:ind w:left="378"/>
              <w:rPr>
                <w:rFonts w:ascii="Times New Roman" w:hAnsi="Times New Roman" w:cs="Times New Roman"/>
                <w:color w:val="000000"/>
                <w:sz w:val="26"/>
                <w:szCs w:val="26"/>
              </w:rPr>
            </w:pPr>
            <w:r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5F91075E" w14:textId="046E7B80" w:rsidR="00FA2E49" w:rsidRPr="00164A5F" w:rsidRDefault="00FA2E49" w:rsidP="00607CA4">
            <w:pPr>
              <w:ind w:left="253"/>
              <w:rPr>
                <w:sz w:val="26"/>
                <w:szCs w:val="26"/>
              </w:rPr>
            </w:pPr>
            <w:r w:rsidRPr="00164A5F">
              <w:rPr>
                <w:sz w:val="26"/>
                <w:szCs w:val="26"/>
              </w:rPr>
              <w:t xml:space="preserve">1.1.Giao diện trang </w:t>
            </w:r>
            <w:r w:rsidR="00AB52C0" w:rsidRPr="00164A5F">
              <w:rPr>
                <w:sz w:val="26"/>
                <w:szCs w:val="26"/>
              </w:rPr>
              <w:t>các công việc đã apply hiện ra</w:t>
            </w:r>
          </w:p>
          <w:p w14:paraId="59D488C6" w14:textId="77777777" w:rsidR="00FA2E49" w:rsidRPr="00164A5F" w:rsidRDefault="00FA2E49" w:rsidP="00607CA4">
            <w:pPr>
              <w:ind w:left="253"/>
              <w:rPr>
                <w:sz w:val="26"/>
                <w:szCs w:val="26"/>
              </w:rPr>
            </w:pPr>
          </w:p>
          <w:p w14:paraId="498FF5C9" w14:textId="029CA646" w:rsidR="00AB52C0" w:rsidRPr="00164A5F" w:rsidRDefault="00FA2E49" w:rsidP="00164A5F">
            <w:pPr>
              <w:keepNext/>
              <w:ind w:left="253"/>
              <w:rPr>
                <w:sz w:val="26"/>
                <w:szCs w:val="26"/>
              </w:rPr>
            </w:pPr>
            <w:r w:rsidRPr="00164A5F">
              <w:rPr>
                <w:sz w:val="26"/>
                <w:szCs w:val="26"/>
              </w:rPr>
              <w:t xml:space="preserve">2.1. </w:t>
            </w:r>
            <w:r w:rsidR="00AB52C0" w:rsidRPr="00164A5F">
              <w:rPr>
                <w:sz w:val="26"/>
                <w:szCs w:val="26"/>
              </w:rPr>
              <w:t>Thông tin về yêu cầu của khách hàng được gửi đến admin. Dữ liệu được đưa vào database</w:t>
            </w:r>
          </w:p>
        </w:tc>
      </w:tr>
    </w:tbl>
    <w:p w14:paraId="6FFF2BB5" w14:textId="64CD78BC" w:rsidR="00FA2E49" w:rsidRPr="00164A5F" w:rsidRDefault="00164A5F" w:rsidP="00164A5F">
      <w:pPr>
        <w:pStyle w:val="Caption"/>
      </w:pPr>
      <w:bookmarkStart w:id="44" w:name="_Toc134742022"/>
      <w:r w:rsidRPr="00164A5F">
        <w:t xml:space="preserve">Bảng  </w:t>
      </w:r>
      <w:fldSimple w:instr=" SEQ Bảng_ \* ARABIC ">
        <w:r w:rsidRPr="00164A5F">
          <w:rPr>
            <w:noProof/>
          </w:rPr>
          <w:t>14</w:t>
        </w:r>
      </w:fldSimple>
      <w:r w:rsidRPr="00164A5F">
        <w:t>. Usecase ứng tuyển công việc</w:t>
      </w:r>
      <w:bookmarkEnd w:id="44"/>
    </w:p>
    <w:p w14:paraId="7456B8D6" w14:textId="7AE6E6A5" w:rsidR="003A3ED9" w:rsidRPr="00164A5F" w:rsidRDefault="003A3ED9" w:rsidP="00FA2E49">
      <w:pPr>
        <w:pStyle w:val="Tiumccp1"/>
        <w:numPr>
          <w:ilvl w:val="1"/>
          <w:numId w:val="23"/>
        </w:numPr>
      </w:pPr>
      <w:bookmarkStart w:id="45" w:name="_Toc134741933"/>
      <w:r w:rsidRPr="00164A5F">
        <w:t>Xem công việc đã ứng tuyển</w:t>
      </w:r>
      <w:bookmarkEnd w:id="45"/>
    </w:p>
    <w:tbl>
      <w:tblPr>
        <w:tblW w:w="0" w:type="auto"/>
        <w:tblCellMar>
          <w:top w:w="15" w:type="dxa"/>
          <w:left w:w="15" w:type="dxa"/>
          <w:bottom w:w="15" w:type="dxa"/>
          <w:right w:w="15" w:type="dxa"/>
        </w:tblCellMar>
        <w:tblLook w:val="04A0" w:firstRow="1" w:lastRow="0" w:firstColumn="1" w:lastColumn="0" w:noHBand="0" w:noVBand="1"/>
      </w:tblPr>
      <w:tblGrid>
        <w:gridCol w:w="1976"/>
        <w:gridCol w:w="3863"/>
        <w:gridCol w:w="3272"/>
      </w:tblGrid>
      <w:tr w:rsidR="00AB52C0" w:rsidRPr="00164A5F" w14:paraId="05E31BAE"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6BB92B4" w14:textId="77777777" w:rsidR="00AB52C0" w:rsidRPr="00164A5F" w:rsidRDefault="00AB52C0"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4F7EA45" w14:textId="38A2B469" w:rsidR="00AB52C0" w:rsidRPr="00164A5F" w:rsidRDefault="00AB52C0" w:rsidP="00607CA4">
            <w:pPr>
              <w:rPr>
                <w:sz w:val="26"/>
                <w:szCs w:val="26"/>
              </w:rPr>
            </w:pPr>
            <w:r w:rsidRPr="00164A5F">
              <w:rPr>
                <w:sz w:val="26"/>
                <w:szCs w:val="26"/>
              </w:rPr>
              <w:t>UC13</w:t>
            </w:r>
          </w:p>
        </w:tc>
      </w:tr>
      <w:tr w:rsidR="00AB52C0" w:rsidRPr="00164A5F" w14:paraId="4A315B59"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4A9A80B" w14:textId="77777777" w:rsidR="00AB52C0" w:rsidRPr="00164A5F" w:rsidRDefault="00AB52C0"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A092ED" w14:textId="483140B8" w:rsidR="00AB52C0" w:rsidRPr="00164A5F" w:rsidRDefault="00AB52C0" w:rsidP="00607CA4">
            <w:pPr>
              <w:rPr>
                <w:sz w:val="26"/>
                <w:szCs w:val="26"/>
              </w:rPr>
            </w:pPr>
            <w:r w:rsidRPr="00164A5F">
              <w:rPr>
                <w:color w:val="000000"/>
                <w:sz w:val="26"/>
                <w:szCs w:val="26"/>
              </w:rPr>
              <w:t>Xem công việc đã ứng tuyển</w:t>
            </w:r>
          </w:p>
        </w:tc>
      </w:tr>
      <w:tr w:rsidR="00AB52C0" w:rsidRPr="00164A5F" w14:paraId="2313213A"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28A4996" w14:textId="77777777" w:rsidR="00AB52C0" w:rsidRPr="00164A5F" w:rsidRDefault="00AB52C0"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35DAAD" w14:textId="2E3B1B18" w:rsidR="00AB52C0" w:rsidRPr="00164A5F" w:rsidRDefault="00AB52C0" w:rsidP="00607CA4">
            <w:pPr>
              <w:rPr>
                <w:sz w:val="26"/>
                <w:szCs w:val="26"/>
              </w:rPr>
            </w:pPr>
            <w:r w:rsidRPr="00164A5F">
              <w:rPr>
                <w:color w:val="000000"/>
                <w:sz w:val="26"/>
                <w:szCs w:val="26"/>
              </w:rPr>
              <w:t>Khách hàng muốn xem công việc đã ứng tuyển</w:t>
            </w:r>
          </w:p>
        </w:tc>
      </w:tr>
      <w:tr w:rsidR="00AB52C0" w:rsidRPr="00164A5F" w14:paraId="092B14BD"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FEE63A5" w14:textId="77777777" w:rsidR="00AB52C0" w:rsidRPr="00164A5F" w:rsidRDefault="00AB52C0"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77185E8" w14:textId="61BF95D1" w:rsidR="00AB52C0" w:rsidRPr="00164A5F" w:rsidRDefault="00AB52C0" w:rsidP="00607CA4">
            <w:pPr>
              <w:rPr>
                <w:sz w:val="26"/>
                <w:szCs w:val="26"/>
              </w:rPr>
            </w:pPr>
            <w:r w:rsidRPr="00164A5F">
              <w:rPr>
                <w:sz w:val="26"/>
                <w:szCs w:val="26"/>
              </w:rPr>
              <w:t>Khách hàng nhấn vào nút “My account”</w:t>
            </w:r>
          </w:p>
        </w:tc>
      </w:tr>
      <w:tr w:rsidR="00AB52C0" w:rsidRPr="00164A5F" w14:paraId="110664FF"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4C74903" w14:textId="77777777" w:rsidR="00AB52C0" w:rsidRPr="00164A5F" w:rsidRDefault="00AB52C0"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48D453" w14:textId="33DCF053" w:rsidR="00AB52C0" w:rsidRPr="00164A5F" w:rsidRDefault="00AB52C0" w:rsidP="00607CA4">
            <w:pPr>
              <w:rPr>
                <w:sz w:val="26"/>
                <w:szCs w:val="26"/>
              </w:rPr>
            </w:pPr>
            <w:r w:rsidRPr="00164A5F">
              <w:rPr>
                <w:sz w:val="26"/>
                <w:szCs w:val="26"/>
              </w:rPr>
              <w:t>Mô tả việc khách hàng có thể xem thông tin các công việc đã ứng tuyển</w:t>
            </w:r>
          </w:p>
        </w:tc>
      </w:tr>
      <w:tr w:rsidR="00AB52C0" w:rsidRPr="00164A5F" w14:paraId="19A63398"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5D5365" w14:textId="77777777" w:rsidR="00AB52C0" w:rsidRPr="00164A5F" w:rsidRDefault="00AB52C0"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550B7B" w14:textId="69BADFFC" w:rsidR="00AB52C0" w:rsidRPr="00164A5F" w:rsidRDefault="00AB52C0" w:rsidP="00607CA4">
            <w:pPr>
              <w:rPr>
                <w:sz w:val="26"/>
                <w:szCs w:val="26"/>
              </w:rPr>
            </w:pPr>
            <w:r w:rsidRPr="00164A5F">
              <w:rPr>
                <w:sz w:val="26"/>
                <w:szCs w:val="26"/>
              </w:rPr>
              <w:t>User</w:t>
            </w:r>
          </w:p>
        </w:tc>
      </w:tr>
      <w:tr w:rsidR="00AB52C0" w:rsidRPr="00164A5F" w14:paraId="0C73FB49"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81613C1" w14:textId="77777777" w:rsidR="00AB52C0" w:rsidRPr="00164A5F" w:rsidRDefault="00AB52C0"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2009C2C" w14:textId="54C1571A" w:rsidR="00C433E9" w:rsidRPr="00164A5F" w:rsidRDefault="00AB52C0" w:rsidP="00C433E9">
            <w:pPr>
              <w:pStyle w:val="ListParagraph"/>
              <w:numPr>
                <w:ilvl w:val="0"/>
                <w:numId w:val="27"/>
              </w:numPr>
              <w:rPr>
                <w:rFonts w:ascii="Times New Roman" w:hAnsi="Times New Roman" w:cs="Times New Roman"/>
                <w:sz w:val="26"/>
                <w:szCs w:val="26"/>
              </w:rPr>
            </w:pPr>
            <w:r w:rsidRPr="00164A5F">
              <w:rPr>
                <w:rFonts w:ascii="Times New Roman" w:hAnsi="Times New Roman" w:cs="Times New Roman"/>
                <w:sz w:val="26"/>
                <w:szCs w:val="26"/>
              </w:rPr>
              <w:t>Người dùng đã đăng nhập vào hệ thống</w:t>
            </w:r>
          </w:p>
        </w:tc>
      </w:tr>
      <w:tr w:rsidR="00AB52C0" w:rsidRPr="00164A5F" w14:paraId="7F5CB7D9"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7BD4F1" w14:textId="77777777" w:rsidR="00AB52C0" w:rsidRPr="00164A5F" w:rsidRDefault="00AB52C0" w:rsidP="00607CA4">
            <w:pPr>
              <w:rPr>
                <w:sz w:val="26"/>
                <w:szCs w:val="26"/>
              </w:rPr>
            </w:pPr>
            <w:r w:rsidRPr="00164A5F">
              <w:rPr>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A50EF3" w14:textId="77777777" w:rsidR="00AB52C0" w:rsidRPr="00164A5F" w:rsidRDefault="00AB52C0" w:rsidP="00607CA4">
            <w:pPr>
              <w:rPr>
                <w:sz w:val="26"/>
                <w:szCs w:val="26"/>
              </w:rPr>
            </w:pPr>
            <w:r w:rsidRPr="00164A5F">
              <w:rPr>
                <w:sz w:val="26"/>
                <w:szCs w:val="26"/>
              </w:rPr>
              <w:t xml:space="preserve">Tao tác được các nút tìm kiếm trong hệ thống </w:t>
            </w:r>
          </w:p>
          <w:p w14:paraId="543B3B3F" w14:textId="77777777" w:rsidR="00AB52C0" w:rsidRPr="00164A5F" w:rsidRDefault="00AB52C0" w:rsidP="00607CA4">
            <w:pPr>
              <w:rPr>
                <w:sz w:val="26"/>
                <w:szCs w:val="26"/>
              </w:rPr>
            </w:pPr>
          </w:p>
        </w:tc>
      </w:tr>
      <w:tr w:rsidR="00AB52C0" w:rsidRPr="00164A5F" w14:paraId="36932737"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06097A" w14:textId="77777777" w:rsidR="00AB52C0" w:rsidRPr="00164A5F" w:rsidRDefault="00AB52C0"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9A65AB9" w14:textId="77777777" w:rsidR="00AB52C0" w:rsidRPr="00164A5F" w:rsidRDefault="00AB52C0"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3DF33709" w14:textId="77777777" w:rsidR="00AB52C0" w:rsidRPr="00164A5F" w:rsidRDefault="00AB52C0" w:rsidP="00607CA4">
            <w:pPr>
              <w:ind w:firstLine="244"/>
              <w:rPr>
                <w:b/>
                <w:bCs/>
                <w:sz w:val="26"/>
                <w:szCs w:val="26"/>
              </w:rPr>
            </w:pPr>
            <w:r w:rsidRPr="00164A5F">
              <w:rPr>
                <w:b/>
                <w:bCs/>
                <w:sz w:val="26"/>
                <w:szCs w:val="26"/>
              </w:rPr>
              <w:t>System</w:t>
            </w:r>
          </w:p>
        </w:tc>
      </w:tr>
      <w:tr w:rsidR="00AB52C0" w:rsidRPr="00164A5F" w14:paraId="7668A269" w14:textId="77777777" w:rsidTr="00AB52C0">
        <w:trPr>
          <w:trHeight w:val="10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5445BE" w14:textId="77777777" w:rsidR="00AB52C0" w:rsidRPr="00164A5F" w:rsidRDefault="00AB52C0"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A045EEB" w14:textId="0B027A9E" w:rsidR="00AB52C0" w:rsidRPr="00164A5F" w:rsidRDefault="00AB52C0" w:rsidP="00AB52C0">
            <w:pPr>
              <w:pStyle w:val="ListParagraph"/>
              <w:numPr>
                <w:ilvl w:val="0"/>
                <w:numId w:val="42"/>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 xml:space="preserve">User click vào mục “My account” </w:t>
            </w:r>
          </w:p>
          <w:p w14:paraId="75BCD19B" w14:textId="77777777" w:rsidR="00AB52C0" w:rsidRPr="00164A5F" w:rsidRDefault="00AB52C0" w:rsidP="00607CA4">
            <w:pPr>
              <w:pStyle w:val="ListParagraph"/>
              <w:ind w:left="378"/>
              <w:rPr>
                <w:rFonts w:ascii="Times New Roman" w:hAnsi="Times New Roman" w:cs="Times New Roman"/>
                <w:color w:val="000000"/>
                <w:sz w:val="26"/>
                <w:szCs w:val="26"/>
              </w:rPr>
            </w:pPr>
            <w:r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4FA13485" w14:textId="1087AF33" w:rsidR="00AB52C0" w:rsidRPr="00164A5F" w:rsidRDefault="00AB52C0" w:rsidP="00164A5F">
            <w:pPr>
              <w:keepNext/>
              <w:ind w:left="253"/>
              <w:rPr>
                <w:sz w:val="26"/>
                <w:szCs w:val="26"/>
              </w:rPr>
            </w:pPr>
            <w:r w:rsidRPr="00164A5F">
              <w:rPr>
                <w:sz w:val="26"/>
                <w:szCs w:val="26"/>
              </w:rPr>
              <w:t>1.1.Giao diện trang công việc đã ứng tuyển được hiện ra. Nếu user chưa ứng tuyển thì hệ thống hiển thị trang trống.</w:t>
            </w:r>
          </w:p>
        </w:tc>
      </w:tr>
    </w:tbl>
    <w:p w14:paraId="721472C5" w14:textId="72B3DF05" w:rsidR="00AB52C0" w:rsidRPr="00164A5F" w:rsidRDefault="00164A5F" w:rsidP="00164A5F">
      <w:pPr>
        <w:pStyle w:val="Caption"/>
      </w:pPr>
      <w:bookmarkStart w:id="46" w:name="_Toc134742023"/>
      <w:r w:rsidRPr="00164A5F">
        <w:t xml:space="preserve">Bảng  </w:t>
      </w:r>
      <w:fldSimple w:instr=" SEQ Bảng_ \* ARABIC ">
        <w:r w:rsidRPr="00164A5F">
          <w:rPr>
            <w:noProof/>
          </w:rPr>
          <w:t>15</w:t>
        </w:r>
      </w:fldSimple>
      <w:r w:rsidRPr="00164A5F">
        <w:t>. Usecase xem công việc đã ứng tuyển</w:t>
      </w:r>
      <w:bookmarkEnd w:id="46"/>
    </w:p>
    <w:p w14:paraId="0F35874A" w14:textId="4190E343" w:rsidR="003A3ED9" w:rsidRPr="00164A5F" w:rsidRDefault="00102E33" w:rsidP="00FA2E49">
      <w:pPr>
        <w:pStyle w:val="Tiumccp1"/>
        <w:numPr>
          <w:ilvl w:val="1"/>
          <w:numId w:val="23"/>
        </w:numPr>
      </w:pPr>
      <w:bookmarkStart w:id="47" w:name="_Toc134741934"/>
      <w:r w:rsidRPr="00164A5F">
        <w:t>Xem thông tin công việc đã được duyệt</w:t>
      </w:r>
      <w:bookmarkEnd w:id="47"/>
    </w:p>
    <w:tbl>
      <w:tblPr>
        <w:tblW w:w="0" w:type="auto"/>
        <w:tblCellMar>
          <w:top w:w="15" w:type="dxa"/>
          <w:left w:w="15" w:type="dxa"/>
          <w:bottom w:w="15" w:type="dxa"/>
          <w:right w:w="15" w:type="dxa"/>
        </w:tblCellMar>
        <w:tblLook w:val="04A0" w:firstRow="1" w:lastRow="0" w:firstColumn="1" w:lastColumn="0" w:noHBand="0" w:noVBand="1"/>
      </w:tblPr>
      <w:tblGrid>
        <w:gridCol w:w="1976"/>
        <w:gridCol w:w="3857"/>
        <w:gridCol w:w="3278"/>
      </w:tblGrid>
      <w:tr w:rsidR="00AB52C0" w:rsidRPr="00164A5F" w14:paraId="4BCE2CDB"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F61D02" w14:textId="77777777" w:rsidR="00AB52C0" w:rsidRPr="00164A5F" w:rsidRDefault="00AB52C0"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C3BA49" w14:textId="3D7694A8" w:rsidR="00AB52C0" w:rsidRPr="00164A5F" w:rsidRDefault="00AB52C0" w:rsidP="00607CA4">
            <w:pPr>
              <w:rPr>
                <w:sz w:val="26"/>
                <w:szCs w:val="26"/>
              </w:rPr>
            </w:pPr>
            <w:r w:rsidRPr="00164A5F">
              <w:rPr>
                <w:sz w:val="26"/>
                <w:szCs w:val="26"/>
              </w:rPr>
              <w:t>UC14</w:t>
            </w:r>
          </w:p>
        </w:tc>
      </w:tr>
      <w:tr w:rsidR="00AB52C0" w:rsidRPr="00164A5F" w14:paraId="4E3248D8"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9B9916" w14:textId="77777777" w:rsidR="00AB52C0" w:rsidRPr="00164A5F" w:rsidRDefault="00AB52C0"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F4CBE6D" w14:textId="6E878F0E" w:rsidR="00AB52C0" w:rsidRPr="00164A5F" w:rsidRDefault="00AB52C0" w:rsidP="00607CA4">
            <w:pPr>
              <w:rPr>
                <w:sz w:val="26"/>
                <w:szCs w:val="26"/>
              </w:rPr>
            </w:pPr>
            <w:r w:rsidRPr="00164A5F">
              <w:rPr>
                <w:color w:val="000000"/>
                <w:sz w:val="26"/>
                <w:szCs w:val="26"/>
              </w:rPr>
              <w:t>Xem thông tin công việc đã được duyệt</w:t>
            </w:r>
          </w:p>
        </w:tc>
      </w:tr>
      <w:tr w:rsidR="00AB52C0" w:rsidRPr="00164A5F" w14:paraId="386CEB4E"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2159DC" w14:textId="77777777" w:rsidR="00AB52C0" w:rsidRPr="00164A5F" w:rsidRDefault="00AB52C0"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81537E" w14:textId="4DBFE008" w:rsidR="00AB52C0" w:rsidRPr="00164A5F" w:rsidRDefault="00C433E9" w:rsidP="00607CA4">
            <w:pPr>
              <w:rPr>
                <w:sz w:val="26"/>
                <w:szCs w:val="26"/>
              </w:rPr>
            </w:pPr>
            <w:r w:rsidRPr="00164A5F">
              <w:rPr>
                <w:color w:val="000000"/>
                <w:sz w:val="26"/>
                <w:szCs w:val="26"/>
              </w:rPr>
              <w:t>User</w:t>
            </w:r>
            <w:r w:rsidR="00AB52C0" w:rsidRPr="00164A5F">
              <w:rPr>
                <w:color w:val="000000"/>
                <w:sz w:val="26"/>
                <w:szCs w:val="26"/>
              </w:rPr>
              <w:t xml:space="preserve"> muốn xem </w:t>
            </w:r>
            <w:r w:rsidRPr="00164A5F">
              <w:rPr>
                <w:color w:val="000000"/>
                <w:sz w:val="26"/>
                <w:szCs w:val="26"/>
              </w:rPr>
              <w:t xml:space="preserve">thông tin về </w:t>
            </w:r>
            <w:r w:rsidR="00AB52C0" w:rsidRPr="00164A5F">
              <w:rPr>
                <w:color w:val="000000"/>
                <w:sz w:val="26"/>
                <w:szCs w:val="26"/>
              </w:rPr>
              <w:t xml:space="preserve">công việc đã </w:t>
            </w:r>
            <w:r w:rsidRPr="00164A5F">
              <w:rPr>
                <w:color w:val="000000"/>
                <w:sz w:val="26"/>
                <w:szCs w:val="26"/>
              </w:rPr>
              <w:t>được duyệt</w:t>
            </w:r>
          </w:p>
        </w:tc>
      </w:tr>
      <w:tr w:rsidR="00AB52C0" w:rsidRPr="00164A5F" w14:paraId="119A1215"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58BE3C8" w14:textId="77777777" w:rsidR="00AB52C0" w:rsidRPr="00164A5F" w:rsidRDefault="00AB52C0"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2AE3E55" w14:textId="77638184" w:rsidR="00AB52C0" w:rsidRPr="00164A5F" w:rsidRDefault="00C433E9" w:rsidP="00607CA4">
            <w:pPr>
              <w:rPr>
                <w:sz w:val="26"/>
                <w:szCs w:val="26"/>
              </w:rPr>
            </w:pPr>
            <w:r w:rsidRPr="00164A5F">
              <w:rPr>
                <w:sz w:val="26"/>
                <w:szCs w:val="26"/>
              </w:rPr>
              <w:t>User</w:t>
            </w:r>
            <w:r w:rsidR="00AB52C0" w:rsidRPr="00164A5F">
              <w:rPr>
                <w:sz w:val="26"/>
                <w:szCs w:val="26"/>
              </w:rPr>
              <w:t xml:space="preserve"> nhấn vào </w:t>
            </w:r>
            <w:r w:rsidRPr="00164A5F">
              <w:rPr>
                <w:sz w:val="26"/>
                <w:szCs w:val="26"/>
              </w:rPr>
              <w:t>công việc đã được duyệt</w:t>
            </w:r>
          </w:p>
        </w:tc>
      </w:tr>
      <w:tr w:rsidR="00AB52C0" w:rsidRPr="00164A5F" w14:paraId="0BF30E68"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EB462E1" w14:textId="77777777" w:rsidR="00AB52C0" w:rsidRPr="00164A5F" w:rsidRDefault="00AB52C0"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4234DE" w14:textId="3905C75F" w:rsidR="00AB52C0" w:rsidRPr="00164A5F" w:rsidRDefault="00AB52C0" w:rsidP="00607CA4">
            <w:pPr>
              <w:rPr>
                <w:sz w:val="26"/>
                <w:szCs w:val="26"/>
              </w:rPr>
            </w:pPr>
            <w:r w:rsidRPr="00164A5F">
              <w:rPr>
                <w:sz w:val="26"/>
                <w:szCs w:val="26"/>
              </w:rPr>
              <w:t xml:space="preserve">Mô tả việc khách hàng có thể xem thông tin </w:t>
            </w:r>
            <w:r w:rsidR="00C433E9" w:rsidRPr="00164A5F">
              <w:rPr>
                <w:color w:val="000000"/>
                <w:sz w:val="26"/>
                <w:szCs w:val="26"/>
              </w:rPr>
              <w:t>admin gửi khi duyệt đơn ứng tuyển</w:t>
            </w:r>
          </w:p>
        </w:tc>
      </w:tr>
      <w:tr w:rsidR="00AB52C0" w:rsidRPr="00164A5F" w14:paraId="614AC048"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67C5286" w14:textId="77777777" w:rsidR="00AB52C0" w:rsidRPr="00164A5F" w:rsidRDefault="00AB52C0" w:rsidP="00607CA4">
            <w:pPr>
              <w:rPr>
                <w:sz w:val="26"/>
                <w:szCs w:val="26"/>
              </w:rPr>
            </w:pPr>
            <w:r w:rsidRPr="00164A5F">
              <w:rPr>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768EA2" w14:textId="77777777" w:rsidR="00AB52C0" w:rsidRPr="00164A5F" w:rsidRDefault="00AB52C0" w:rsidP="00607CA4">
            <w:pPr>
              <w:rPr>
                <w:sz w:val="26"/>
                <w:szCs w:val="26"/>
              </w:rPr>
            </w:pPr>
            <w:r w:rsidRPr="00164A5F">
              <w:rPr>
                <w:sz w:val="26"/>
                <w:szCs w:val="26"/>
              </w:rPr>
              <w:t>User</w:t>
            </w:r>
          </w:p>
        </w:tc>
      </w:tr>
      <w:tr w:rsidR="00AB52C0" w:rsidRPr="00164A5F" w14:paraId="21682F03"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BBF656C" w14:textId="77777777" w:rsidR="00AB52C0" w:rsidRPr="00164A5F" w:rsidRDefault="00AB52C0" w:rsidP="00607CA4">
            <w:pPr>
              <w:rPr>
                <w:sz w:val="26"/>
                <w:szCs w:val="26"/>
              </w:rPr>
            </w:pPr>
            <w:r w:rsidRPr="00164A5F">
              <w:rPr>
                <w:b/>
                <w:bCs/>
                <w:color w:val="000000"/>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BC4B530" w14:textId="77777777" w:rsidR="00AB52C0" w:rsidRPr="00164A5F" w:rsidRDefault="00AB52C0" w:rsidP="00C433E9">
            <w:pPr>
              <w:pStyle w:val="ListParagraph"/>
              <w:numPr>
                <w:ilvl w:val="0"/>
                <w:numId w:val="27"/>
              </w:numPr>
              <w:rPr>
                <w:rFonts w:ascii="Times New Roman" w:hAnsi="Times New Roman" w:cs="Times New Roman"/>
                <w:sz w:val="26"/>
                <w:szCs w:val="26"/>
              </w:rPr>
            </w:pPr>
            <w:r w:rsidRPr="00164A5F">
              <w:rPr>
                <w:rFonts w:ascii="Times New Roman" w:hAnsi="Times New Roman" w:cs="Times New Roman"/>
                <w:sz w:val="26"/>
                <w:szCs w:val="26"/>
              </w:rPr>
              <w:t>Người dùng đã đăng nhập vào hệ thống</w:t>
            </w:r>
          </w:p>
          <w:p w14:paraId="48A29CDA" w14:textId="4C7F62C0" w:rsidR="00C433E9" w:rsidRPr="00164A5F" w:rsidRDefault="00C433E9" w:rsidP="00C433E9">
            <w:pPr>
              <w:pStyle w:val="ListParagraph"/>
              <w:numPr>
                <w:ilvl w:val="0"/>
                <w:numId w:val="27"/>
              </w:numPr>
              <w:rPr>
                <w:rFonts w:ascii="Times New Roman" w:hAnsi="Times New Roman" w:cs="Times New Roman"/>
                <w:sz w:val="26"/>
                <w:szCs w:val="26"/>
              </w:rPr>
            </w:pPr>
            <w:r w:rsidRPr="00164A5F">
              <w:rPr>
                <w:rFonts w:ascii="Times New Roman" w:hAnsi="Times New Roman" w:cs="Times New Roman"/>
                <w:sz w:val="26"/>
                <w:szCs w:val="26"/>
              </w:rPr>
              <w:t>Người dùng đã được duyệt đơn tuyển</w:t>
            </w:r>
          </w:p>
        </w:tc>
      </w:tr>
      <w:tr w:rsidR="00AB52C0" w:rsidRPr="00164A5F" w14:paraId="1CC83F16"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E05B6F" w14:textId="77777777" w:rsidR="00AB52C0" w:rsidRPr="00164A5F" w:rsidRDefault="00AB52C0"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2086E5" w14:textId="77777777" w:rsidR="00AB52C0" w:rsidRPr="00164A5F" w:rsidRDefault="00AB52C0" w:rsidP="00607CA4">
            <w:pPr>
              <w:rPr>
                <w:sz w:val="26"/>
                <w:szCs w:val="26"/>
              </w:rPr>
            </w:pPr>
            <w:r w:rsidRPr="00164A5F">
              <w:rPr>
                <w:sz w:val="26"/>
                <w:szCs w:val="26"/>
              </w:rPr>
              <w:t xml:space="preserve">Tao tác được các nút tìm kiếm trong hệ thống </w:t>
            </w:r>
          </w:p>
          <w:p w14:paraId="60E3C34D" w14:textId="77777777" w:rsidR="00AB52C0" w:rsidRPr="00164A5F" w:rsidRDefault="00AB52C0" w:rsidP="00607CA4">
            <w:pPr>
              <w:rPr>
                <w:sz w:val="26"/>
                <w:szCs w:val="26"/>
              </w:rPr>
            </w:pPr>
          </w:p>
        </w:tc>
      </w:tr>
      <w:tr w:rsidR="00AB52C0" w:rsidRPr="00164A5F" w14:paraId="6B45F68A"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28E7DD" w14:textId="77777777" w:rsidR="00AB52C0" w:rsidRPr="00164A5F" w:rsidRDefault="00AB52C0"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53DDF4" w14:textId="77777777" w:rsidR="00AB52C0" w:rsidRPr="00164A5F" w:rsidRDefault="00AB52C0"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4976BD38" w14:textId="77777777" w:rsidR="00AB52C0" w:rsidRPr="00164A5F" w:rsidRDefault="00AB52C0" w:rsidP="00607CA4">
            <w:pPr>
              <w:ind w:firstLine="244"/>
              <w:rPr>
                <w:b/>
                <w:bCs/>
                <w:sz w:val="26"/>
                <w:szCs w:val="26"/>
              </w:rPr>
            </w:pPr>
            <w:r w:rsidRPr="00164A5F">
              <w:rPr>
                <w:b/>
                <w:bCs/>
                <w:sz w:val="26"/>
                <w:szCs w:val="26"/>
              </w:rPr>
              <w:t>System</w:t>
            </w:r>
          </w:p>
        </w:tc>
      </w:tr>
      <w:tr w:rsidR="00AB52C0" w:rsidRPr="00164A5F" w14:paraId="7F41CD94" w14:textId="77777777" w:rsidTr="00607CA4">
        <w:trPr>
          <w:trHeight w:val="10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100D3B" w14:textId="77777777" w:rsidR="00AB52C0" w:rsidRPr="00164A5F" w:rsidRDefault="00AB52C0"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0D88F6F" w14:textId="7D533674" w:rsidR="00AB52C0" w:rsidRPr="00164A5F" w:rsidRDefault="00AB52C0" w:rsidP="00C433E9">
            <w:pPr>
              <w:pStyle w:val="ListParagraph"/>
              <w:numPr>
                <w:ilvl w:val="0"/>
                <w:numId w:val="44"/>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 xml:space="preserve">User click vào </w:t>
            </w:r>
            <w:r w:rsidR="00C433E9" w:rsidRPr="00164A5F">
              <w:rPr>
                <w:rFonts w:ascii="Times New Roman" w:hAnsi="Times New Roman" w:cs="Times New Roman"/>
                <w:color w:val="000000"/>
                <w:sz w:val="26"/>
                <w:szCs w:val="26"/>
              </w:rPr>
              <w:t>công việc đã được duyệt</w:t>
            </w:r>
          </w:p>
          <w:p w14:paraId="6F039107" w14:textId="77777777" w:rsidR="00AB52C0" w:rsidRPr="00164A5F" w:rsidRDefault="00AB52C0" w:rsidP="00607CA4">
            <w:pPr>
              <w:pStyle w:val="ListParagraph"/>
              <w:ind w:left="378"/>
              <w:rPr>
                <w:rFonts w:ascii="Times New Roman" w:hAnsi="Times New Roman" w:cs="Times New Roman"/>
                <w:color w:val="000000"/>
                <w:sz w:val="26"/>
                <w:szCs w:val="26"/>
              </w:rPr>
            </w:pPr>
            <w:r w:rsidRPr="00164A5F">
              <w:rPr>
                <w:rFonts w:ascii="Times New Roman" w:hAnsi="Times New Roman" w:cs="Times New Roman"/>
                <w:sz w:val="26"/>
                <w:szCs w:val="26"/>
              </w:rPr>
              <w:br/>
            </w:r>
          </w:p>
        </w:tc>
        <w:tc>
          <w:tcPr>
            <w:tcW w:w="3340" w:type="dxa"/>
            <w:tcBorders>
              <w:top w:val="single" w:sz="4" w:space="0" w:color="000000"/>
              <w:left w:val="single" w:sz="4" w:space="0" w:color="000000"/>
              <w:bottom w:val="single" w:sz="4" w:space="0" w:color="000000"/>
              <w:right w:val="single" w:sz="4" w:space="0" w:color="000000"/>
            </w:tcBorders>
            <w:hideMark/>
          </w:tcPr>
          <w:p w14:paraId="76DFB579" w14:textId="2B225407" w:rsidR="00AB52C0" w:rsidRPr="00164A5F" w:rsidRDefault="00AB52C0" w:rsidP="00164A5F">
            <w:pPr>
              <w:keepNext/>
              <w:ind w:left="253"/>
              <w:rPr>
                <w:sz w:val="26"/>
                <w:szCs w:val="26"/>
              </w:rPr>
            </w:pPr>
            <w:r w:rsidRPr="00164A5F">
              <w:rPr>
                <w:sz w:val="26"/>
                <w:szCs w:val="26"/>
              </w:rPr>
              <w:t xml:space="preserve">1.1.Giao diện trang công việc đã </w:t>
            </w:r>
            <w:r w:rsidR="00C433E9" w:rsidRPr="00164A5F">
              <w:rPr>
                <w:sz w:val="26"/>
                <w:szCs w:val="26"/>
              </w:rPr>
              <w:t>được duyệt</w:t>
            </w:r>
            <w:r w:rsidRPr="00164A5F">
              <w:rPr>
                <w:sz w:val="26"/>
                <w:szCs w:val="26"/>
              </w:rPr>
              <w:t xml:space="preserve"> tuyển được hiện ra</w:t>
            </w:r>
            <w:r w:rsidR="00C433E9" w:rsidRPr="00164A5F">
              <w:rPr>
                <w:sz w:val="26"/>
                <w:szCs w:val="26"/>
              </w:rPr>
              <w:t>, kèm theo thông tin cụ thể mà admin đã gửi.</w:t>
            </w:r>
          </w:p>
        </w:tc>
      </w:tr>
    </w:tbl>
    <w:p w14:paraId="5C1F1341" w14:textId="267CA3DD" w:rsidR="00AB52C0" w:rsidRPr="00164A5F" w:rsidRDefault="00164A5F" w:rsidP="00164A5F">
      <w:pPr>
        <w:pStyle w:val="Caption"/>
      </w:pPr>
      <w:bookmarkStart w:id="48" w:name="_Toc134742024"/>
      <w:r w:rsidRPr="00164A5F">
        <w:t xml:space="preserve">Bảng  </w:t>
      </w:r>
      <w:fldSimple w:instr=" SEQ Bảng_ \* ARABIC ">
        <w:r w:rsidRPr="00164A5F">
          <w:rPr>
            <w:noProof/>
          </w:rPr>
          <w:t>16</w:t>
        </w:r>
      </w:fldSimple>
      <w:r w:rsidRPr="00164A5F">
        <w:t>. Usecase xem thông tin công việc đã ứng tuyển</w:t>
      </w:r>
      <w:bookmarkEnd w:id="48"/>
    </w:p>
    <w:p w14:paraId="283C7DE2" w14:textId="70ED7E27" w:rsidR="00102E33" w:rsidRPr="00164A5F" w:rsidRDefault="00102E33" w:rsidP="00C433E9">
      <w:pPr>
        <w:pStyle w:val="Tiumccp1"/>
        <w:numPr>
          <w:ilvl w:val="1"/>
          <w:numId w:val="23"/>
        </w:numPr>
      </w:pPr>
      <w:bookmarkStart w:id="49" w:name="_Toc134741935"/>
      <w:r w:rsidRPr="00164A5F">
        <w:t>Xem tin tức</w:t>
      </w:r>
      <w:bookmarkEnd w:id="49"/>
    </w:p>
    <w:tbl>
      <w:tblPr>
        <w:tblW w:w="0" w:type="auto"/>
        <w:tblCellMar>
          <w:top w:w="15" w:type="dxa"/>
          <w:left w:w="15" w:type="dxa"/>
          <w:bottom w:w="15" w:type="dxa"/>
          <w:right w:w="15" w:type="dxa"/>
        </w:tblCellMar>
        <w:tblLook w:val="04A0" w:firstRow="1" w:lastRow="0" w:firstColumn="1" w:lastColumn="0" w:noHBand="0" w:noVBand="1"/>
      </w:tblPr>
      <w:tblGrid>
        <w:gridCol w:w="1976"/>
        <w:gridCol w:w="3855"/>
        <w:gridCol w:w="3280"/>
      </w:tblGrid>
      <w:tr w:rsidR="00C433E9" w:rsidRPr="00164A5F" w14:paraId="7E5E5FC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210F0A2" w14:textId="77777777" w:rsidR="00C433E9" w:rsidRPr="00164A5F" w:rsidRDefault="00C433E9" w:rsidP="00607CA4">
            <w:pPr>
              <w:rPr>
                <w:sz w:val="26"/>
                <w:szCs w:val="26"/>
              </w:rPr>
            </w:pPr>
            <w:r w:rsidRPr="00164A5F">
              <w:rPr>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EC67FE" w14:textId="4DF8B699" w:rsidR="00C433E9" w:rsidRPr="00164A5F" w:rsidRDefault="00C433E9" w:rsidP="00607CA4">
            <w:pPr>
              <w:rPr>
                <w:sz w:val="26"/>
                <w:szCs w:val="26"/>
              </w:rPr>
            </w:pPr>
            <w:r w:rsidRPr="00164A5F">
              <w:rPr>
                <w:sz w:val="26"/>
                <w:szCs w:val="26"/>
              </w:rPr>
              <w:t>UC15</w:t>
            </w:r>
          </w:p>
        </w:tc>
      </w:tr>
      <w:tr w:rsidR="00C433E9" w:rsidRPr="00164A5F" w14:paraId="460853B8"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8C38EC" w14:textId="77777777" w:rsidR="00C433E9" w:rsidRPr="00164A5F" w:rsidRDefault="00C433E9" w:rsidP="00607CA4">
            <w:pPr>
              <w:rPr>
                <w:sz w:val="26"/>
                <w:szCs w:val="26"/>
              </w:rPr>
            </w:pPr>
            <w:r w:rsidRPr="00164A5F">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706610" w14:textId="3DEFDE0A" w:rsidR="00C433E9" w:rsidRPr="00164A5F" w:rsidRDefault="00C433E9" w:rsidP="00607CA4">
            <w:pPr>
              <w:rPr>
                <w:sz w:val="26"/>
                <w:szCs w:val="26"/>
              </w:rPr>
            </w:pPr>
            <w:r w:rsidRPr="00164A5F">
              <w:rPr>
                <w:color w:val="000000"/>
                <w:sz w:val="26"/>
                <w:szCs w:val="26"/>
              </w:rPr>
              <w:t>Xem tin tức</w:t>
            </w:r>
          </w:p>
        </w:tc>
      </w:tr>
      <w:tr w:rsidR="00C433E9" w:rsidRPr="00164A5F" w14:paraId="10CB984A"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880A6DD" w14:textId="77777777" w:rsidR="00C433E9" w:rsidRPr="00164A5F" w:rsidRDefault="00C433E9" w:rsidP="00607CA4">
            <w:pPr>
              <w:rPr>
                <w:sz w:val="26"/>
                <w:szCs w:val="26"/>
              </w:rPr>
            </w:pPr>
            <w:r w:rsidRPr="00164A5F">
              <w:rPr>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8E5124" w14:textId="0DC3825F" w:rsidR="00C433E9" w:rsidRPr="00164A5F" w:rsidRDefault="00C433E9" w:rsidP="00607CA4">
            <w:pPr>
              <w:rPr>
                <w:sz w:val="26"/>
                <w:szCs w:val="26"/>
              </w:rPr>
            </w:pPr>
            <w:r w:rsidRPr="00164A5F">
              <w:rPr>
                <w:color w:val="000000"/>
                <w:sz w:val="26"/>
                <w:szCs w:val="26"/>
              </w:rPr>
              <w:t>Khách hàng muốn xem tin tức được đăng tải trên website</w:t>
            </w:r>
          </w:p>
        </w:tc>
      </w:tr>
      <w:tr w:rsidR="00C433E9" w:rsidRPr="00164A5F" w14:paraId="1F0E1A24"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D9E09ED" w14:textId="77777777" w:rsidR="00C433E9" w:rsidRPr="00164A5F" w:rsidRDefault="00C433E9" w:rsidP="00607CA4">
            <w:pPr>
              <w:rPr>
                <w:sz w:val="26"/>
                <w:szCs w:val="26"/>
              </w:rPr>
            </w:pPr>
            <w:r w:rsidRPr="00164A5F">
              <w:rPr>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2EFA808" w14:textId="4CF5F5FA" w:rsidR="00C433E9" w:rsidRPr="00164A5F" w:rsidRDefault="00C433E9" w:rsidP="00607CA4">
            <w:pPr>
              <w:rPr>
                <w:sz w:val="26"/>
                <w:szCs w:val="26"/>
              </w:rPr>
            </w:pPr>
            <w:r w:rsidRPr="00164A5F">
              <w:rPr>
                <w:sz w:val="26"/>
                <w:szCs w:val="26"/>
              </w:rPr>
              <w:t>Khách hàng nhấn vào các tin tức</w:t>
            </w:r>
          </w:p>
        </w:tc>
      </w:tr>
      <w:tr w:rsidR="00C433E9" w:rsidRPr="00164A5F" w14:paraId="6C8C6A01"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0DABBE" w14:textId="77777777" w:rsidR="00C433E9" w:rsidRPr="00164A5F" w:rsidRDefault="00C433E9" w:rsidP="00607CA4">
            <w:pPr>
              <w:rPr>
                <w:sz w:val="26"/>
                <w:szCs w:val="26"/>
              </w:rPr>
            </w:pPr>
            <w:r w:rsidRPr="00164A5F">
              <w:rPr>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682A1F7" w14:textId="3C2AA939" w:rsidR="00C433E9" w:rsidRPr="00164A5F" w:rsidRDefault="00C433E9" w:rsidP="00607CA4">
            <w:pPr>
              <w:rPr>
                <w:sz w:val="26"/>
                <w:szCs w:val="26"/>
              </w:rPr>
            </w:pPr>
            <w:r w:rsidRPr="00164A5F">
              <w:rPr>
                <w:sz w:val="26"/>
                <w:szCs w:val="26"/>
              </w:rPr>
              <w:t xml:space="preserve">Khách hàng có thể tìm kiếm, xem chi tiết tin tức được đăng tải trên website </w:t>
            </w:r>
          </w:p>
        </w:tc>
      </w:tr>
      <w:tr w:rsidR="00C433E9" w:rsidRPr="00164A5F" w14:paraId="416B9A39"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1CB8A11" w14:textId="77777777" w:rsidR="00C433E9" w:rsidRPr="00164A5F" w:rsidRDefault="00C433E9" w:rsidP="00607CA4">
            <w:pPr>
              <w:rPr>
                <w:sz w:val="26"/>
                <w:szCs w:val="26"/>
              </w:rPr>
            </w:pPr>
            <w:r w:rsidRPr="00164A5F">
              <w:rPr>
                <w:b/>
                <w:bCs/>
                <w:color w:val="000000"/>
                <w:sz w:val="26"/>
                <w:szCs w:val="26"/>
              </w:rPr>
              <w:lastRenderedPageBreak/>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7CA8FB" w14:textId="77777777" w:rsidR="00C433E9" w:rsidRPr="00164A5F" w:rsidRDefault="00C433E9" w:rsidP="00607CA4">
            <w:pPr>
              <w:rPr>
                <w:sz w:val="26"/>
                <w:szCs w:val="26"/>
              </w:rPr>
            </w:pPr>
            <w:r w:rsidRPr="00164A5F">
              <w:rPr>
                <w:sz w:val="26"/>
                <w:szCs w:val="26"/>
              </w:rPr>
              <w:t xml:space="preserve">User, Guest </w:t>
            </w:r>
          </w:p>
        </w:tc>
      </w:tr>
      <w:tr w:rsidR="00C433E9" w:rsidRPr="00164A5F" w14:paraId="2303CF8B"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084BE8" w14:textId="77777777" w:rsidR="00C433E9" w:rsidRPr="00164A5F" w:rsidRDefault="00C433E9" w:rsidP="00607CA4">
            <w:pPr>
              <w:rPr>
                <w:sz w:val="26"/>
                <w:szCs w:val="26"/>
              </w:rPr>
            </w:pPr>
            <w:r w:rsidRPr="00164A5F">
              <w:rPr>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AB2052" w14:textId="722E6282" w:rsidR="00C433E9" w:rsidRPr="00164A5F" w:rsidRDefault="00C433E9" w:rsidP="00164A5F">
            <w:pPr>
              <w:rPr>
                <w:sz w:val="26"/>
                <w:szCs w:val="26"/>
              </w:rPr>
            </w:pPr>
            <w:r w:rsidRPr="00164A5F">
              <w:rPr>
                <w:color w:val="000000"/>
                <w:sz w:val="26"/>
                <w:szCs w:val="26"/>
              </w:rPr>
              <w:t>Thiết bị của người dùng có thể truy cập Internet</w:t>
            </w:r>
          </w:p>
        </w:tc>
      </w:tr>
      <w:tr w:rsidR="00C433E9" w:rsidRPr="00164A5F" w14:paraId="34A28FD0" w14:textId="77777777" w:rsidTr="00607CA4">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3DD498" w14:textId="77777777" w:rsidR="00C433E9" w:rsidRPr="00164A5F" w:rsidRDefault="00C433E9" w:rsidP="00607CA4">
            <w:pPr>
              <w:rPr>
                <w:sz w:val="26"/>
                <w:szCs w:val="26"/>
              </w:rPr>
            </w:pPr>
            <w:r w:rsidRPr="00164A5F">
              <w:rPr>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311C7E7" w14:textId="77777777" w:rsidR="00C433E9" w:rsidRPr="00164A5F" w:rsidRDefault="00C433E9" w:rsidP="00607CA4">
            <w:pPr>
              <w:rPr>
                <w:sz w:val="26"/>
                <w:szCs w:val="26"/>
              </w:rPr>
            </w:pPr>
            <w:r w:rsidRPr="00164A5F">
              <w:rPr>
                <w:sz w:val="26"/>
                <w:szCs w:val="26"/>
              </w:rPr>
              <w:t xml:space="preserve">Thao tác được các nút tìm kiếm trong hệ thống </w:t>
            </w:r>
          </w:p>
          <w:p w14:paraId="4C2EA5FC" w14:textId="77777777" w:rsidR="00C433E9" w:rsidRPr="00164A5F" w:rsidRDefault="00C433E9" w:rsidP="00607CA4">
            <w:pPr>
              <w:rPr>
                <w:sz w:val="26"/>
                <w:szCs w:val="26"/>
              </w:rPr>
            </w:pPr>
          </w:p>
        </w:tc>
      </w:tr>
      <w:tr w:rsidR="00C433E9" w:rsidRPr="00164A5F" w14:paraId="44245E88" w14:textId="77777777" w:rsidTr="00607CA4">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B73DB2E" w14:textId="77777777" w:rsidR="00C433E9" w:rsidRPr="00164A5F" w:rsidRDefault="00C433E9" w:rsidP="00607CA4">
            <w:pPr>
              <w:rPr>
                <w:sz w:val="26"/>
                <w:szCs w:val="26"/>
              </w:rPr>
            </w:pPr>
            <w:r w:rsidRPr="00164A5F">
              <w:rPr>
                <w:b/>
                <w:bCs/>
                <w:color w:val="000000"/>
                <w:sz w:val="26"/>
                <w:szCs w:val="26"/>
              </w:rPr>
              <w:t>Flow of Event</w:t>
            </w: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6AC4B88" w14:textId="77777777" w:rsidR="00C433E9" w:rsidRPr="00164A5F" w:rsidRDefault="00C433E9" w:rsidP="00607CA4">
            <w:pPr>
              <w:rPr>
                <w:sz w:val="26"/>
                <w:szCs w:val="26"/>
              </w:rPr>
            </w:pPr>
            <w:r w:rsidRPr="00164A5F">
              <w:rPr>
                <w:b/>
                <w:bCs/>
                <w:color w:val="000000"/>
                <w:sz w:val="26"/>
                <w:szCs w:val="26"/>
              </w:rPr>
              <w:t>Actor</w:t>
            </w:r>
          </w:p>
        </w:tc>
        <w:tc>
          <w:tcPr>
            <w:tcW w:w="3340" w:type="dxa"/>
            <w:tcBorders>
              <w:top w:val="single" w:sz="4" w:space="0" w:color="000000"/>
              <w:left w:val="single" w:sz="4" w:space="0" w:color="000000"/>
              <w:bottom w:val="single" w:sz="4" w:space="0" w:color="000000"/>
              <w:right w:val="single" w:sz="4" w:space="0" w:color="000000"/>
            </w:tcBorders>
            <w:vAlign w:val="center"/>
            <w:hideMark/>
          </w:tcPr>
          <w:p w14:paraId="1ADA4F64" w14:textId="77777777" w:rsidR="00C433E9" w:rsidRPr="00164A5F" w:rsidRDefault="00C433E9" w:rsidP="00607CA4">
            <w:pPr>
              <w:ind w:firstLine="244"/>
              <w:rPr>
                <w:b/>
                <w:bCs/>
                <w:sz w:val="26"/>
                <w:szCs w:val="26"/>
              </w:rPr>
            </w:pPr>
            <w:r w:rsidRPr="00164A5F">
              <w:rPr>
                <w:b/>
                <w:bCs/>
                <w:sz w:val="26"/>
                <w:szCs w:val="26"/>
              </w:rPr>
              <w:t>System</w:t>
            </w:r>
          </w:p>
        </w:tc>
      </w:tr>
      <w:tr w:rsidR="00C433E9" w:rsidRPr="00164A5F" w14:paraId="7CB9E6D7" w14:textId="77777777" w:rsidTr="00607CA4">
        <w:trPr>
          <w:trHeight w:val="10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4B71E1" w14:textId="77777777" w:rsidR="00C433E9" w:rsidRPr="00164A5F" w:rsidRDefault="00C433E9" w:rsidP="00607CA4">
            <w:pPr>
              <w:rPr>
                <w:sz w:val="26"/>
                <w:szCs w:val="26"/>
              </w:rPr>
            </w:pPr>
          </w:p>
        </w:tc>
        <w:tc>
          <w:tcPr>
            <w:tcW w:w="3795"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0B70BC2" w14:textId="77777777" w:rsidR="00C433E9" w:rsidRPr="00164A5F" w:rsidRDefault="00C433E9" w:rsidP="00C433E9">
            <w:pPr>
              <w:pStyle w:val="ListParagraph"/>
              <w:numPr>
                <w:ilvl w:val="0"/>
                <w:numId w:val="45"/>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Khách hàng click vào mục blog</w:t>
            </w:r>
          </w:p>
          <w:p w14:paraId="635CA2D9" w14:textId="6B0A60A6" w:rsidR="00C433E9" w:rsidRPr="00164A5F" w:rsidRDefault="00C433E9" w:rsidP="00C433E9">
            <w:pPr>
              <w:pStyle w:val="ListParagraph"/>
              <w:numPr>
                <w:ilvl w:val="0"/>
                <w:numId w:val="45"/>
              </w:numPr>
              <w:rPr>
                <w:rFonts w:ascii="Times New Roman" w:hAnsi="Times New Roman" w:cs="Times New Roman"/>
                <w:color w:val="000000"/>
                <w:sz w:val="26"/>
                <w:szCs w:val="26"/>
              </w:rPr>
            </w:pPr>
            <w:r w:rsidRPr="00164A5F">
              <w:rPr>
                <w:rFonts w:ascii="Times New Roman" w:hAnsi="Times New Roman" w:cs="Times New Roman"/>
                <w:color w:val="000000"/>
                <w:sz w:val="26"/>
                <w:szCs w:val="26"/>
              </w:rPr>
              <w:t>Khách hàng click vào các tin tức muốn xem</w:t>
            </w:r>
          </w:p>
        </w:tc>
        <w:tc>
          <w:tcPr>
            <w:tcW w:w="3340" w:type="dxa"/>
            <w:tcBorders>
              <w:top w:val="single" w:sz="4" w:space="0" w:color="000000"/>
              <w:left w:val="single" w:sz="4" w:space="0" w:color="000000"/>
              <w:bottom w:val="single" w:sz="4" w:space="0" w:color="000000"/>
              <w:right w:val="single" w:sz="4" w:space="0" w:color="000000"/>
            </w:tcBorders>
            <w:hideMark/>
          </w:tcPr>
          <w:p w14:paraId="0538B861" w14:textId="77777777" w:rsidR="00C433E9" w:rsidRPr="00164A5F" w:rsidRDefault="00C433E9" w:rsidP="00C433E9">
            <w:pPr>
              <w:ind w:left="253"/>
              <w:rPr>
                <w:sz w:val="26"/>
                <w:szCs w:val="26"/>
              </w:rPr>
            </w:pPr>
            <w:r w:rsidRPr="00164A5F">
              <w:rPr>
                <w:sz w:val="26"/>
                <w:szCs w:val="26"/>
              </w:rPr>
              <w:t>1.1.Giao diện trang tin tức được hiện ra</w:t>
            </w:r>
          </w:p>
          <w:p w14:paraId="73E03E10" w14:textId="581D98EA" w:rsidR="00C433E9" w:rsidRPr="00164A5F" w:rsidRDefault="00C433E9" w:rsidP="00164A5F">
            <w:pPr>
              <w:keepNext/>
              <w:ind w:left="253"/>
              <w:rPr>
                <w:sz w:val="26"/>
                <w:szCs w:val="26"/>
              </w:rPr>
            </w:pPr>
            <w:r w:rsidRPr="00164A5F">
              <w:rPr>
                <w:sz w:val="26"/>
                <w:szCs w:val="26"/>
              </w:rPr>
              <w:t>2.1. Trang tin tức chi tiết được hiện ra</w:t>
            </w:r>
          </w:p>
        </w:tc>
      </w:tr>
    </w:tbl>
    <w:p w14:paraId="711B703D" w14:textId="3AE91416" w:rsidR="00164A5F" w:rsidRPr="00164A5F" w:rsidRDefault="00164A5F">
      <w:pPr>
        <w:pStyle w:val="Caption"/>
      </w:pPr>
      <w:bookmarkStart w:id="50" w:name="_Toc134742025"/>
      <w:r w:rsidRPr="00164A5F">
        <w:t xml:space="preserve">Bảng  </w:t>
      </w:r>
      <w:fldSimple w:instr=" SEQ Bảng_ \* ARABIC ">
        <w:r w:rsidRPr="00164A5F">
          <w:rPr>
            <w:noProof/>
          </w:rPr>
          <w:t>17</w:t>
        </w:r>
      </w:fldSimple>
      <w:r w:rsidRPr="00164A5F">
        <w:t>. Usecase xem tin tức</w:t>
      </w:r>
      <w:bookmarkEnd w:id="50"/>
    </w:p>
    <w:p w14:paraId="510CAC79" w14:textId="6E41867B" w:rsidR="00D77B47" w:rsidRPr="00164A5F" w:rsidRDefault="004E5A10" w:rsidP="004E5A10">
      <w:pPr>
        <w:pStyle w:val="Bngbiu-nidung"/>
      </w:pPr>
      <w:r w:rsidRPr="00164A5F">
        <w:br w:type="page"/>
      </w:r>
    </w:p>
    <w:p w14:paraId="494F8696" w14:textId="7D292248" w:rsidR="00D77B47" w:rsidRPr="00164A5F" w:rsidRDefault="00D77B47" w:rsidP="001161F0">
      <w:pPr>
        <w:pStyle w:val="Chng"/>
        <w:jc w:val="center"/>
      </w:pPr>
      <w:bookmarkStart w:id="51" w:name="_Toc134741936"/>
      <w:r w:rsidRPr="00164A5F">
        <w:lastRenderedPageBreak/>
        <w:t>CHƯƠNG 2 – CƠ SỞ LÝ THUYẾT</w:t>
      </w:r>
      <w:bookmarkEnd w:id="51"/>
    </w:p>
    <w:p w14:paraId="06D5D60D" w14:textId="4E74078F" w:rsidR="00B23DB9" w:rsidRPr="00164A5F" w:rsidRDefault="00B23DB9" w:rsidP="00B23DB9">
      <w:pPr>
        <w:pStyle w:val="Tiumccp1"/>
        <w:numPr>
          <w:ilvl w:val="0"/>
          <w:numId w:val="17"/>
        </w:numPr>
      </w:pPr>
      <w:bookmarkStart w:id="52" w:name="_Toc134741937"/>
      <w:r w:rsidRPr="00164A5F">
        <w:t>Giới thiệu về C#</w:t>
      </w:r>
      <w:bookmarkEnd w:id="52"/>
    </w:p>
    <w:p w14:paraId="18806D1A" w14:textId="10C61EBF" w:rsidR="00C70965" w:rsidRPr="00164A5F" w:rsidRDefault="00C70965" w:rsidP="00C70965">
      <w:pPr>
        <w:pStyle w:val="Tiumccp1"/>
        <w:numPr>
          <w:ilvl w:val="1"/>
          <w:numId w:val="17"/>
        </w:numPr>
      </w:pPr>
      <w:bookmarkStart w:id="53" w:name="_Toc134741938"/>
      <w:r w:rsidRPr="00164A5F">
        <w:t>Khái niệm</w:t>
      </w:r>
      <w:bookmarkEnd w:id="53"/>
    </w:p>
    <w:p w14:paraId="376AE707" w14:textId="3C62798B" w:rsidR="00C70965" w:rsidRPr="00164A5F" w:rsidRDefault="00C70965" w:rsidP="00C70965">
      <w:pPr>
        <w:pStyle w:val="Nidungvnbn"/>
      </w:pPr>
      <w:r w:rsidRPr="00164A5F">
        <w:t>C# (hay C sharp) là một ngôn ngữ lập trình đơn giản, được phát triển bởi đội ngũ kỹ sư của Microsoft vào năm 2000, trong đó người dẫn đầu là Anders Hejlsberg và Scott Wiltamuth. Được xây dựng dựa trên nền tảng của 2 ngôn ngữ lập trình mạnh nhất đó là C++ và Java. Do đó C# được miêu tả là ngôn ngữ có sự cân bằng giữa C++, Visual Basic, Delphi và Java.</w:t>
      </w:r>
    </w:p>
    <w:p w14:paraId="6FC508C9" w14:textId="11772F48" w:rsidR="00C70965" w:rsidRPr="00164A5F" w:rsidRDefault="00C70965" w:rsidP="00C70965">
      <w:pPr>
        <w:pStyle w:val="Tiumccp1"/>
        <w:numPr>
          <w:ilvl w:val="1"/>
          <w:numId w:val="17"/>
        </w:numPr>
      </w:pPr>
      <w:bookmarkStart w:id="54" w:name="_Toc134741939"/>
      <w:r w:rsidRPr="00164A5F">
        <w:t>Đặc trưng</w:t>
      </w:r>
      <w:bookmarkEnd w:id="54"/>
    </w:p>
    <w:p w14:paraId="5ABBA14F" w14:textId="13A41705" w:rsidR="00C70965" w:rsidRPr="00164A5F" w:rsidRDefault="00C70965" w:rsidP="00C70965">
      <w:pPr>
        <w:pStyle w:val="Nidungvnbn"/>
        <w:numPr>
          <w:ilvl w:val="0"/>
          <w:numId w:val="15"/>
        </w:numPr>
      </w:pPr>
      <w:r w:rsidRPr="00164A5F">
        <w:t>Là ngôn ngữ đơn giản: C# khá giống về cú pháp, biểu thức, toán tử và những chức năng khác được lấy trực tiếp từ ngôn ngữ C và C++, nhưng nó đã được cải tiến để làm cho ngôn ngữ đơn giản hơn. C# chỉ có khoảng 80 từ khóa và hơn 10 kiểu dữ liệu được dựng sẵn. Một trong các sự cải tiến của C# là loại bỏ các dư thừa, hay là thêm vào những cú pháp thay đổi.</w:t>
      </w:r>
    </w:p>
    <w:p w14:paraId="280BE2DA" w14:textId="65394BEC" w:rsidR="00C70965" w:rsidRPr="00164A5F" w:rsidRDefault="00C70965" w:rsidP="00C70965">
      <w:pPr>
        <w:pStyle w:val="Nidungvnbn"/>
        <w:numPr>
          <w:ilvl w:val="0"/>
          <w:numId w:val="15"/>
        </w:numPr>
      </w:pPr>
      <w:r w:rsidRPr="00164A5F">
        <w:t>Là ngôn ngữ Lập trình hướng đối tượng (OOP): C# hỗ trợ cho chúng ta tất cả những đặc tính của OOP, đó là tính kế thừa (inheritance), tính trừu tượng (abstraction), tính đóng gói (encapsulation) và tính đa hình (polymorphism).</w:t>
      </w:r>
    </w:p>
    <w:p w14:paraId="18BD943A" w14:textId="5441555C" w:rsidR="00C70965" w:rsidRPr="00164A5F" w:rsidRDefault="00B36259" w:rsidP="00C70965">
      <w:pPr>
        <w:pStyle w:val="Nidungvnbn"/>
        <w:numPr>
          <w:ilvl w:val="0"/>
          <w:numId w:val="15"/>
        </w:numPr>
      </w:pPr>
      <w:r w:rsidRPr="00164A5F">
        <w:t>Là ngôn ngữ hiện đại: C# chứa tất cả những đặc tính như xử lý ngoại lệ, thu gom bộ nhớ tự động, những kiểu dữ liệu mở rộng, và bảo mật mã nguồn.</w:t>
      </w:r>
    </w:p>
    <w:p w14:paraId="37AC3CDF" w14:textId="7CC0588A" w:rsidR="00B36259" w:rsidRPr="00164A5F" w:rsidRDefault="00B36259" w:rsidP="00B36259">
      <w:pPr>
        <w:pStyle w:val="Tiumccp1"/>
        <w:numPr>
          <w:ilvl w:val="1"/>
          <w:numId w:val="17"/>
        </w:numPr>
      </w:pPr>
      <w:bookmarkStart w:id="55" w:name="_Toc134741940"/>
      <w:r w:rsidRPr="00164A5F">
        <w:t>Ưu điểm</w:t>
      </w:r>
      <w:bookmarkEnd w:id="55"/>
    </w:p>
    <w:p w14:paraId="2318BE6B" w14:textId="77777777" w:rsidR="00B36259" w:rsidRPr="00164A5F" w:rsidRDefault="00B36259" w:rsidP="00B36259">
      <w:pPr>
        <w:pStyle w:val="Nidungvnbn"/>
      </w:pPr>
      <w:r w:rsidRPr="00164A5F">
        <w:t>Một số ưu điểm của C# như sau:</w:t>
      </w:r>
    </w:p>
    <w:p w14:paraId="074DC499" w14:textId="77777777" w:rsidR="00B36259" w:rsidRPr="00164A5F" w:rsidRDefault="00B36259" w:rsidP="00B36259">
      <w:pPr>
        <w:pStyle w:val="Nidungvnbn"/>
      </w:pPr>
      <w:r w:rsidRPr="00164A5F">
        <w:t>- Là một trong số những ngôn ngữ thuần hướng đối tượng.</w:t>
      </w:r>
    </w:p>
    <w:p w14:paraId="4D7BDE20" w14:textId="77777777" w:rsidR="00B36259" w:rsidRPr="00164A5F" w:rsidRDefault="00B36259" w:rsidP="00B36259">
      <w:pPr>
        <w:pStyle w:val="Nidungvnbn"/>
      </w:pPr>
      <w:r w:rsidRPr="00164A5F">
        <w:t>- Chuyên sử dụng để lập trình cho windows.</w:t>
      </w:r>
    </w:p>
    <w:p w14:paraId="2405427A" w14:textId="77777777" w:rsidR="00B36259" w:rsidRPr="00164A5F" w:rsidRDefault="00B36259" w:rsidP="00B36259">
      <w:pPr>
        <w:pStyle w:val="Nidungvnbn"/>
      </w:pPr>
      <w:r w:rsidRPr="00164A5F">
        <w:t>- Thiết kế winform cực tốt, đơn giản và dễ hiểu.</w:t>
      </w:r>
    </w:p>
    <w:p w14:paraId="78D3F56B" w14:textId="77777777" w:rsidR="00B36259" w:rsidRPr="00164A5F" w:rsidRDefault="00B36259" w:rsidP="00B36259">
      <w:pPr>
        <w:pStyle w:val="Nidungvnbn"/>
      </w:pPr>
      <w:r w:rsidRPr="00164A5F">
        <w:t xml:space="preserve">- Ngôn ngữ dễ học, dễ tiếp cận </w:t>
      </w:r>
    </w:p>
    <w:p w14:paraId="767B056D" w14:textId="77777777" w:rsidR="00B36259" w:rsidRPr="00164A5F" w:rsidRDefault="00B36259" w:rsidP="00B36259">
      <w:pPr>
        <w:pStyle w:val="Nidungvnbn"/>
      </w:pPr>
    </w:p>
    <w:p w14:paraId="688C14AA" w14:textId="77777777" w:rsidR="00B36259" w:rsidRPr="00164A5F" w:rsidRDefault="00B36259" w:rsidP="00B36259">
      <w:pPr>
        <w:pStyle w:val="Nidungvnbn"/>
      </w:pPr>
      <w:r w:rsidRPr="00164A5F">
        <w:lastRenderedPageBreak/>
        <w:t>- Khả năng tương tác với Database dễ dàng.</w:t>
      </w:r>
    </w:p>
    <w:p w14:paraId="6101B784" w14:textId="77777777" w:rsidR="00B36259" w:rsidRPr="00164A5F" w:rsidRDefault="00B36259" w:rsidP="00B36259">
      <w:pPr>
        <w:pStyle w:val="Nidungvnbn"/>
      </w:pPr>
      <w:r w:rsidRPr="00164A5F">
        <w:t>- Được window hỗ trợ đầy đủ các control.</w:t>
      </w:r>
    </w:p>
    <w:p w14:paraId="19EA232A" w14:textId="77777777" w:rsidR="00B36259" w:rsidRPr="00164A5F" w:rsidRDefault="00B36259" w:rsidP="00B36259">
      <w:pPr>
        <w:pStyle w:val="Nidungvnbn"/>
      </w:pPr>
      <w:r w:rsidRPr="00164A5F">
        <w:t>- Thư viện .NET nhẹ, dễ cài đặt và được miễn phí.</w:t>
      </w:r>
    </w:p>
    <w:p w14:paraId="4653BE6D" w14:textId="77777777" w:rsidR="00B36259" w:rsidRPr="00164A5F" w:rsidRDefault="00B36259" w:rsidP="00B36259">
      <w:pPr>
        <w:pStyle w:val="Nidungvnbn"/>
      </w:pPr>
      <w:r w:rsidRPr="00164A5F">
        <w:t>- Ngôn ngữ mã nguồn mở.</w:t>
      </w:r>
    </w:p>
    <w:p w14:paraId="15BD2FF8" w14:textId="77777777" w:rsidR="00B36259" w:rsidRPr="00164A5F" w:rsidRDefault="00B36259" w:rsidP="00B36259">
      <w:pPr>
        <w:pStyle w:val="Nidungvnbn"/>
      </w:pPr>
      <w:r w:rsidRPr="00164A5F">
        <w:t>- Code/Build trên Visual Studio, một IDE tiện lợi, mạnh mẽ của Microsoft.</w:t>
      </w:r>
    </w:p>
    <w:p w14:paraId="6C017F6C" w14:textId="15E604CE" w:rsidR="00B36259" w:rsidRPr="00164A5F" w:rsidRDefault="00B36259" w:rsidP="00B36259">
      <w:pPr>
        <w:pStyle w:val="Nidungvnbn"/>
      </w:pPr>
      <w:r w:rsidRPr="00164A5F">
        <w:t>- Có thể sử dụng để lập trình web thông qua C# thuần hoặc ASP.NET.</w:t>
      </w:r>
    </w:p>
    <w:p w14:paraId="5357A4F9" w14:textId="047F9F4D" w:rsidR="00B36259" w:rsidRPr="00164A5F" w:rsidRDefault="00B36259" w:rsidP="00B36259">
      <w:pPr>
        <w:pStyle w:val="Tiumccp1"/>
        <w:numPr>
          <w:ilvl w:val="1"/>
          <w:numId w:val="17"/>
        </w:numPr>
      </w:pPr>
      <w:bookmarkStart w:id="56" w:name="_Toc134741941"/>
      <w:r w:rsidRPr="00164A5F">
        <w:t>Nhược điểm</w:t>
      </w:r>
      <w:bookmarkEnd w:id="56"/>
    </w:p>
    <w:p w14:paraId="5DB8C320" w14:textId="568A02C6" w:rsidR="00B36259" w:rsidRPr="00164A5F" w:rsidRDefault="00B36259" w:rsidP="00B36259">
      <w:pPr>
        <w:pStyle w:val="Nidungvnbn"/>
      </w:pPr>
      <w:r w:rsidRPr="00164A5F">
        <w:t>- Chỉ đem lại hiệu quả tốt nhất trên Window.</w:t>
      </w:r>
    </w:p>
    <w:p w14:paraId="1D35F9FB" w14:textId="2B79C0BE" w:rsidR="00B36259" w:rsidRPr="00164A5F" w:rsidRDefault="00B36259" w:rsidP="00B36259">
      <w:pPr>
        <w:pStyle w:val="Nidungvnbn"/>
      </w:pPr>
      <w:r w:rsidRPr="00164A5F">
        <w:t>- Sử dụng nhiều bộ nhớ hơn c ++</w:t>
      </w:r>
    </w:p>
    <w:p w14:paraId="0DA58985" w14:textId="2BFD02EE" w:rsidR="00B36259" w:rsidRPr="00164A5F" w:rsidRDefault="00B36259" w:rsidP="00B36259">
      <w:pPr>
        <w:pStyle w:val="Nidungvnbn"/>
      </w:pPr>
      <w:r w:rsidRPr="00164A5F">
        <w:t>- Lập trình Mobile cần phải thông qua trung gian Xamarin (có phí).</w:t>
      </w:r>
    </w:p>
    <w:p w14:paraId="6F2BE7FC" w14:textId="22997E52" w:rsidR="00B36259" w:rsidRPr="00164A5F" w:rsidRDefault="00B36259" w:rsidP="00B36259">
      <w:pPr>
        <w:pStyle w:val="Nidungvnbn"/>
      </w:pPr>
      <w:r w:rsidRPr="00164A5F">
        <w:t>- Sử dụng Database tốt nhất với SQL Server.</w:t>
      </w:r>
    </w:p>
    <w:p w14:paraId="7D0F4482" w14:textId="3532CE0B" w:rsidR="00D77B47" w:rsidRPr="00164A5F" w:rsidRDefault="00B23DB9" w:rsidP="00B23DB9">
      <w:pPr>
        <w:pStyle w:val="Tiumccp1"/>
        <w:numPr>
          <w:ilvl w:val="0"/>
          <w:numId w:val="17"/>
        </w:numPr>
      </w:pPr>
      <w:bookmarkStart w:id="57" w:name="_Toc134741942"/>
      <w:r w:rsidRPr="00164A5F">
        <w:t>.NET</w:t>
      </w:r>
      <w:r w:rsidR="00012922" w:rsidRPr="00164A5F">
        <w:t xml:space="preserve"> Framework</w:t>
      </w:r>
      <w:bookmarkEnd w:id="57"/>
    </w:p>
    <w:p w14:paraId="0DC9557D" w14:textId="0C5F8999" w:rsidR="00012922" w:rsidRPr="00164A5F" w:rsidRDefault="00012922" w:rsidP="00012922">
      <w:pPr>
        <w:pStyle w:val="Tiumccp1"/>
        <w:numPr>
          <w:ilvl w:val="1"/>
          <w:numId w:val="17"/>
        </w:numPr>
      </w:pPr>
      <w:bookmarkStart w:id="58" w:name="_Toc134741943"/>
      <w:r w:rsidRPr="00164A5F">
        <w:t>Khái niệm</w:t>
      </w:r>
      <w:bookmarkEnd w:id="58"/>
    </w:p>
    <w:p w14:paraId="600DC175" w14:textId="4463D679" w:rsidR="00B36259" w:rsidRPr="00164A5F" w:rsidRDefault="00B36259" w:rsidP="00B36259">
      <w:pPr>
        <w:pStyle w:val="Nidungvnbn"/>
      </w:pPr>
      <w:r w:rsidRPr="00164A5F">
        <w:t>.NET (hay  còn gọi Dot Net) là một Framework cho phép Developer sử dụng để thực hiện phát triển cho các website, ứng dụng. Nền tảng này được phát triển bởi  Microsoft và nó chủ yếu chạy trên hệ điều hành Microsoft Window.NET không được xem là loại ngôn ngữ lập trình mà là nền tảng cho phép các ngôn ngữ lập trình khác như C# hoặc Java có thể sử dụng để thực hiện tạo nên các ứng dụng hoặc website trên Internet.</w:t>
      </w:r>
    </w:p>
    <w:p w14:paraId="2911610C" w14:textId="7642F0D6" w:rsidR="00012922" w:rsidRPr="00164A5F" w:rsidRDefault="00012922" w:rsidP="00012922">
      <w:pPr>
        <w:pStyle w:val="Tiumccp1"/>
        <w:numPr>
          <w:ilvl w:val="1"/>
          <w:numId w:val="17"/>
        </w:numPr>
      </w:pPr>
      <w:bookmarkStart w:id="59" w:name="_Toc134741944"/>
      <w:r w:rsidRPr="00164A5F">
        <w:t>Thành phần</w:t>
      </w:r>
      <w:bookmarkEnd w:id="59"/>
    </w:p>
    <w:p w14:paraId="2D3B3F2E" w14:textId="771DC937" w:rsidR="004B34ED" w:rsidRPr="00164A5F" w:rsidRDefault="00012922" w:rsidP="004B34ED">
      <w:pPr>
        <w:pStyle w:val="Nidungvnbn"/>
        <w:numPr>
          <w:ilvl w:val="0"/>
          <w:numId w:val="15"/>
        </w:numPr>
      </w:pPr>
      <w:r w:rsidRPr="00164A5F">
        <w:t xml:space="preserve">Thời gian chạy ngôn ngữ chung (Common Language Runtime): </w:t>
      </w:r>
      <w:r w:rsidR="004B34ED" w:rsidRPr="00164A5F">
        <w:t>là 1 thành phần trung tâm của .Net framework với nhiệm vụ thực hiện biên dịch các chương trình. Ngoài ra còn hỗ trợ kèm một số tính năng:</w:t>
      </w:r>
    </w:p>
    <w:p w14:paraId="54F39A81" w14:textId="4C13064B" w:rsidR="004B34ED" w:rsidRPr="00164A5F" w:rsidRDefault="004B34ED" w:rsidP="004B34ED">
      <w:pPr>
        <w:pStyle w:val="Nidungvnbn"/>
        <w:ind w:left="1080" w:firstLine="0"/>
      </w:pPr>
      <w:r w:rsidRPr="00164A5F">
        <w:t>+ Lược bớt các thành phần không còn cần thiết.</w:t>
      </w:r>
    </w:p>
    <w:p w14:paraId="207B3C0E" w14:textId="481F1D13" w:rsidR="004B34ED" w:rsidRPr="00164A5F" w:rsidRDefault="004B34ED" w:rsidP="004B34ED">
      <w:pPr>
        <w:pStyle w:val="Nidungvnbn"/>
        <w:ind w:left="1080" w:firstLine="0"/>
      </w:pPr>
      <w:r w:rsidRPr="00164A5F">
        <w:t>+ Xử lý các lỗi không mong muốn có thể xảy ra trong quá trình thực thi tại các môi trường CLR khác.</w:t>
      </w:r>
    </w:p>
    <w:p w14:paraId="71FEE91B" w14:textId="024D609C" w:rsidR="004B34ED" w:rsidRPr="00164A5F" w:rsidRDefault="004B34ED" w:rsidP="004B34ED">
      <w:pPr>
        <w:pStyle w:val="Nidungvnbn"/>
        <w:ind w:left="1080" w:firstLine="0"/>
      </w:pPr>
      <w:r w:rsidRPr="00164A5F">
        <w:t>+ Chạy các chương trình được viết bằng ngôn ngữ lập trình C# hay VB.NET.</w:t>
      </w:r>
    </w:p>
    <w:p w14:paraId="073CA5FB" w14:textId="425E492B" w:rsidR="004B34ED" w:rsidRPr="00164A5F" w:rsidRDefault="004B34ED" w:rsidP="004B34ED">
      <w:pPr>
        <w:pStyle w:val="Nidungvnbn"/>
        <w:numPr>
          <w:ilvl w:val="0"/>
          <w:numId w:val="15"/>
        </w:numPr>
      </w:pPr>
      <w:r w:rsidRPr="00164A5F">
        <w:lastRenderedPageBreak/>
        <w:t>Class Library – FCL (Framework Class Library: .NET Framework bao gồm một bộ các class libraries. Một class library là một tập hợp các phương thức và các hàm có thể được sử dụng cho mục đích cốt lõi. Đây là một trong những hàm có chứa các phương thức đáp ứng những nhu cầu khác nhau của người dùng. Hầu hết các phương thức được chia thành các vùng tên System. * hay Microsoft.* được xem là phương thức cơ bản. Dấu hoa thị * có nghĩa là tham chiếu đến tất cả các phương thức nằm trong vùng tên System hoặc Microsoft, còn một namespace được xem như sự tách biệt logic của các phương thức.</w:t>
      </w:r>
    </w:p>
    <w:p w14:paraId="2EC3E246" w14:textId="43B8DE8C" w:rsidR="004B34ED" w:rsidRPr="00164A5F" w:rsidRDefault="004B34ED" w:rsidP="004B34ED">
      <w:pPr>
        <w:pStyle w:val="Nidungvnbn"/>
        <w:numPr>
          <w:ilvl w:val="0"/>
          <w:numId w:val="15"/>
        </w:numPr>
      </w:pPr>
      <w:r w:rsidRPr="00164A5F">
        <w:t>Ngôn ngữ: Các loại ứng dụng có thể được xây dựng trong .NET framework được phân loại rộng rãi thành 3 loại ngôn ngữ chính, đó là:</w:t>
      </w:r>
    </w:p>
    <w:p w14:paraId="2BCC6A14" w14:textId="2DCF8CB4" w:rsidR="004B34ED" w:rsidRPr="00164A5F" w:rsidRDefault="004B34ED" w:rsidP="004B34ED">
      <w:pPr>
        <w:pStyle w:val="Nidungvnbn"/>
        <w:ind w:left="1080" w:firstLine="0"/>
      </w:pPr>
      <w:r w:rsidRPr="00164A5F">
        <w:t>+ ASP.</w:t>
      </w:r>
      <w:r w:rsidR="001F06E5" w:rsidRPr="00164A5F">
        <w:t>NET</w:t>
      </w:r>
      <w:r w:rsidRPr="00164A5F">
        <w:t>: Nhờ khả năng dựa trên nền tảng web để phát triển thêm, các ứng dụng tạo ra có thể chạy trên các trình duyệt phổ biến như Chrome, Internet Explorer, Cốc Cốc…</w:t>
      </w:r>
    </w:p>
    <w:p w14:paraId="5C0E4227" w14:textId="52489F32" w:rsidR="004B34ED" w:rsidRPr="00164A5F" w:rsidRDefault="004B34ED" w:rsidP="004B34ED">
      <w:pPr>
        <w:pStyle w:val="Nidungvnbn"/>
        <w:ind w:left="1080" w:firstLine="0"/>
      </w:pPr>
      <w:r w:rsidRPr="00164A5F">
        <w:t>+ ADO.NET: Giúp các ứng dụng hoạt động tốt hơn cùng cơ sở dữ liệu Microsoft SQL Server hoặc Oracle.</w:t>
      </w:r>
    </w:p>
    <w:p w14:paraId="109118D0" w14:textId="64B9AE73" w:rsidR="004B34ED" w:rsidRPr="00164A5F" w:rsidRDefault="004B34ED" w:rsidP="004B34ED">
      <w:pPr>
        <w:pStyle w:val="Nidungvnbn"/>
        <w:ind w:left="1080" w:firstLine="0"/>
      </w:pPr>
      <w:r w:rsidRPr="00164A5F">
        <w:t>+ WinForms: Có thể chạy trên máy của người dùng cuối, cho phép tạo và phát triển các ứng dụng biểu mẫu, đặc biệt nhất vẫn là NotePad.</w:t>
      </w:r>
    </w:p>
    <w:p w14:paraId="6E5FC268" w14:textId="01C2CBCE" w:rsidR="00012922" w:rsidRPr="00164A5F" w:rsidRDefault="00012922" w:rsidP="00012922">
      <w:pPr>
        <w:pStyle w:val="Tiumccp1"/>
        <w:numPr>
          <w:ilvl w:val="1"/>
          <w:numId w:val="17"/>
        </w:numPr>
      </w:pPr>
      <w:bookmarkStart w:id="60" w:name="_Toc134741945"/>
      <w:r w:rsidRPr="00164A5F">
        <w:t>Ưu điểm</w:t>
      </w:r>
      <w:bookmarkEnd w:id="60"/>
    </w:p>
    <w:p w14:paraId="5F3EBF29" w14:textId="77777777" w:rsidR="000D1F60" w:rsidRPr="00164A5F" w:rsidRDefault="004B34ED" w:rsidP="000D1F60">
      <w:pPr>
        <w:pStyle w:val="Nidungvnbn"/>
        <w:numPr>
          <w:ilvl w:val="0"/>
          <w:numId w:val="15"/>
        </w:numPr>
      </w:pPr>
      <w:r w:rsidRPr="00164A5F">
        <w:t xml:space="preserve">Thư viện lập trình lớn: </w:t>
      </w:r>
      <w:r w:rsidR="000D1F60" w:rsidRPr="00164A5F">
        <w:t>Mộ trong những lợi ích lớn nhất của .NET framework chính là việc tạo ra môi trường chung, giúp cung cấp hiệu suất tối ưu cho việc tạo lập và xây dựng các ứng dụng web. Đồng thời cho phép truy cập, kết nối các cơ sở dữ liệu và cấu trúc dữ liệu, thực hiện việc lập trình giao diện,…</w:t>
      </w:r>
    </w:p>
    <w:p w14:paraId="5F468FF2" w14:textId="34D798CD" w:rsidR="000D1F60" w:rsidRPr="00164A5F" w:rsidRDefault="000D1F60" w:rsidP="000D1F60">
      <w:pPr>
        <w:pStyle w:val="Nidungvnbn"/>
        <w:numPr>
          <w:ilvl w:val="0"/>
          <w:numId w:val="15"/>
        </w:numPr>
      </w:pPr>
      <w:r w:rsidRPr="00164A5F">
        <w:t>Đa ngôn ngữ: Các đoạn code được viết bằng các ngôn ngữ (C++, C#, …) sẽ được sử dụng cho phần mềm tương thích với các phần cứng mà .NET framework hỗ trợ.</w:t>
      </w:r>
    </w:p>
    <w:p w14:paraId="6E46A654" w14:textId="1D5BBACF" w:rsidR="004B34ED" w:rsidRPr="00164A5F" w:rsidRDefault="000D1F60" w:rsidP="000D1F60">
      <w:pPr>
        <w:pStyle w:val="Nidungvnbn"/>
        <w:numPr>
          <w:ilvl w:val="0"/>
          <w:numId w:val="15"/>
        </w:numPr>
      </w:pPr>
      <w:r w:rsidRPr="00164A5F">
        <w:t xml:space="preserve">Tận dụng các dịch vụ được tích hợp sẵn trong hệ điều hành: Windows có nhiều loại dịch vụ vận hành trên các nền tảng gồm: truy cập dữ liệu, giao diện người </w:t>
      </w:r>
      <w:r w:rsidRPr="00164A5F">
        <w:lastRenderedPageBreak/>
        <w:t>dùng tương tác, mô hình đối tượng thành phần, bảo mật tích hợp và giám sát giao dịch.</w:t>
      </w:r>
    </w:p>
    <w:p w14:paraId="168A4935" w14:textId="246783F0" w:rsidR="00012922" w:rsidRPr="00164A5F" w:rsidRDefault="00012922" w:rsidP="00012922">
      <w:pPr>
        <w:pStyle w:val="Tiumccp1"/>
        <w:numPr>
          <w:ilvl w:val="1"/>
          <w:numId w:val="17"/>
        </w:numPr>
      </w:pPr>
      <w:bookmarkStart w:id="61" w:name="_Toc134741946"/>
      <w:r w:rsidRPr="00164A5F">
        <w:t>Nhược điểm</w:t>
      </w:r>
      <w:bookmarkEnd w:id="61"/>
    </w:p>
    <w:p w14:paraId="77513748" w14:textId="7EF79DFC" w:rsidR="00012922" w:rsidRPr="00164A5F" w:rsidRDefault="000D1F60" w:rsidP="000D1F60">
      <w:pPr>
        <w:pStyle w:val="Nidungvnbn"/>
        <w:numPr>
          <w:ilvl w:val="0"/>
          <w:numId w:val="15"/>
        </w:numPr>
      </w:pPr>
      <w:r w:rsidRPr="00164A5F">
        <w:t>Tốc độ chạy chậm hơn so với các ngôn ngữ lập trình khác như C++ và Assembly.</w:t>
      </w:r>
    </w:p>
    <w:p w14:paraId="299D3F87" w14:textId="1153AD0F" w:rsidR="000D1F60" w:rsidRPr="00164A5F" w:rsidRDefault="000D1F60" w:rsidP="000D1F60">
      <w:pPr>
        <w:pStyle w:val="Nidungvnbn"/>
        <w:numPr>
          <w:ilvl w:val="0"/>
          <w:numId w:val="15"/>
        </w:numPr>
      </w:pPr>
      <w:r w:rsidRPr="00164A5F">
        <w:t>Hệ thống .NET còn phụ thuộc vào hệ điều hành Windows, nên không thể chạy trên các hệ điều hành khác như Linux hoặc MacOS.</w:t>
      </w:r>
    </w:p>
    <w:p w14:paraId="6BFB1800" w14:textId="602CC785" w:rsidR="000D1F60" w:rsidRPr="00164A5F" w:rsidRDefault="000D1F60" w:rsidP="000D1F60">
      <w:pPr>
        <w:pStyle w:val="Tiumccp1"/>
        <w:numPr>
          <w:ilvl w:val="0"/>
          <w:numId w:val="17"/>
        </w:numPr>
      </w:pPr>
      <w:bookmarkStart w:id="62" w:name="_Toc134741947"/>
      <w:r w:rsidRPr="00164A5F">
        <w:t>ASP.NET</w:t>
      </w:r>
      <w:bookmarkEnd w:id="62"/>
    </w:p>
    <w:p w14:paraId="7AF34B11" w14:textId="5656269C" w:rsidR="00F9202E" w:rsidRPr="00164A5F" w:rsidRDefault="001F06E5" w:rsidP="001F06E5">
      <w:pPr>
        <w:pStyle w:val="Nidungvnbn"/>
      </w:pPr>
      <w:r w:rsidRPr="00164A5F">
        <w:t>ASP.NET là 1 framwork lập trình web được cung cấp bởi Microsoft và nó sử dụng ngôn ngữ C# làm ngôn ngữ phát triển. ASP.NET bao gồm 2 model đó là Web Forms và MVC.</w:t>
      </w:r>
    </w:p>
    <w:p w14:paraId="152A202E" w14:textId="4318DFE0" w:rsidR="001F06E5" w:rsidRPr="00164A5F" w:rsidRDefault="00742C29" w:rsidP="001F06E5">
      <w:pPr>
        <w:pStyle w:val="Nidungvnbn"/>
      </w:pPr>
      <w:r w:rsidRPr="00164A5F">
        <w:t xml:space="preserve">Thành phần: </w:t>
      </w:r>
    </w:p>
    <w:p w14:paraId="3A48891D" w14:textId="57B91190" w:rsidR="00742C29" w:rsidRPr="00164A5F" w:rsidRDefault="00742C29" w:rsidP="00742C29">
      <w:pPr>
        <w:pStyle w:val="Nidungvnbn"/>
        <w:numPr>
          <w:ilvl w:val="0"/>
          <w:numId w:val="15"/>
        </w:numPr>
      </w:pPr>
      <w:r w:rsidRPr="00164A5F">
        <w:t xml:space="preserve">Ngôn ngữ: Bao gồm nhiều ngôn ngữ lập trình cùng tồn tại trong mô hình .NET Framework, ASP.NET sở hữu rất nhiều ngôn ngữ lập trình như C#, VB.net, PHP, JavaScript,... Trong đó C# và VB.net được sử dụng nhiều nhất trong phát triển ứng dụng web. </w:t>
      </w:r>
    </w:p>
    <w:p w14:paraId="0BC0E8FE" w14:textId="5D5E02BE" w:rsidR="00742C29" w:rsidRPr="00164A5F" w:rsidRDefault="00742C29" w:rsidP="00742C29">
      <w:pPr>
        <w:pStyle w:val="Nidungvnbn"/>
        <w:numPr>
          <w:ilvl w:val="0"/>
          <w:numId w:val="15"/>
        </w:numPr>
      </w:pPr>
      <w:r w:rsidRPr="00164A5F">
        <w:t>Thư viện: .ASP. NET Framework kế thừa các lớp thư viện từ .NET. Thư viện này được dùng rất phổ biến trong phát triển ứng dụng web. Thông thường thư viện Library sử dụng phổ biến nhất trong ứng dụng web .NET là Web Library.</w:t>
      </w:r>
    </w:p>
    <w:p w14:paraId="4D3CEBC9" w14:textId="0D8E0185" w:rsidR="00742C29" w:rsidRPr="00164A5F" w:rsidRDefault="00742C29" w:rsidP="00742C29">
      <w:pPr>
        <w:pStyle w:val="Nidungvnbn"/>
        <w:numPr>
          <w:ilvl w:val="0"/>
          <w:numId w:val="15"/>
        </w:numPr>
      </w:pPr>
      <w:r w:rsidRPr="00164A5F">
        <w:t>Thời gian chạy CLR: giữ vai trò như cơ sở hạ tầng ngôn ngữ, hỗ trợ chạy chương trình .NET. Trong các tình huống bình thường, CLR thực hiện các thao tác để xử lý các trường hợp đặc biệt và thu gom rác.</w:t>
      </w:r>
    </w:p>
    <w:p w14:paraId="046AA860" w14:textId="678B7457" w:rsidR="00B23DB9" w:rsidRPr="00164A5F" w:rsidRDefault="00B23DB9" w:rsidP="00B23DB9">
      <w:pPr>
        <w:pStyle w:val="Tiumccp1"/>
        <w:numPr>
          <w:ilvl w:val="0"/>
          <w:numId w:val="17"/>
        </w:numPr>
      </w:pPr>
      <w:bookmarkStart w:id="63" w:name="_Toc134741948"/>
      <w:r w:rsidRPr="00164A5F">
        <w:t>ADO.NET</w:t>
      </w:r>
      <w:bookmarkEnd w:id="63"/>
    </w:p>
    <w:p w14:paraId="3527CBA1" w14:textId="77777777" w:rsidR="000D1F60" w:rsidRPr="00164A5F" w:rsidRDefault="000D1F60" w:rsidP="000D1F60">
      <w:pPr>
        <w:pStyle w:val="Nidungvnbn"/>
      </w:pPr>
      <w:r w:rsidRPr="00164A5F">
        <w:t>ADO.NET là tập hợp các thư viện được cung cấp bởi Microsoft nhằm giúp cho ứng dụng có thể thao tác (select, insert, update, delete) tới cơ sở dữ liệu (CSDL) bất kỳ như Sql Server, Oracle, MySql, SQLite...</w:t>
      </w:r>
    </w:p>
    <w:p w14:paraId="1F1AF090" w14:textId="03EC546F" w:rsidR="000D1F60" w:rsidRPr="00164A5F" w:rsidRDefault="004336E8" w:rsidP="00F9202E">
      <w:pPr>
        <w:pStyle w:val="Nidungvnbn"/>
      </w:pPr>
      <w:r w:rsidRPr="00164A5F">
        <w:lastRenderedPageBreak/>
        <w:t>Các thành phần của ADO.NET được thiết kế để thao tác và truy cập nhanh vào dữ liệu. Connecton, Command, DataReader, DataAdapter, DataSet và DataView là các Components của ADO.NET được sử dụng để thực hiện các hoạt động cơ sở dữ liệu. ADO.NET có hai thành phần chính được sử dụng để truy cập và thao tác dữ:</w:t>
      </w:r>
      <w:r w:rsidR="00F9202E" w:rsidRPr="00164A5F">
        <w:t xml:space="preserve"> </w:t>
      </w:r>
      <w:r w:rsidRPr="00164A5F">
        <w:t>Data Provider</w:t>
      </w:r>
      <w:r w:rsidR="00F9202E" w:rsidRPr="00164A5F">
        <w:t xml:space="preserve"> và </w:t>
      </w:r>
      <w:r w:rsidRPr="00164A5F">
        <w:t>DataSet</w:t>
      </w:r>
      <w:r w:rsidR="00F9202E" w:rsidRPr="00164A5F">
        <w:t xml:space="preserve">. </w:t>
      </w:r>
    </w:p>
    <w:p w14:paraId="2E05F6F6" w14:textId="77777777" w:rsidR="00AF1656" w:rsidRPr="00164A5F" w:rsidRDefault="00F9202E" w:rsidP="00AF1656">
      <w:pPr>
        <w:pStyle w:val="Caption"/>
        <w:keepNext/>
      </w:pPr>
      <w:r w:rsidRPr="00164A5F">
        <w:rPr>
          <w:noProof/>
        </w:rPr>
        <w:drawing>
          <wp:inline distT="0" distB="0" distL="0" distR="0" wp14:anchorId="05AA2AC1" wp14:editId="501B24AD">
            <wp:extent cx="4965539" cy="3099855"/>
            <wp:effectExtent l="0" t="0" r="6985" b="5715"/>
            <wp:docPr id="863198054" name="Picture 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8054" name="Picture 1" descr="A picture containing screenshot, text, desig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61" cy="3103927"/>
                    </a:xfrm>
                    <a:prstGeom prst="rect">
                      <a:avLst/>
                    </a:prstGeom>
                    <a:noFill/>
                    <a:ln>
                      <a:noFill/>
                    </a:ln>
                  </pic:spPr>
                </pic:pic>
              </a:graphicData>
            </a:graphic>
          </wp:inline>
        </w:drawing>
      </w:r>
    </w:p>
    <w:p w14:paraId="16487000" w14:textId="077A3FF8" w:rsidR="00F9202E" w:rsidRPr="00164A5F" w:rsidRDefault="00AF1656" w:rsidP="00AF1656">
      <w:pPr>
        <w:pStyle w:val="Caption"/>
      </w:pPr>
      <w:bookmarkStart w:id="64" w:name="_Toc134741985"/>
      <w:r w:rsidRPr="00164A5F">
        <w:t xml:space="preserve">Hình </w:t>
      </w:r>
      <w:fldSimple w:instr=" SEQ Hình \* ARABIC ">
        <w:r w:rsidR="00164A5F" w:rsidRPr="00164A5F">
          <w:rPr>
            <w:noProof/>
          </w:rPr>
          <w:t>3</w:t>
        </w:r>
      </w:fldSimple>
      <w:r w:rsidRPr="00164A5F">
        <w:t>. Kiến trúc ADO.NET</w:t>
      </w:r>
      <w:bookmarkEnd w:id="64"/>
    </w:p>
    <w:p w14:paraId="3B531232" w14:textId="2AFEB5AC" w:rsidR="00F9202E" w:rsidRPr="00164A5F" w:rsidRDefault="00F9202E" w:rsidP="00F9202E">
      <w:pPr>
        <w:pStyle w:val="Nidungvnbn"/>
        <w:numPr>
          <w:ilvl w:val="0"/>
          <w:numId w:val="15"/>
        </w:numPr>
      </w:pPr>
      <w:r w:rsidRPr="00164A5F">
        <w:t xml:space="preserve">Data Provider: Gồm các thư viện cung cấp cách thức kết nối tới CSDL và thao tác tới dữ liệu. Mặc định .Net cung cấp sẵn cho chúng ta thư viện để kết nối tới Sql Server - SqlClient (System.Data). </w:t>
      </w:r>
    </w:p>
    <w:p w14:paraId="0DC3C9E4" w14:textId="24D76129" w:rsidR="00F9202E" w:rsidRPr="00164A5F" w:rsidRDefault="00F9202E" w:rsidP="00F9202E">
      <w:pPr>
        <w:pStyle w:val="Nidungvnbn"/>
        <w:numPr>
          <w:ilvl w:val="0"/>
          <w:numId w:val="15"/>
        </w:numPr>
      </w:pPr>
      <w:r w:rsidRPr="00164A5F">
        <w:t>Dataset: Gồm các thư viện để quản lý dữ liệu như DataTable (đại diện cho các bảng có trong CSDL); DataColumn (đại diện cho các cột có trong bảng); DataRow (đại diện cho dữ liệu); khóa chính; Constraint (đại diện cho khóa ngoại của bảng); DataRelation (đại diện cho mỗi quan hệ giữa các bảng)...</w:t>
      </w:r>
    </w:p>
    <w:p w14:paraId="7C4FDD25" w14:textId="77777777" w:rsidR="00AF1656" w:rsidRPr="00164A5F" w:rsidRDefault="00AF1656" w:rsidP="00AF1656">
      <w:pPr>
        <w:pStyle w:val="Nidungvnbn"/>
        <w:ind w:left="1080" w:firstLine="0"/>
      </w:pPr>
    </w:p>
    <w:p w14:paraId="2610E7BA" w14:textId="77777777" w:rsidR="00AF1656" w:rsidRPr="00164A5F" w:rsidRDefault="00AF1656" w:rsidP="00AF1656">
      <w:pPr>
        <w:pStyle w:val="Nidungvnbn"/>
        <w:ind w:left="1080" w:firstLine="0"/>
      </w:pPr>
    </w:p>
    <w:p w14:paraId="33B0EF5A" w14:textId="626B4A2D" w:rsidR="00C70965" w:rsidRPr="00164A5F" w:rsidRDefault="00C70965" w:rsidP="00B23DB9">
      <w:pPr>
        <w:pStyle w:val="Tiumccp1"/>
        <w:numPr>
          <w:ilvl w:val="0"/>
          <w:numId w:val="17"/>
        </w:numPr>
      </w:pPr>
      <w:bookmarkStart w:id="65" w:name="_Toc134741949"/>
      <w:r w:rsidRPr="00164A5F">
        <w:lastRenderedPageBreak/>
        <w:t>ASP.Net MVC</w:t>
      </w:r>
      <w:bookmarkEnd w:id="65"/>
    </w:p>
    <w:p w14:paraId="6C5C7438" w14:textId="18D5F2ED" w:rsidR="00742C29" w:rsidRPr="00164A5F" w:rsidRDefault="00742C29" w:rsidP="00742C29">
      <w:pPr>
        <w:pStyle w:val="Nidungvnbn"/>
      </w:pPr>
      <w:r w:rsidRPr="00164A5F">
        <w:t>ASP.Net MVC là 1 framework lập trình web mới của microsoft, công nghệ này ứng dụng mô hình MVC vào trong ASP.Net.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14:paraId="2A04E192" w14:textId="1A24B7C3" w:rsidR="00742C29" w:rsidRPr="00164A5F" w:rsidRDefault="00742C29" w:rsidP="00742C29">
      <w:pPr>
        <w:pStyle w:val="Nidungvnbn"/>
      </w:pPr>
      <w:r w:rsidRPr="00164A5F">
        <w:t>Ưu điểm:</w:t>
      </w:r>
    </w:p>
    <w:p w14:paraId="5D9ADC7A" w14:textId="5232A908" w:rsidR="00742C29" w:rsidRPr="00164A5F" w:rsidRDefault="009D59DB" w:rsidP="00742C29">
      <w:pPr>
        <w:pStyle w:val="Nidungvnbn"/>
        <w:numPr>
          <w:ilvl w:val="0"/>
          <w:numId w:val="15"/>
        </w:numPr>
      </w:pPr>
      <w:r w:rsidRPr="00164A5F">
        <w:t>Gọn nhẹ: Framework này không sử dụng view state, vì vậy trang web không bị tăng kích thước do đó hiệu năng hoạt động không bị bị giảm.</w:t>
      </w:r>
    </w:p>
    <w:p w14:paraId="0CBFBC40" w14:textId="5BE38742" w:rsidR="009D59DB" w:rsidRPr="00164A5F" w:rsidRDefault="009D59DB" w:rsidP="00742C29">
      <w:pPr>
        <w:pStyle w:val="Nidungvnbn"/>
        <w:numPr>
          <w:ilvl w:val="0"/>
          <w:numId w:val="15"/>
        </w:numPr>
      </w:pPr>
      <w:r w:rsidRPr="00164A5F">
        <w:t>Control: Khi sử dụng, framework ASP.NET MVC cung cấp một bộ control rất mạnh mẽ trên JavaScript, HTML và CSS so với các control được cung cấp bởi một số hình thức truyền thống trên web.</w:t>
      </w:r>
    </w:p>
    <w:p w14:paraId="307B75AC" w14:textId="4AAE2211" w:rsidR="009D59DB" w:rsidRPr="00164A5F" w:rsidRDefault="009D59DB" w:rsidP="009D59DB">
      <w:pPr>
        <w:pStyle w:val="ListParagraph"/>
        <w:numPr>
          <w:ilvl w:val="0"/>
          <w:numId w:val="15"/>
        </w:numPr>
        <w:rPr>
          <w:rFonts w:ascii="Times New Roman" w:eastAsia="Times New Roman" w:hAnsi="Times New Roman" w:cs="Times New Roman"/>
          <w:sz w:val="26"/>
          <w:szCs w:val="26"/>
        </w:rPr>
      </w:pPr>
      <w:r w:rsidRPr="00164A5F">
        <w:rPr>
          <w:rFonts w:ascii="Times New Roman" w:eastAsia="Times New Roman" w:hAnsi="Times New Roman" w:cs="Times New Roman"/>
          <w:sz w:val="26"/>
          <w:szCs w:val="26"/>
        </w:rPr>
        <w:t>ASP.NET MVC 3 còn bổ sung một view engine mới là Razor View Engine cho phép thiết lập các view nhanh chóng, dễ dàng và tốn ít công sức hơn so với việc sử dụng Web Forms view engine.</w:t>
      </w:r>
    </w:p>
    <w:p w14:paraId="3441D859" w14:textId="3BAC1DC0" w:rsidR="00012922" w:rsidRPr="00164A5F" w:rsidRDefault="009D59DB" w:rsidP="00B23DB9">
      <w:pPr>
        <w:pStyle w:val="Tiumccp1"/>
        <w:numPr>
          <w:ilvl w:val="0"/>
          <w:numId w:val="17"/>
        </w:numPr>
      </w:pPr>
      <w:bookmarkStart w:id="66" w:name="_Toc134741950"/>
      <w:r w:rsidRPr="00164A5F">
        <w:t>ASP.NET Web Forms</w:t>
      </w:r>
      <w:bookmarkEnd w:id="66"/>
    </w:p>
    <w:p w14:paraId="2E22D4E6" w14:textId="77777777" w:rsidR="009D59DB" w:rsidRPr="00164A5F" w:rsidRDefault="009D59DB" w:rsidP="009D59DB">
      <w:pPr>
        <w:pStyle w:val="Nidungvnbn"/>
      </w:pPr>
      <w:r w:rsidRPr="00164A5F">
        <w:t>Web Forms là mô hình lập trình ứng dụng web đầu tiên xây dựng trên ASP.NET. Microsoft muốn tạo ra một mô hình phát triển ứng dụng web “stateful” (gần giống như ứng dụng desktop) thay cho bản chất “stateless” của web và HTTP. Kết quả là mô hình này rất nặng nề, mã HTML sinh ra không kiểm soát được, đồng thời tách xa khỏi các tiêu chuẩn về web do cộng đồng đặt ra.</w:t>
      </w:r>
    </w:p>
    <w:p w14:paraId="59A4024D" w14:textId="7F73EC5C" w:rsidR="009D59DB" w:rsidRPr="00164A5F" w:rsidRDefault="009D59DB" w:rsidP="009D59DB">
      <w:pPr>
        <w:pStyle w:val="Nidungvnbn"/>
      </w:pPr>
      <w:r w:rsidRPr="00164A5F">
        <w:t>ASP.NET Web Form cung cấp:</w:t>
      </w:r>
    </w:p>
    <w:p w14:paraId="2DFA8E81" w14:textId="407BBEBF" w:rsidR="009D59DB" w:rsidRPr="00164A5F" w:rsidRDefault="009D59DB" w:rsidP="009D59DB">
      <w:pPr>
        <w:pStyle w:val="Nidungvnbn"/>
        <w:numPr>
          <w:ilvl w:val="0"/>
          <w:numId w:val="15"/>
        </w:numPr>
      </w:pPr>
      <w:r w:rsidRPr="00164A5F">
        <w:t>Tách biệt HTML và mã giao diện người dùng đến ứng dụng logic.</w:t>
      </w:r>
    </w:p>
    <w:p w14:paraId="76CFD85D" w14:textId="77777777" w:rsidR="009D59DB" w:rsidRPr="00164A5F" w:rsidRDefault="009D59DB" w:rsidP="009D59DB">
      <w:pPr>
        <w:pStyle w:val="Nidungvnbn"/>
        <w:numPr>
          <w:ilvl w:val="0"/>
          <w:numId w:val="15"/>
        </w:numPr>
      </w:pPr>
      <w:r w:rsidRPr="00164A5F">
        <w:t>Một bộ phong phú Server Control cho common tasks (chức năng phổ biến, nhiệm vụ), bao gồm cả truy cập dữ liệu (data access).</w:t>
      </w:r>
    </w:p>
    <w:p w14:paraId="2B899B8C" w14:textId="77777777" w:rsidR="009D59DB" w:rsidRPr="00164A5F" w:rsidRDefault="009D59DB" w:rsidP="009D59DB">
      <w:pPr>
        <w:pStyle w:val="Nidungvnbn"/>
        <w:numPr>
          <w:ilvl w:val="0"/>
          <w:numId w:val="15"/>
        </w:numPr>
      </w:pPr>
      <w:r w:rsidRPr="00164A5F">
        <w:lastRenderedPageBreak/>
        <w:t>Dữ liệu ràng buộc mạnh mẽ, với sự hỗ trợ công cụ tuyệt vời (great)</w:t>
      </w:r>
    </w:p>
    <w:p w14:paraId="094E431D" w14:textId="4DF42DB0" w:rsidR="009D59DB" w:rsidRPr="00164A5F" w:rsidRDefault="009D59DB" w:rsidP="009D59DB">
      <w:pPr>
        <w:pStyle w:val="Nidungvnbn"/>
        <w:numPr>
          <w:ilvl w:val="0"/>
          <w:numId w:val="15"/>
        </w:numPr>
      </w:pPr>
      <w:r w:rsidRPr="00164A5F">
        <w:t>Hỗ trợ cho sử dụngAjax, sự kiện nếu bạn không biết về Javascript</w:t>
      </w:r>
    </w:p>
    <w:p w14:paraId="13B6B2A7" w14:textId="7EB2EF98" w:rsidR="00B23DB9" w:rsidRPr="00164A5F" w:rsidRDefault="00EF2ECF" w:rsidP="00EF2ECF">
      <w:pPr>
        <w:pStyle w:val="Nidungvnbn"/>
      </w:pPr>
      <w:r w:rsidRPr="00164A5F">
        <w:t>Tuy nhiên, hiện nay Web Forms thường được sử dụng để bảo trì các website cũ. Thị trường việc làm và nhu cầu tuyển dụng không cao.</w:t>
      </w:r>
    </w:p>
    <w:p w14:paraId="2A694C12" w14:textId="7C604243" w:rsidR="00EF2ECF" w:rsidRPr="00164A5F" w:rsidRDefault="00EF2ECF" w:rsidP="00EF2ECF">
      <w:pPr>
        <w:pStyle w:val="Nidungvnbn"/>
      </w:pPr>
      <w:r w:rsidRPr="00164A5F">
        <w:br w:type="page"/>
      </w:r>
    </w:p>
    <w:p w14:paraId="13DAEF7E" w14:textId="722162A2" w:rsidR="00EF2ECF" w:rsidRPr="00164A5F" w:rsidRDefault="00EF2ECF" w:rsidP="001161F0">
      <w:pPr>
        <w:pStyle w:val="Chng"/>
        <w:jc w:val="center"/>
      </w:pPr>
      <w:bookmarkStart w:id="67" w:name="_Toc134741951"/>
      <w:r w:rsidRPr="00164A5F">
        <w:lastRenderedPageBreak/>
        <w:t>CHƯƠNG 3 – THIẾT KẾ FRONT END</w:t>
      </w:r>
      <w:bookmarkEnd w:id="67"/>
    </w:p>
    <w:p w14:paraId="7321DA4A" w14:textId="3FB4E9EF" w:rsidR="0052774A" w:rsidRPr="00164A5F" w:rsidRDefault="0052774A" w:rsidP="002B339C">
      <w:pPr>
        <w:pStyle w:val="Tiumccp1"/>
        <w:numPr>
          <w:ilvl w:val="0"/>
          <w:numId w:val="22"/>
        </w:numPr>
      </w:pPr>
      <w:bookmarkStart w:id="68" w:name="_Toc134741952"/>
      <w:r w:rsidRPr="00164A5F">
        <w:t>Cấu trúc thư mục</w:t>
      </w:r>
      <w:bookmarkEnd w:id="68"/>
    </w:p>
    <w:p w14:paraId="1657ADC8" w14:textId="77777777" w:rsidR="00AF1656" w:rsidRPr="00164A5F" w:rsidRDefault="003858BD" w:rsidP="00AF1656">
      <w:pPr>
        <w:pStyle w:val="Nidungvnbn"/>
        <w:keepNext/>
        <w:jc w:val="center"/>
      </w:pPr>
      <w:r w:rsidRPr="00164A5F">
        <w:rPr>
          <w:b/>
          <w:bCs/>
          <w:noProof/>
        </w:rPr>
        <w:drawing>
          <wp:inline distT="0" distB="0" distL="0" distR="0" wp14:anchorId="138FB056" wp14:editId="0A6C964E">
            <wp:extent cx="2768742" cy="6070912"/>
            <wp:effectExtent l="0" t="0" r="0" b="635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68742" cy="6070912"/>
                    </a:xfrm>
                    <a:prstGeom prst="rect">
                      <a:avLst/>
                    </a:prstGeom>
                  </pic:spPr>
                </pic:pic>
              </a:graphicData>
            </a:graphic>
          </wp:inline>
        </w:drawing>
      </w:r>
    </w:p>
    <w:p w14:paraId="080022F9" w14:textId="03FD0F87" w:rsidR="003858BD" w:rsidRPr="00164A5F" w:rsidRDefault="00AF1656" w:rsidP="00AF1656">
      <w:pPr>
        <w:pStyle w:val="Caption"/>
      </w:pPr>
      <w:bookmarkStart w:id="69" w:name="_Toc134741986"/>
      <w:r w:rsidRPr="00164A5F">
        <w:t xml:space="preserve">Hình </w:t>
      </w:r>
      <w:fldSimple w:instr=" SEQ Hình \* ARABIC ">
        <w:r w:rsidR="00164A5F" w:rsidRPr="00164A5F">
          <w:rPr>
            <w:noProof/>
          </w:rPr>
          <w:t>4</w:t>
        </w:r>
      </w:fldSimple>
      <w:r w:rsidRPr="00164A5F">
        <w:t>. Cấu trúc thư mục</w:t>
      </w:r>
      <w:bookmarkEnd w:id="69"/>
    </w:p>
    <w:p w14:paraId="36AA0E55" w14:textId="77777777" w:rsidR="00AF1656" w:rsidRPr="00164A5F" w:rsidRDefault="00AF1656" w:rsidP="00AF1656"/>
    <w:p w14:paraId="25F54A29" w14:textId="77777777" w:rsidR="00AF1656" w:rsidRPr="00164A5F" w:rsidRDefault="00AF1656" w:rsidP="00AF1656"/>
    <w:p w14:paraId="5B8F79E7" w14:textId="77777777" w:rsidR="00AF1656" w:rsidRPr="00164A5F" w:rsidRDefault="00AF1656" w:rsidP="00AF1656"/>
    <w:p w14:paraId="2A45A5A4" w14:textId="0E71BCD9" w:rsidR="003858BD" w:rsidRPr="00164A5F" w:rsidRDefault="003858BD" w:rsidP="002B339C">
      <w:pPr>
        <w:pStyle w:val="Tiumccp1"/>
        <w:numPr>
          <w:ilvl w:val="0"/>
          <w:numId w:val="22"/>
        </w:numPr>
      </w:pPr>
      <w:bookmarkStart w:id="70" w:name="_Toc134741953"/>
      <w:r w:rsidRPr="00164A5F">
        <w:lastRenderedPageBreak/>
        <w:t>Layout hiển thị thông tin chung của website</w:t>
      </w:r>
      <w:bookmarkEnd w:id="70"/>
    </w:p>
    <w:p w14:paraId="53C952EE" w14:textId="77777777" w:rsidR="003858BD" w:rsidRPr="00164A5F" w:rsidRDefault="003858BD" w:rsidP="004A0F24">
      <w:pPr>
        <w:pStyle w:val="Nidungvnbn"/>
        <w:ind w:firstLine="0"/>
        <w:jc w:val="left"/>
      </w:pPr>
      <w:r w:rsidRPr="00164A5F">
        <w:rPr>
          <w:noProof/>
        </w:rPr>
        <w:drawing>
          <wp:inline distT="0" distB="0" distL="0" distR="0" wp14:anchorId="392990E6" wp14:editId="0AA88D04">
            <wp:extent cx="5943600" cy="3084830"/>
            <wp:effectExtent l="0" t="0" r="0" b="127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19"/>
                    <a:stretch>
                      <a:fillRect/>
                    </a:stretch>
                  </pic:blipFill>
                  <pic:spPr>
                    <a:xfrm>
                      <a:off x="0" y="0"/>
                      <a:ext cx="5943600" cy="3084830"/>
                    </a:xfrm>
                    <a:prstGeom prst="rect">
                      <a:avLst/>
                    </a:prstGeom>
                  </pic:spPr>
                </pic:pic>
              </a:graphicData>
            </a:graphic>
          </wp:inline>
        </w:drawing>
      </w:r>
    </w:p>
    <w:p w14:paraId="6D7F495A" w14:textId="77777777" w:rsidR="003858BD" w:rsidRPr="00164A5F" w:rsidRDefault="003858BD" w:rsidP="004A0F24">
      <w:pPr>
        <w:pStyle w:val="Nidungvnbn"/>
        <w:ind w:firstLine="0"/>
        <w:jc w:val="left"/>
      </w:pPr>
      <w:r w:rsidRPr="00164A5F">
        <w:rPr>
          <w:noProof/>
        </w:rPr>
        <w:drawing>
          <wp:inline distT="0" distB="0" distL="0" distR="0" wp14:anchorId="7F369489" wp14:editId="6BED53E9">
            <wp:extent cx="5943600" cy="263779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0"/>
                    <a:stretch>
                      <a:fillRect/>
                    </a:stretch>
                  </pic:blipFill>
                  <pic:spPr>
                    <a:xfrm>
                      <a:off x="0" y="0"/>
                      <a:ext cx="5943600" cy="2637790"/>
                    </a:xfrm>
                    <a:prstGeom prst="rect">
                      <a:avLst/>
                    </a:prstGeom>
                  </pic:spPr>
                </pic:pic>
              </a:graphicData>
            </a:graphic>
          </wp:inline>
        </w:drawing>
      </w:r>
    </w:p>
    <w:p w14:paraId="472DFA2E" w14:textId="77777777" w:rsidR="003858BD" w:rsidRPr="00164A5F" w:rsidRDefault="003858BD" w:rsidP="004A0F24">
      <w:pPr>
        <w:pStyle w:val="Nidungvnbn"/>
        <w:ind w:firstLine="0"/>
        <w:jc w:val="left"/>
      </w:pPr>
      <w:r w:rsidRPr="00164A5F">
        <w:rPr>
          <w:noProof/>
        </w:rPr>
        <w:lastRenderedPageBreak/>
        <w:drawing>
          <wp:inline distT="0" distB="0" distL="0" distR="0" wp14:anchorId="0AB91380" wp14:editId="792DC0BB">
            <wp:extent cx="5943600" cy="3500120"/>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1"/>
                    <a:stretch>
                      <a:fillRect/>
                    </a:stretch>
                  </pic:blipFill>
                  <pic:spPr>
                    <a:xfrm>
                      <a:off x="0" y="0"/>
                      <a:ext cx="5943600" cy="3500120"/>
                    </a:xfrm>
                    <a:prstGeom prst="rect">
                      <a:avLst/>
                    </a:prstGeom>
                  </pic:spPr>
                </pic:pic>
              </a:graphicData>
            </a:graphic>
          </wp:inline>
        </w:drawing>
      </w:r>
    </w:p>
    <w:p w14:paraId="49E3938C" w14:textId="77777777" w:rsidR="003858BD" w:rsidRPr="00164A5F" w:rsidRDefault="003858BD" w:rsidP="004A0F24">
      <w:pPr>
        <w:pStyle w:val="Nidungvnbn"/>
        <w:ind w:firstLine="0"/>
        <w:jc w:val="left"/>
      </w:pPr>
      <w:r w:rsidRPr="00164A5F">
        <w:rPr>
          <w:noProof/>
        </w:rPr>
        <w:drawing>
          <wp:inline distT="0" distB="0" distL="0" distR="0" wp14:anchorId="6B47BEB7" wp14:editId="3A6C6B31">
            <wp:extent cx="5943600" cy="3013075"/>
            <wp:effectExtent l="0" t="0" r="0" b="0"/>
            <wp:docPr id="65" name="Picture 65"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timeline&#10;&#10;Description automatically generated"/>
                    <pic:cNvPicPr/>
                  </pic:nvPicPr>
                  <pic:blipFill>
                    <a:blip r:embed="rId22"/>
                    <a:stretch>
                      <a:fillRect/>
                    </a:stretch>
                  </pic:blipFill>
                  <pic:spPr>
                    <a:xfrm>
                      <a:off x="0" y="0"/>
                      <a:ext cx="5943600" cy="3013075"/>
                    </a:xfrm>
                    <a:prstGeom prst="rect">
                      <a:avLst/>
                    </a:prstGeom>
                  </pic:spPr>
                </pic:pic>
              </a:graphicData>
            </a:graphic>
          </wp:inline>
        </w:drawing>
      </w:r>
    </w:p>
    <w:p w14:paraId="3AA03DB9" w14:textId="77777777" w:rsidR="003858BD" w:rsidRPr="00164A5F" w:rsidRDefault="003858BD" w:rsidP="003858BD">
      <w:pPr>
        <w:pStyle w:val="Nidungvnbn"/>
        <w:jc w:val="left"/>
      </w:pPr>
    </w:p>
    <w:p w14:paraId="306CB035" w14:textId="77777777" w:rsidR="003858BD" w:rsidRPr="00164A5F" w:rsidRDefault="003858BD" w:rsidP="003858BD">
      <w:pPr>
        <w:pStyle w:val="Nidungvnbn"/>
        <w:jc w:val="left"/>
      </w:pPr>
    </w:p>
    <w:p w14:paraId="54B0BE77" w14:textId="77777777" w:rsidR="003858BD" w:rsidRPr="00164A5F" w:rsidRDefault="003858BD" w:rsidP="003858BD">
      <w:pPr>
        <w:pStyle w:val="Nidungvnbn"/>
        <w:jc w:val="left"/>
      </w:pPr>
    </w:p>
    <w:p w14:paraId="1B87B393" w14:textId="77777777" w:rsidR="003858BD" w:rsidRPr="00164A5F" w:rsidRDefault="003858BD" w:rsidP="003858BD">
      <w:pPr>
        <w:pStyle w:val="Nidungvnbn"/>
        <w:jc w:val="left"/>
      </w:pPr>
    </w:p>
    <w:p w14:paraId="4000C7CC" w14:textId="77777777" w:rsidR="003858BD" w:rsidRPr="00164A5F" w:rsidRDefault="003858BD" w:rsidP="003858BD">
      <w:pPr>
        <w:pStyle w:val="Nidungvnbn"/>
        <w:jc w:val="left"/>
      </w:pPr>
    </w:p>
    <w:p w14:paraId="78FDBC31" w14:textId="77777777" w:rsidR="003858BD" w:rsidRPr="00164A5F" w:rsidRDefault="003858BD" w:rsidP="003858BD">
      <w:pPr>
        <w:pStyle w:val="Nidungvnbn"/>
        <w:jc w:val="left"/>
      </w:pPr>
      <w:r w:rsidRPr="00164A5F">
        <w:t>Layout chỉ chứa thông tin chung của website (header, footer)</w:t>
      </w:r>
    </w:p>
    <w:p w14:paraId="5954E152" w14:textId="6B361C66" w:rsidR="0052774A" w:rsidRPr="00164A5F" w:rsidRDefault="003858BD" w:rsidP="004A0F24">
      <w:pPr>
        <w:pStyle w:val="Nidungvnbn"/>
        <w:ind w:firstLine="0"/>
        <w:jc w:val="left"/>
      </w:pPr>
      <w:r w:rsidRPr="00164A5F">
        <w:rPr>
          <w:noProof/>
        </w:rPr>
        <w:drawing>
          <wp:inline distT="0" distB="0" distL="0" distR="0" wp14:anchorId="15EC63F4" wp14:editId="305E4B6A">
            <wp:extent cx="5791835" cy="2815130"/>
            <wp:effectExtent l="0" t="0" r="0" b="4445"/>
            <wp:docPr id="3" name="Picture 3"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website&#10;&#10;Description automatically generated with medium confidence"/>
                    <pic:cNvPicPr/>
                  </pic:nvPicPr>
                  <pic:blipFill>
                    <a:blip r:embed="rId23"/>
                    <a:stretch>
                      <a:fillRect/>
                    </a:stretch>
                  </pic:blipFill>
                  <pic:spPr>
                    <a:xfrm>
                      <a:off x="0" y="0"/>
                      <a:ext cx="5791835" cy="2815130"/>
                    </a:xfrm>
                    <a:prstGeom prst="rect">
                      <a:avLst/>
                    </a:prstGeom>
                  </pic:spPr>
                </pic:pic>
              </a:graphicData>
            </a:graphic>
          </wp:inline>
        </w:drawing>
      </w:r>
    </w:p>
    <w:p w14:paraId="4224DDF1" w14:textId="1469570D" w:rsidR="003858BD" w:rsidRPr="00164A5F" w:rsidRDefault="003858BD" w:rsidP="002B339C">
      <w:pPr>
        <w:pStyle w:val="Tiumccp1"/>
        <w:numPr>
          <w:ilvl w:val="0"/>
          <w:numId w:val="22"/>
        </w:numPr>
      </w:pPr>
      <w:bookmarkStart w:id="71" w:name="_Toc134741954"/>
      <w:r w:rsidRPr="00164A5F">
        <w:t>Controller</w:t>
      </w:r>
      <w:bookmarkEnd w:id="71"/>
    </w:p>
    <w:p w14:paraId="55679F10" w14:textId="77777777" w:rsidR="00DC3F15" w:rsidRPr="00164A5F" w:rsidRDefault="00DC3F15" w:rsidP="00DC3F15">
      <w:pPr>
        <w:pStyle w:val="Nidungvnbn"/>
      </w:pPr>
      <w:r w:rsidRPr="00164A5F">
        <w:t>Default Controller: lấy dữ liệu cho từng PartialView  =&gt;  nhúng từng PartialView vào các vị trí trên trang chủ.</w:t>
      </w:r>
    </w:p>
    <w:p w14:paraId="034DFF49" w14:textId="77777777" w:rsidR="00DC3F15" w:rsidRPr="00164A5F" w:rsidRDefault="00DC3F15" w:rsidP="004A0F24">
      <w:pPr>
        <w:pStyle w:val="Nidungvnbn"/>
        <w:ind w:firstLine="0"/>
      </w:pPr>
      <w:r w:rsidRPr="00164A5F">
        <w:rPr>
          <w:noProof/>
        </w:rPr>
        <w:drawing>
          <wp:inline distT="0" distB="0" distL="0" distR="0" wp14:anchorId="54AC105F" wp14:editId="67FCE753">
            <wp:extent cx="5943600" cy="267525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4"/>
                    <a:stretch>
                      <a:fillRect/>
                    </a:stretch>
                  </pic:blipFill>
                  <pic:spPr>
                    <a:xfrm>
                      <a:off x="0" y="0"/>
                      <a:ext cx="5943600" cy="2675255"/>
                    </a:xfrm>
                    <a:prstGeom prst="rect">
                      <a:avLst/>
                    </a:prstGeom>
                  </pic:spPr>
                </pic:pic>
              </a:graphicData>
            </a:graphic>
          </wp:inline>
        </w:drawing>
      </w:r>
    </w:p>
    <w:p w14:paraId="62473828" w14:textId="77777777" w:rsidR="00DC3F15" w:rsidRPr="00164A5F" w:rsidRDefault="00DC3F15" w:rsidP="004A0F24">
      <w:pPr>
        <w:pStyle w:val="Nidungvnbn"/>
        <w:ind w:firstLine="0"/>
      </w:pPr>
      <w:r w:rsidRPr="00164A5F">
        <w:rPr>
          <w:noProof/>
        </w:rPr>
        <w:lastRenderedPageBreak/>
        <w:drawing>
          <wp:inline distT="0" distB="0" distL="0" distR="0" wp14:anchorId="6C433AAF" wp14:editId="6A2F3C1D">
            <wp:extent cx="5943600" cy="236791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5"/>
                    <a:stretch>
                      <a:fillRect/>
                    </a:stretch>
                  </pic:blipFill>
                  <pic:spPr>
                    <a:xfrm>
                      <a:off x="0" y="0"/>
                      <a:ext cx="5943600" cy="2367915"/>
                    </a:xfrm>
                    <a:prstGeom prst="rect">
                      <a:avLst/>
                    </a:prstGeom>
                  </pic:spPr>
                </pic:pic>
              </a:graphicData>
            </a:graphic>
          </wp:inline>
        </w:drawing>
      </w:r>
    </w:p>
    <w:p w14:paraId="61424FEA" w14:textId="77777777" w:rsidR="00DC3F15" w:rsidRPr="00164A5F" w:rsidRDefault="00DC3F15" w:rsidP="004A0F24">
      <w:pPr>
        <w:pStyle w:val="Nidungvnbn"/>
        <w:ind w:firstLine="0"/>
      </w:pPr>
      <w:r w:rsidRPr="00164A5F">
        <w:rPr>
          <w:noProof/>
        </w:rPr>
        <w:drawing>
          <wp:inline distT="0" distB="0" distL="0" distR="0" wp14:anchorId="31221E25" wp14:editId="04EB43B7">
            <wp:extent cx="5943600" cy="272669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6"/>
                    <a:stretch>
                      <a:fillRect/>
                    </a:stretch>
                  </pic:blipFill>
                  <pic:spPr>
                    <a:xfrm>
                      <a:off x="0" y="0"/>
                      <a:ext cx="5943600" cy="2726690"/>
                    </a:xfrm>
                    <a:prstGeom prst="rect">
                      <a:avLst/>
                    </a:prstGeom>
                  </pic:spPr>
                </pic:pic>
              </a:graphicData>
            </a:graphic>
          </wp:inline>
        </w:drawing>
      </w:r>
    </w:p>
    <w:p w14:paraId="4800BEBD" w14:textId="77777777" w:rsidR="00DC3F15" w:rsidRPr="00164A5F" w:rsidRDefault="00DC3F15" w:rsidP="00DC3F15">
      <w:pPr>
        <w:pStyle w:val="Nidungvnbn"/>
      </w:pPr>
      <w:r w:rsidRPr="00164A5F">
        <w:t>Lấy dữ liệu từ các tables trong cơ sở dữ liệu. Ví dụ: để lấy dữ liệu từ table News, ta tạo PartialView cho getLastNews:</w:t>
      </w:r>
    </w:p>
    <w:p w14:paraId="5FA246BA" w14:textId="77777777" w:rsidR="00DC3F15" w:rsidRPr="00164A5F" w:rsidRDefault="00DC3F15" w:rsidP="004A0F24">
      <w:pPr>
        <w:pStyle w:val="Nidungvnbn"/>
        <w:ind w:firstLine="0"/>
      </w:pPr>
      <w:r w:rsidRPr="00164A5F">
        <w:rPr>
          <w:noProof/>
        </w:rPr>
        <w:lastRenderedPageBreak/>
        <w:drawing>
          <wp:inline distT="0" distB="0" distL="0" distR="0" wp14:anchorId="509187E4" wp14:editId="7A170972">
            <wp:extent cx="5943600" cy="2620010"/>
            <wp:effectExtent l="0" t="0" r="0" b="8890"/>
            <wp:docPr id="20" name="Picture 2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program&#10;&#10;Description automatically generated with low confidence"/>
                    <pic:cNvPicPr/>
                  </pic:nvPicPr>
                  <pic:blipFill>
                    <a:blip r:embed="rId27"/>
                    <a:stretch>
                      <a:fillRect/>
                    </a:stretch>
                  </pic:blipFill>
                  <pic:spPr>
                    <a:xfrm>
                      <a:off x="0" y="0"/>
                      <a:ext cx="5943600" cy="2620010"/>
                    </a:xfrm>
                    <a:prstGeom prst="rect">
                      <a:avLst/>
                    </a:prstGeom>
                  </pic:spPr>
                </pic:pic>
              </a:graphicData>
            </a:graphic>
          </wp:inline>
        </w:drawing>
      </w:r>
    </w:p>
    <w:p w14:paraId="6F804740" w14:textId="77777777" w:rsidR="00DC3F15" w:rsidRPr="00164A5F" w:rsidRDefault="00DC3F15" w:rsidP="004A0F24">
      <w:pPr>
        <w:pStyle w:val="Nidungvnbn"/>
        <w:ind w:firstLine="0"/>
      </w:pPr>
      <w:r w:rsidRPr="00164A5F">
        <w:rPr>
          <w:noProof/>
        </w:rPr>
        <w:drawing>
          <wp:inline distT="0" distB="0" distL="0" distR="0" wp14:anchorId="60D24F86" wp14:editId="7F41C448">
            <wp:extent cx="5550185" cy="3530781"/>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8"/>
                    <a:stretch>
                      <a:fillRect/>
                    </a:stretch>
                  </pic:blipFill>
                  <pic:spPr>
                    <a:xfrm>
                      <a:off x="0" y="0"/>
                      <a:ext cx="5550185" cy="3530781"/>
                    </a:xfrm>
                    <a:prstGeom prst="rect">
                      <a:avLst/>
                    </a:prstGeom>
                  </pic:spPr>
                </pic:pic>
              </a:graphicData>
            </a:graphic>
          </wp:inline>
        </w:drawing>
      </w:r>
    </w:p>
    <w:p w14:paraId="273A61DB" w14:textId="77777777" w:rsidR="00DC3F15" w:rsidRPr="00164A5F" w:rsidRDefault="00DC3F15" w:rsidP="00DC3F15">
      <w:pPr>
        <w:pStyle w:val="Nidungvnbn"/>
      </w:pPr>
    </w:p>
    <w:p w14:paraId="05C8CEED" w14:textId="77777777" w:rsidR="00DC3F15" w:rsidRPr="00164A5F" w:rsidRDefault="00DC3F15" w:rsidP="00DC3F15">
      <w:pPr>
        <w:pStyle w:val="Nidungvnbn"/>
      </w:pPr>
    </w:p>
    <w:p w14:paraId="03B70EB4" w14:textId="77777777" w:rsidR="00DC3F15" w:rsidRPr="00164A5F" w:rsidRDefault="00DC3F15" w:rsidP="00DC3F15">
      <w:pPr>
        <w:pStyle w:val="Nidungvnbn"/>
      </w:pPr>
    </w:p>
    <w:p w14:paraId="20BBB023" w14:textId="77777777" w:rsidR="00DC3F15" w:rsidRPr="00164A5F" w:rsidRDefault="00DC3F15" w:rsidP="00DC3F15">
      <w:pPr>
        <w:pStyle w:val="Nidungvnbn"/>
      </w:pPr>
    </w:p>
    <w:p w14:paraId="5B60F0A7" w14:textId="77777777" w:rsidR="00DC3F15" w:rsidRPr="00164A5F" w:rsidRDefault="00DC3F15" w:rsidP="00DC3F15">
      <w:pPr>
        <w:pStyle w:val="Nidungvnbn"/>
      </w:pPr>
    </w:p>
    <w:p w14:paraId="30FD0A84" w14:textId="77777777" w:rsidR="00DC3F15" w:rsidRPr="00164A5F" w:rsidRDefault="00DC3F15" w:rsidP="00DC3F15">
      <w:pPr>
        <w:pStyle w:val="Nidungvnbn"/>
      </w:pPr>
    </w:p>
    <w:p w14:paraId="7689273E" w14:textId="77777777" w:rsidR="00DC3F15" w:rsidRPr="00164A5F" w:rsidRDefault="00DC3F15" w:rsidP="00DC3F15">
      <w:pPr>
        <w:pStyle w:val="Nidungvnbn"/>
      </w:pPr>
      <w:r w:rsidRPr="00164A5F">
        <w:t>Temp Controller</w:t>
      </w:r>
    </w:p>
    <w:p w14:paraId="06B365B2" w14:textId="77777777" w:rsidR="00DC3F15" w:rsidRPr="00164A5F" w:rsidRDefault="00DC3F15" w:rsidP="004A0F24">
      <w:pPr>
        <w:pStyle w:val="Nidungvnbn"/>
        <w:ind w:firstLine="0"/>
      </w:pPr>
      <w:r w:rsidRPr="00164A5F">
        <w:rPr>
          <w:noProof/>
        </w:rPr>
        <w:drawing>
          <wp:inline distT="0" distB="0" distL="0" distR="0" wp14:anchorId="191400FC" wp14:editId="2F767CB8">
            <wp:extent cx="5943600" cy="38481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9"/>
                    <a:stretch>
                      <a:fillRect/>
                    </a:stretch>
                  </pic:blipFill>
                  <pic:spPr>
                    <a:xfrm>
                      <a:off x="0" y="0"/>
                      <a:ext cx="5943600" cy="3848100"/>
                    </a:xfrm>
                    <a:prstGeom prst="rect">
                      <a:avLst/>
                    </a:prstGeom>
                  </pic:spPr>
                </pic:pic>
              </a:graphicData>
            </a:graphic>
          </wp:inline>
        </w:drawing>
      </w:r>
    </w:p>
    <w:p w14:paraId="2B510DFF" w14:textId="77777777" w:rsidR="00DC3F15" w:rsidRPr="00164A5F" w:rsidRDefault="00DC3F15" w:rsidP="004A0F24">
      <w:pPr>
        <w:pStyle w:val="Nidungvnbn"/>
        <w:ind w:firstLine="0"/>
      </w:pPr>
      <w:r w:rsidRPr="00164A5F">
        <w:rPr>
          <w:noProof/>
        </w:rPr>
        <w:lastRenderedPageBreak/>
        <w:drawing>
          <wp:inline distT="0" distB="0" distL="0" distR="0" wp14:anchorId="6F9B6905" wp14:editId="3818DE47">
            <wp:extent cx="5943600" cy="3460115"/>
            <wp:effectExtent l="0" t="0" r="0" b="698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0"/>
                    <a:stretch>
                      <a:fillRect/>
                    </a:stretch>
                  </pic:blipFill>
                  <pic:spPr>
                    <a:xfrm>
                      <a:off x="0" y="0"/>
                      <a:ext cx="5943600" cy="3460115"/>
                    </a:xfrm>
                    <a:prstGeom prst="rect">
                      <a:avLst/>
                    </a:prstGeom>
                  </pic:spPr>
                </pic:pic>
              </a:graphicData>
            </a:graphic>
          </wp:inline>
        </w:drawing>
      </w:r>
    </w:p>
    <w:p w14:paraId="5F92A92E" w14:textId="77777777" w:rsidR="00DC3F15" w:rsidRPr="00164A5F" w:rsidRDefault="00DC3F15" w:rsidP="00DC3F15">
      <w:pPr>
        <w:pStyle w:val="Nidungvnbn"/>
      </w:pPr>
    </w:p>
    <w:p w14:paraId="187136BC" w14:textId="77777777" w:rsidR="00DC3F15" w:rsidRPr="00164A5F" w:rsidRDefault="00DC3F15" w:rsidP="00DC3F15">
      <w:pPr>
        <w:pStyle w:val="Nidungvnbn"/>
      </w:pPr>
      <w:r w:rsidRPr="00164A5F">
        <w:t>Job Controller</w:t>
      </w:r>
    </w:p>
    <w:p w14:paraId="4A4D88C9" w14:textId="77777777" w:rsidR="00DC3F15" w:rsidRPr="00164A5F" w:rsidRDefault="00DC3F15" w:rsidP="004A0F24">
      <w:pPr>
        <w:pStyle w:val="Nidungvnbn"/>
        <w:ind w:firstLine="0"/>
      </w:pPr>
      <w:r w:rsidRPr="00164A5F">
        <w:rPr>
          <w:noProof/>
        </w:rPr>
        <w:drawing>
          <wp:inline distT="0" distB="0" distL="0" distR="0" wp14:anchorId="2D140E34" wp14:editId="7571B482">
            <wp:extent cx="5658141" cy="3429176"/>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1"/>
                    <a:stretch>
                      <a:fillRect/>
                    </a:stretch>
                  </pic:blipFill>
                  <pic:spPr>
                    <a:xfrm>
                      <a:off x="0" y="0"/>
                      <a:ext cx="5658141" cy="3429176"/>
                    </a:xfrm>
                    <a:prstGeom prst="rect">
                      <a:avLst/>
                    </a:prstGeom>
                  </pic:spPr>
                </pic:pic>
              </a:graphicData>
            </a:graphic>
          </wp:inline>
        </w:drawing>
      </w:r>
    </w:p>
    <w:p w14:paraId="0F1EC438" w14:textId="283D50C9" w:rsidR="00DC3F15" w:rsidRPr="00164A5F" w:rsidRDefault="00DC3F15" w:rsidP="002B339C">
      <w:pPr>
        <w:pStyle w:val="Nidungvnbn"/>
        <w:ind w:firstLine="0"/>
      </w:pPr>
      <w:r w:rsidRPr="00164A5F">
        <w:rPr>
          <w:noProof/>
        </w:rPr>
        <w:lastRenderedPageBreak/>
        <w:drawing>
          <wp:inline distT="0" distB="0" distL="0" distR="0" wp14:anchorId="2626D457" wp14:editId="3AACE3D9">
            <wp:extent cx="5943600" cy="2432050"/>
            <wp:effectExtent l="0" t="0" r="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2"/>
                    <a:stretch>
                      <a:fillRect/>
                    </a:stretch>
                  </pic:blipFill>
                  <pic:spPr>
                    <a:xfrm>
                      <a:off x="0" y="0"/>
                      <a:ext cx="5943600" cy="2432050"/>
                    </a:xfrm>
                    <a:prstGeom prst="rect">
                      <a:avLst/>
                    </a:prstGeom>
                  </pic:spPr>
                </pic:pic>
              </a:graphicData>
            </a:graphic>
          </wp:inline>
        </w:drawing>
      </w:r>
    </w:p>
    <w:p w14:paraId="2A5A4C1F" w14:textId="77777777" w:rsidR="00DC3F15" w:rsidRPr="00164A5F" w:rsidRDefault="00DC3F15" w:rsidP="00DC3F15">
      <w:pPr>
        <w:pStyle w:val="Nidungvnbn"/>
      </w:pPr>
      <w:r w:rsidRPr="00164A5F">
        <w:t>News Controller:</w:t>
      </w:r>
    </w:p>
    <w:p w14:paraId="65270871" w14:textId="77777777" w:rsidR="00DC3F15" w:rsidRPr="00164A5F" w:rsidRDefault="00DC3F15" w:rsidP="004A0F24">
      <w:pPr>
        <w:pStyle w:val="Nidungvnbn"/>
        <w:ind w:firstLine="0"/>
      </w:pPr>
      <w:r w:rsidRPr="00164A5F">
        <w:rPr>
          <w:noProof/>
        </w:rPr>
        <w:drawing>
          <wp:inline distT="0" distB="0" distL="0" distR="0" wp14:anchorId="15ADD84C" wp14:editId="494F94A1">
            <wp:extent cx="5943600" cy="282194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3"/>
                    <a:stretch>
                      <a:fillRect/>
                    </a:stretch>
                  </pic:blipFill>
                  <pic:spPr>
                    <a:xfrm>
                      <a:off x="0" y="0"/>
                      <a:ext cx="5943600" cy="2821940"/>
                    </a:xfrm>
                    <a:prstGeom prst="rect">
                      <a:avLst/>
                    </a:prstGeom>
                  </pic:spPr>
                </pic:pic>
              </a:graphicData>
            </a:graphic>
          </wp:inline>
        </w:drawing>
      </w:r>
    </w:p>
    <w:p w14:paraId="257BC652" w14:textId="77777777" w:rsidR="00DC3F15" w:rsidRPr="00164A5F" w:rsidRDefault="00DC3F15" w:rsidP="004A0F24">
      <w:pPr>
        <w:pStyle w:val="Nidungvnbn"/>
        <w:ind w:firstLine="0"/>
      </w:pPr>
      <w:r w:rsidRPr="00164A5F">
        <w:rPr>
          <w:noProof/>
        </w:rPr>
        <w:lastRenderedPageBreak/>
        <w:drawing>
          <wp:inline distT="0" distB="0" distL="0" distR="0" wp14:anchorId="0D05C719" wp14:editId="31B3BF0F">
            <wp:extent cx="5943600" cy="261683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4"/>
                    <a:stretch>
                      <a:fillRect/>
                    </a:stretch>
                  </pic:blipFill>
                  <pic:spPr>
                    <a:xfrm>
                      <a:off x="0" y="0"/>
                      <a:ext cx="5943600" cy="2616835"/>
                    </a:xfrm>
                    <a:prstGeom prst="rect">
                      <a:avLst/>
                    </a:prstGeom>
                  </pic:spPr>
                </pic:pic>
              </a:graphicData>
            </a:graphic>
          </wp:inline>
        </w:drawing>
      </w:r>
    </w:p>
    <w:p w14:paraId="08BCFABA" w14:textId="19CFA84F" w:rsidR="003858BD" w:rsidRPr="00164A5F" w:rsidRDefault="00DC3F15" w:rsidP="00DC3F15">
      <w:pPr>
        <w:pStyle w:val="Nidungvnbn"/>
      </w:pPr>
      <w:r w:rsidRPr="00164A5F">
        <w:rPr>
          <w:noProof/>
        </w:rPr>
        <w:drawing>
          <wp:inline distT="0" distB="0" distL="0" distR="0" wp14:anchorId="57B56609" wp14:editId="65183AF6">
            <wp:extent cx="5943600" cy="1299845"/>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5"/>
                    <a:stretch>
                      <a:fillRect/>
                    </a:stretch>
                  </pic:blipFill>
                  <pic:spPr>
                    <a:xfrm>
                      <a:off x="0" y="0"/>
                      <a:ext cx="5943600" cy="1299845"/>
                    </a:xfrm>
                    <a:prstGeom prst="rect">
                      <a:avLst/>
                    </a:prstGeom>
                  </pic:spPr>
                </pic:pic>
              </a:graphicData>
            </a:graphic>
          </wp:inline>
        </w:drawing>
      </w:r>
    </w:p>
    <w:p w14:paraId="44A97934" w14:textId="7C99FBB2" w:rsidR="003858BD" w:rsidRPr="00164A5F" w:rsidRDefault="00DC3F15" w:rsidP="002B339C">
      <w:pPr>
        <w:pStyle w:val="Tiumccp1"/>
        <w:numPr>
          <w:ilvl w:val="0"/>
          <w:numId w:val="22"/>
        </w:numPr>
      </w:pPr>
      <w:bookmarkStart w:id="72" w:name="_Toc134741955"/>
      <w:r w:rsidRPr="00164A5F">
        <w:t>View</w:t>
      </w:r>
      <w:bookmarkEnd w:id="72"/>
    </w:p>
    <w:p w14:paraId="3A0460B6" w14:textId="77777777" w:rsidR="00DC3F15" w:rsidRPr="00164A5F" w:rsidRDefault="00DC3F15" w:rsidP="00DC3F15">
      <w:pPr>
        <w:pStyle w:val="Nidungvnbn"/>
      </w:pPr>
      <w:r w:rsidRPr="00164A5F">
        <w:t>Lấy dữ liệu Menu</w:t>
      </w:r>
    </w:p>
    <w:p w14:paraId="54FEFE02"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36660514" wp14:editId="02DD9428">
            <wp:extent cx="4089610" cy="1682836"/>
            <wp:effectExtent l="0" t="0" r="635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6"/>
                    <a:stretch>
                      <a:fillRect/>
                    </a:stretch>
                  </pic:blipFill>
                  <pic:spPr>
                    <a:xfrm>
                      <a:off x="0" y="0"/>
                      <a:ext cx="4089610" cy="1682836"/>
                    </a:xfrm>
                    <a:prstGeom prst="rect">
                      <a:avLst/>
                    </a:prstGeom>
                  </pic:spPr>
                </pic:pic>
              </a:graphicData>
            </a:graphic>
          </wp:inline>
        </w:drawing>
      </w:r>
    </w:p>
    <w:p w14:paraId="55636F0A"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Lấy dữ liệu Footer:</w:t>
      </w:r>
    </w:p>
    <w:p w14:paraId="62A7A414" w14:textId="77777777" w:rsidR="00DC3F15" w:rsidRPr="00164A5F" w:rsidRDefault="00DC3F15" w:rsidP="00DC3F15">
      <w:pPr>
        <w:spacing w:line="360" w:lineRule="auto"/>
        <w:rPr>
          <w:sz w:val="26"/>
          <w:szCs w:val="26"/>
        </w:rPr>
      </w:pPr>
      <w:r w:rsidRPr="00164A5F">
        <w:rPr>
          <w:noProof/>
          <w:sz w:val="26"/>
          <w:szCs w:val="26"/>
        </w:rPr>
        <w:lastRenderedPageBreak/>
        <w:drawing>
          <wp:inline distT="0" distB="0" distL="0" distR="0" wp14:anchorId="09896560" wp14:editId="7702D91C">
            <wp:extent cx="5738357" cy="3741744"/>
            <wp:effectExtent l="0" t="0" r="0" b="0"/>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37"/>
                    <a:stretch>
                      <a:fillRect/>
                    </a:stretch>
                  </pic:blipFill>
                  <pic:spPr>
                    <a:xfrm>
                      <a:off x="0" y="0"/>
                      <a:ext cx="5738357" cy="3741744"/>
                    </a:xfrm>
                    <a:prstGeom prst="rect">
                      <a:avLst/>
                    </a:prstGeom>
                  </pic:spPr>
                </pic:pic>
              </a:graphicData>
            </a:graphic>
          </wp:inline>
        </w:drawing>
      </w:r>
    </w:p>
    <w:p w14:paraId="544E7E1D" w14:textId="77777777" w:rsidR="00DC3F15" w:rsidRPr="00164A5F" w:rsidRDefault="00DC3F15" w:rsidP="00DC3F15">
      <w:pPr>
        <w:spacing w:line="360" w:lineRule="auto"/>
        <w:rPr>
          <w:b/>
          <w:bCs/>
          <w:noProof/>
          <w:sz w:val="26"/>
          <w:szCs w:val="26"/>
        </w:rPr>
      </w:pPr>
    </w:p>
    <w:p w14:paraId="6248F91F" w14:textId="77777777" w:rsidR="00DC3F15" w:rsidRPr="00164A5F" w:rsidRDefault="00DC3F15" w:rsidP="00DC3F15">
      <w:pPr>
        <w:spacing w:line="360" w:lineRule="auto"/>
        <w:rPr>
          <w:b/>
          <w:bCs/>
          <w:noProof/>
          <w:sz w:val="26"/>
          <w:szCs w:val="26"/>
        </w:rPr>
      </w:pPr>
      <w:r w:rsidRPr="00164A5F">
        <w:rPr>
          <w:b/>
          <w:bCs/>
          <w:noProof/>
          <w:sz w:val="26"/>
          <w:szCs w:val="26"/>
        </w:rPr>
        <w:drawing>
          <wp:inline distT="0" distB="0" distL="0" distR="0" wp14:anchorId="434FF1B6" wp14:editId="6CF8A90F">
            <wp:extent cx="5943600" cy="287909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8"/>
                    <a:stretch>
                      <a:fillRect/>
                    </a:stretch>
                  </pic:blipFill>
                  <pic:spPr>
                    <a:xfrm>
                      <a:off x="0" y="0"/>
                      <a:ext cx="5943600" cy="2879090"/>
                    </a:xfrm>
                    <a:prstGeom prst="rect">
                      <a:avLst/>
                    </a:prstGeom>
                  </pic:spPr>
                </pic:pic>
              </a:graphicData>
            </a:graphic>
          </wp:inline>
        </w:drawing>
      </w:r>
    </w:p>
    <w:p w14:paraId="41C6C2F8" w14:textId="77777777" w:rsidR="00AF1656" w:rsidRPr="00164A5F" w:rsidRDefault="00AF1656" w:rsidP="00DC3F15">
      <w:pPr>
        <w:spacing w:line="360" w:lineRule="auto"/>
        <w:rPr>
          <w:b/>
          <w:bCs/>
          <w:noProof/>
          <w:sz w:val="26"/>
          <w:szCs w:val="26"/>
        </w:rPr>
      </w:pPr>
    </w:p>
    <w:p w14:paraId="07753E41" w14:textId="77777777" w:rsidR="00AF1656" w:rsidRPr="00164A5F" w:rsidRDefault="00AF1656" w:rsidP="00DC3F15">
      <w:pPr>
        <w:spacing w:line="360" w:lineRule="auto"/>
        <w:rPr>
          <w:b/>
          <w:bCs/>
          <w:noProof/>
          <w:sz w:val="26"/>
          <w:szCs w:val="26"/>
        </w:rPr>
      </w:pPr>
    </w:p>
    <w:p w14:paraId="248A0B41" w14:textId="77777777" w:rsidR="00DC3F15" w:rsidRPr="00164A5F" w:rsidRDefault="00DC3F15" w:rsidP="00DC3F15">
      <w:pPr>
        <w:pStyle w:val="ListParagraph"/>
        <w:numPr>
          <w:ilvl w:val="0"/>
          <w:numId w:val="14"/>
        </w:numPr>
        <w:spacing w:line="360" w:lineRule="auto"/>
        <w:rPr>
          <w:rFonts w:ascii="Times New Roman" w:hAnsi="Times New Roman" w:cs="Times New Roman"/>
          <w:b/>
          <w:bCs/>
          <w:noProof/>
          <w:sz w:val="26"/>
          <w:szCs w:val="26"/>
        </w:rPr>
      </w:pPr>
      <w:r w:rsidRPr="00164A5F">
        <w:rPr>
          <w:rFonts w:ascii="Times New Roman" w:hAnsi="Times New Roman" w:cs="Times New Roman"/>
          <w:sz w:val="26"/>
          <w:szCs w:val="26"/>
        </w:rPr>
        <w:lastRenderedPageBreak/>
        <w:t>Lấy dữ liệu Logo:</w:t>
      </w:r>
    </w:p>
    <w:p w14:paraId="5EDE9327"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1A7A8B67" wp14:editId="6A42B812">
            <wp:extent cx="5943600" cy="928370"/>
            <wp:effectExtent l="0" t="0" r="0" b="508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9"/>
                    <a:stretch>
                      <a:fillRect/>
                    </a:stretch>
                  </pic:blipFill>
                  <pic:spPr>
                    <a:xfrm>
                      <a:off x="0" y="0"/>
                      <a:ext cx="5943600" cy="928370"/>
                    </a:xfrm>
                    <a:prstGeom prst="rect">
                      <a:avLst/>
                    </a:prstGeom>
                  </pic:spPr>
                </pic:pic>
              </a:graphicData>
            </a:graphic>
          </wp:inline>
        </w:drawing>
      </w:r>
    </w:p>
    <w:p w14:paraId="1BC03781"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Lấy dữ liệu Category:</w:t>
      </w:r>
    </w:p>
    <w:p w14:paraId="381E1EC3"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1C9C7996" wp14:editId="39F12A50">
            <wp:extent cx="5943600" cy="4860925"/>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40"/>
                    <a:stretch>
                      <a:fillRect/>
                    </a:stretch>
                  </pic:blipFill>
                  <pic:spPr>
                    <a:xfrm>
                      <a:off x="0" y="0"/>
                      <a:ext cx="5943600" cy="4860925"/>
                    </a:xfrm>
                    <a:prstGeom prst="rect">
                      <a:avLst/>
                    </a:prstGeom>
                  </pic:spPr>
                </pic:pic>
              </a:graphicData>
            </a:graphic>
          </wp:inline>
        </w:drawing>
      </w:r>
    </w:p>
    <w:p w14:paraId="768F02F1" w14:textId="77777777" w:rsidR="00DC3F15" w:rsidRPr="00164A5F" w:rsidRDefault="00DC3F15" w:rsidP="00DC3F15">
      <w:pPr>
        <w:spacing w:line="360" w:lineRule="auto"/>
        <w:rPr>
          <w:sz w:val="26"/>
          <w:szCs w:val="26"/>
        </w:rPr>
      </w:pPr>
      <w:r w:rsidRPr="00164A5F">
        <w:rPr>
          <w:noProof/>
          <w:sz w:val="26"/>
          <w:szCs w:val="26"/>
        </w:rPr>
        <w:lastRenderedPageBreak/>
        <w:drawing>
          <wp:inline distT="0" distB="0" distL="0" distR="0" wp14:anchorId="73F10917" wp14:editId="00F6A2E2">
            <wp:extent cx="5943600" cy="2647950"/>
            <wp:effectExtent l="0" t="0" r="0" b="0"/>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41"/>
                    <a:stretch>
                      <a:fillRect/>
                    </a:stretch>
                  </pic:blipFill>
                  <pic:spPr>
                    <a:xfrm>
                      <a:off x="0" y="0"/>
                      <a:ext cx="5943600" cy="2647950"/>
                    </a:xfrm>
                    <a:prstGeom prst="rect">
                      <a:avLst/>
                    </a:prstGeom>
                  </pic:spPr>
                </pic:pic>
              </a:graphicData>
            </a:graphic>
          </wp:inline>
        </w:drawing>
      </w:r>
    </w:p>
    <w:p w14:paraId="6770CB2A"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Lấy dữ liệu Banner:</w:t>
      </w:r>
    </w:p>
    <w:p w14:paraId="6D2EEE96"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10D35E65" wp14:editId="17D8F534">
            <wp:extent cx="5943600" cy="3827145"/>
            <wp:effectExtent l="0" t="0" r="0" b="1905"/>
            <wp:docPr id="19" name="Picture 1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timeline&#10;&#10;Description automatically generated"/>
                    <pic:cNvPicPr/>
                  </pic:nvPicPr>
                  <pic:blipFill>
                    <a:blip r:embed="rId42"/>
                    <a:stretch>
                      <a:fillRect/>
                    </a:stretch>
                  </pic:blipFill>
                  <pic:spPr>
                    <a:xfrm>
                      <a:off x="0" y="0"/>
                      <a:ext cx="5943600" cy="3827145"/>
                    </a:xfrm>
                    <a:prstGeom prst="rect">
                      <a:avLst/>
                    </a:prstGeom>
                  </pic:spPr>
                </pic:pic>
              </a:graphicData>
            </a:graphic>
          </wp:inline>
        </w:drawing>
      </w:r>
    </w:p>
    <w:p w14:paraId="14A7D438" w14:textId="37DB72C7" w:rsidR="00DC3F15" w:rsidRPr="00164A5F" w:rsidRDefault="00DC3F15" w:rsidP="00DC3F15">
      <w:pPr>
        <w:spacing w:line="360" w:lineRule="auto"/>
        <w:rPr>
          <w:sz w:val="26"/>
          <w:szCs w:val="26"/>
        </w:rPr>
      </w:pPr>
      <w:r w:rsidRPr="00164A5F">
        <w:rPr>
          <w:noProof/>
          <w:sz w:val="26"/>
          <w:szCs w:val="26"/>
        </w:rPr>
        <w:lastRenderedPageBreak/>
        <w:drawing>
          <wp:inline distT="0" distB="0" distL="0" distR="0" wp14:anchorId="794386D2" wp14:editId="2E980DF4">
            <wp:extent cx="5943600" cy="2896870"/>
            <wp:effectExtent l="0" t="0" r="0" b="0"/>
            <wp:docPr id="34" name="Picture 34" descr="A picture containing text, screenshot,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person, person&#10;&#10;Description automatically generated"/>
                    <pic:cNvPicPr/>
                  </pic:nvPicPr>
                  <pic:blipFill>
                    <a:blip r:embed="rId43"/>
                    <a:stretch>
                      <a:fillRect/>
                    </a:stretch>
                  </pic:blipFill>
                  <pic:spPr>
                    <a:xfrm>
                      <a:off x="0" y="0"/>
                      <a:ext cx="5943600" cy="2896870"/>
                    </a:xfrm>
                    <a:prstGeom prst="rect">
                      <a:avLst/>
                    </a:prstGeom>
                  </pic:spPr>
                </pic:pic>
              </a:graphicData>
            </a:graphic>
          </wp:inline>
        </w:drawing>
      </w:r>
    </w:p>
    <w:p w14:paraId="0585318D"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Lấy dữ liệu Job:</w:t>
      </w:r>
    </w:p>
    <w:p w14:paraId="61CAB374"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1A5C1BD7" wp14:editId="5AA4C48C">
            <wp:extent cx="5943600" cy="3310255"/>
            <wp:effectExtent l="0" t="0" r="0" b="444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44"/>
                    <a:stretch>
                      <a:fillRect/>
                    </a:stretch>
                  </pic:blipFill>
                  <pic:spPr>
                    <a:xfrm>
                      <a:off x="0" y="0"/>
                      <a:ext cx="5943600" cy="3310255"/>
                    </a:xfrm>
                    <a:prstGeom prst="rect">
                      <a:avLst/>
                    </a:prstGeom>
                  </pic:spPr>
                </pic:pic>
              </a:graphicData>
            </a:graphic>
          </wp:inline>
        </w:drawing>
      </w:r>
    </w:p>
    <w:p w14:paraId="3853630D" w14:textId="77777777" w:rsidR="00DC3F15" w:rsidRPr="00164A5F" w:rsidRDefault="00DC3F15" w:rsidP="00DC3F15">
      <w:pPr>
        <w:spacing w:line="360" w:lineRule="auto"/>
        <w:rPr>
          <w:sz w:val="26"/>
          <w:szCs w:val="26"/>
        </w:rPr>
      </w:pPr>
      <w:r w:rsidRPr="00164A5F">
        <w:rPr>
          <w:b/>
          <w:bCs/>
          <w:noProof/>
          <w:sz w:val="26"/>
          <w:szCs w:val="26"/>
        </w:rPr>
        <w:lastRenderedPageBreak/>
        <w:drawing>
          <wp:inline distT="0" distB="0" distL="0" distR="0" wp14:anchorId="7E150699" wp14:editId="07AB1053">
            <wp:extent cx="5943600" cy="2869565"/>
            <wp:effectExtent l="0" t="0" r="0" b="6985"/>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5"/>
                    <a:stretch>
                      <a:fillRect/>
                    </a:stretch>
                  </pic:blipFill>
                  <pic:spPr>
                    <a:xfrm>
                      <a:off x="0" y="0"/>
                      <a:ext cx="5943600" cy="2869565"/>
                    </a:xfrm>
                    <a:prstGeom prst="rect">
                      <a:avLst/>
                    </a:prstGeom>
                  </pic:spPr>
                </pic:pic>
              </a:graphicData>
            </a:graphic>
          </wp:inline>
        </w:drawing>
      </w:r>
    </w:p>
    <w:p w14:paraId="720BB180"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Lấy dữ liệu job theo category:</w:t>
      </w:r>
    </w:p>
    <w:p w14:paraId="45A57C27" w14:textId="77777777" w:rsidR="00DC3F15" w:rsidRPr="00164A5F" w:rsidRDefault="00DC3F15" w:rsidP="00DC3F15">
      <w:pPr>
        <w:spacing w:line="360" w:lineRule="auto"/>
        <w:rPr>
          <w:sz w:val="26"/>
          <w:szCs w:val="26"/>
        </w:rPr>
      </w:pPr>
      <w:r w:rsidRPr="00164A5F">
        <w:rPr>
          <w:sz w:val="26"/>
          <w:szCs w:val="26"/>
        </w:rPr>
        <w:t>Khi click vào công việc nào đó, thì trang chi tiết công việc sẽ hiển thị lên. Giá trị meta sẽ hiển thị từ table Job trong cơ sở dữ liệu:</w:t>
      </w:r>
    </w:p>
    <w:p w14:paraId="7898B95C"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489DF3A1" wp14:editId="6E983928">
            <wp:extent cx="5943600" cy="6972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97230"/>
                    </a:xfrm>
                    <a:prstGeom prst="rect">
                      <a:avLst/>
                    </a:prstGeom>
                  </pic:spPr>
                </pic:pic>
              </a:graphicData>
            </a:graphic>
          </wp:inline>
        </w:drawing>
      </w:r>
    </w:p>
    <w:p w14:paraId="160BEC6B" w14:textId="77777777" w:rsidR="00DC3F15" w:rsidRPr="00164A5F" w:rsidRDefault="00DC3F15" w:rsidP="00DC3F15">
      <w:pPr>
        <w:spacing w:line="360" w:lineRule="auto"/>
        <w:rPr>
          <w:sz w:val="26"/>
          <w:szCs w:val="26"/>
        </w:rPr>
      </w:pPr>
      <w:r w:rsidRPr="00164A5F">
        <w:rPr>
          <w:sz w:val="26"/>
          <w:szCs w:val="26"/>
        </w:rPr>
        <w:t>Tham số meta =&gt; Controller, thực hiện truy vấn lấy tất cả dữ liệu trong table Job có thuộc tính meta chính là tham số meta nhận vào =&gt; trả về một dòng dữ liệu.</w:t>
      </w:r>
    </w:p>
    <w:p w14:paraId="62799139" w14:textId="77777777" w:rsidR="00DC3F15" w:rsidRPr="00164A5F" w:rsidRDefault="00DC3F15" w:rsidP="00DC3F15">
      <w:pPr>
        <w:spacing w:line="360" w:lineRule="auto"/>
        <w:rPr>
          <w:sz w:val="26"/>
          <w:szCs w:val="26"/>
        </w:rPr>
      </w:pPr>
      <w:r w:rsidRPr="00164A5F">
        <w:rPr>
          <w:noProof/>
          <w:sz w:val="26"/>
          <w:szCs w:val="26"/>
        </w:rPr>
        <w:lastRenderedPageBreak/>
        <w:drawing>
          <wp:inline distT="0" distB="0" distL="0" distR="0" wp14:anchorId="60D5B348" wp14:editId="156ED926">
            <wp:extent cx="5943600" cy="333502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7"/>
                    <a:stretch>
                      <a:fillRect/>
                    </a:stretch>
                  </pic:blipFill>
                  <pic:spPr>
                    <a:xfrm>
                      <a:off x="0" y="0"/>
                      <a:ext cx="5943600" cy="3335020"/>
                    </a:xfrm>
                    <a:prstGeom prst="rect">
                      <a:avLst/>
                    </a:prstGeom>
                  </pic:spPr>
                </pic:pic>
              </a:graphicData>
            </a:graphic>
          </wp:inline>
        </w:drawing>
      </w:r>
    </w:p>
    <w:p w14:paraId="6CC51511"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52F0DC02" wp14:editId="7D3526F2">
            <wp:extent cx="5772150" cy="3114246"/>
            <wp:effectExtent l="0" t="0" r="0" b="0"/>
            <wp:docPr id="35" name="Picture 35"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mpany name&#10;&#10;Description automatically generated"/>
                    <pic:cNvPicPr/>
                  </pic:nvPicPr>
                  <pic:blipFill>
                    <a:blip r:embed="rId48"/>
                    <a:stretch>
                      <a:fillRect/>
                    </a:stretch>
                  </pic:blipFill>
                  <pic:spPr>
                    <a:xfrm>
                      <a:off x="0" y="0"/>
                      <a:ext cx="5775614" cy="3116115"/>
                    </a:xfrm>
                    <a:prstGeom prst="rect">
                      <a:avLst/>
                    </a:prstGeom>
                  </pic:spPr>
                </pic:pic>
              </a:graphicData>
            </a:graphic>
          </wp:inline>
        </w:drawing>
      </w:r>
      <w:r w:rsidRPr="00164A5F">
        <w:rPr>
          <w:sz w:val="26"/>
          <w:szCs w:val="26"/>
        </w:rPr>
        <w:br w:type="page"/>
      </w:r>
    </w:p>
    <w:p w14:paraId="5FC61374"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lastRenderedPageBreak/>
        <w:t>Lấy dữ liệu trang chi tiết công việc:</w:t>
      </w:r>
    </w:p>
    <w:p w14:paraId="4CE520BB"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7B23FEA2" wp14:editId="2EEC7C45">
            <wp:extent cx="5943600" cy="5288280"/>
            <wp:effectExtent l="0" t="0" r="0" b="762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49"/>
                    <a:stretch>
                      <a:fillRect/>
                    </a:stretch>
                  </pic:blipFill>
                  <pic:spPr>
                    <a:xfrm>
                      <a:off x="0" y="0"/>
                      <a:ext cx="5943600" cy="5288280"/>
                    </a:xfrm>
                    <a:prstGeom prst="rect">
                      <a:avLst/>
                    </a:prstGeom>
                  </pic:spPr>
                </pic:pic>
              </a:graphicData>
            </a:graphic>
          </wp:inline>
        </w:drawing>
      </w:r>
    </w:p>
    <w:p w14:paraId="0D258CBD" w14:textId="77777777" w:rsidR="00DC3F15" w:rsidRPr="00164A5F" w:rsidRDefault="00DC3F15" w:rsidP="00DC3F15">
      <w:pPr>
        <w:spacing w:line="360" w:lineRule="auto"/>
        <w:rPr>
          <w:sz w:val="26"/>
          <w:szCs w:val="26"/>
        </w:rPr>
      </w:pPr>
      <w:r w:rsidRPr="00164A5F">
        <w:rPr>
          <w:noProof/>
          <w:sz w:val="26"/>
          <w:szCs w:val="26"/>
        </w:rPr>
        <w:lastRenderedPageBreak/>
        <w:drawing>
          <wp:inline distT="0" distB="0" distL="0" distR="0" wp14:anchorId="416840CD" wp14:editId="578ADB3A">
            <wp:extent cx="5943600" cy="3442335"/>
            <wp:effectExtent l="0" t="0" r="0" b="571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0"/>
                    <a:stretch>
                      <a:fillRect/>
                    </a:stretch>
                  </pic:blipFill>
                  <pic:spPr>
                    <a:xfrm>
                      <a:off x="0" y="0"/>
                      <a:ext cx="5943600" cy="3442335"/>
                    </a:xfrm>
                    <a:prstGeom prst="rect">
                      <a:avLst/>
                    </a:prstGeom>
                  </pic:spPr>
                </pic:pic>
              </a:graphicData>
            </a:graphic>
          </wp:inline>
        </w:drawing>
      </w:r>
    </w:p>
    <w:p w14:paraId="7494EA3A"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Lấy dữ liệu thông báo:</w:t>
      </w:r>
    </w:p>
    <w:p w14:paraId="0FEA9C6C"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05092959" wp14:editId="4B83F6AD">
            <wp:extent cx="5943600" cy="3032125"/>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1"/>
                    <a:stretch>
                      <a:fillRect/>
                    </a:stretch>
                  </pic:blipFill>
                  <pic:spPr>
                    <a:xfrm>
                      <a:off x="0" y="0"/>
                      <a:ext cx="5943600" cy="3032125"/>
                    </a:xfrm>
                    <a:prstGeom prst="rect">
                      <a:avLst/>
                    </a:prstGeom>
                  </pic:spPr>
                </pic:pic>
              </a:graphicData>
            </a:graphic>
          </wp:inline>
        </w:drawing>
      </w:r>
    </w:p>
    <w:p w14:paraId="367F9DB2" w14:textId="77777777" w:rsidR="00DC3F15" w:rsidRPr="00164A5F" w:rsidRDefault="00DC3F15" w:rsidP="00DC3F15">
      <w:pPr>
        <w:spacing w:line="360" w:lineRule="auto"/>
        <w:rPr>
          <w:sz w:val="26"/>
          <w:szCs w:val="26"/>
        </w:rPr>
      </w:pPr>
      <w:r w:rsidRPr="00164A5F">
        <w:rPr>
          <w:noProof/>
          <w:sz w:val="26"/>
          <w:szCs w:val="26"/>
        </w:rPr>
        <w:lastRenderedPageBreak/>
        <w:drawing>
          <wp:inline distT="0" distB="0" distL="0" distR="0" wp14:anchorId="209B1F4B" wp14:editId="7A0C4EEB">
            <wp:extent cx="5943600" cy="3298825"/>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52"/>
                    <a:stretch>
                      <a:fillRect/>
                    </a:stretch>
                  </pic:blipFill>
                  <pic:spPr>
                    <a:xfrm>
                      <a:off x="0" y="0"/>
                      <a:ext cx="5943600" cy="3298825"/>
                    </a:xfrm>
                    <a:prstGeom prst="rect">
                      <a:avLst/>
                    </a:prstGeom>
                  </pic:spPr>
                </pic:pic>
              </a:graphicData>
            </a:graphic>
          </wp:inline>
        </w:drawing>
      </w:r>
    </w:p>
    <w:p w14:paraId="58D193EC" w14:textId="77777777" w:rsidR="00DC3F15" w:rsidRPr="00164A5F" w:rsidRDefault="00DC3F15" w:rsidP="00DC3F15">
      <w:pPr>
        <w:pStyle w:val="ListParagraph"/>
        <w:numPr>
          <w:ilvl w:val="0"/>
          <w:numId w:val="13"/>
        </w:numPr>
        <w:spacing w:line="360" w:lineRule="auto"/>
        <w:rPr>
          <w:rFonts w:ascii="Times New Roman" w:hAnsi="Times New Roman" w:cs="Times New Roman"/>
          <w:sz w:val="26"/>
          <w:szCs w:val="26"/>
        </w:rPr>
      </w:pPr>
      <w:r w:rsidRPr="00164A5F">
        <w:rPr>
          <w:rFonts w:ascii="Times New Roman" w:hAnsi="Times New Roman" w:cs="Times New Roman"/>
          <w:sz w:val="26"/>
          <w:szCs w:val="26"/>
        </w:rPr>
        <w:br w:type="page"/>
      </w:r>
    </w:p>
    <w:p w14:paraId="7B24B1E7"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lastRenderedPageBreak/>
        <w:t>Lấy dữ liệu Slogan:</w:t>
      </w:r>
    </w:p>
    <w:p w14:paraId="49C9DDB5"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453C82EF" wp14:editId="3D77E484">
            <wp:extent cx="5943600" cy="352552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53"/>
                    <a:stretch>
                      <a:fillRect/>
                    </a:stretch>
                  </pic:blipFill>
                  <pic:spPr>
                    <a:xfrm>
                      <a:off x="0" y="0"/>
                      <a:ext cx="5943600" cy="3525520"/>
                    </a:xfrm>
                    <a:prstGeom prst="rect">
                      <a:avLst/>
                    </a:prstGeom>
                  </pic:spPr>
                </pic:pic>
              </a:graphicData>
            </a:graphic>
          </wp:inline>
        </w:drawing>
      </w:r>
    </w:p>
    <w:p w14:paraId="604B4D15" w14:textId="77777777" w:rsidR="00DC3F15" w:rsidRPr="00164A5F" w:rsidRDefault="00DC3F15" w:rsidP="00DC3F15">
      <w:pPr>
        <w:spacing w:line="360" w:lineRule="auto"/>
        <w:rPr>
          <w:sz w:val="26"/>
          <w:szCs w:val="26"/>
        </w:rPr>
      </w:pPr>
      <w:r w:rsidRPr="00164A5F">
        <w:rPr>
          <w:b/>
          <w:bCs/>
          <w:noProof/>
          <w:sz w:val="26"/>
          <w:szCs w:val="26"/>
        </w:rPr>
        <w:drawing>
          <wp:inline distT="0" distB="0" distL="0" distR="0" wp14:anchorId="3B865FB0" wp14:editId="2D11C492">
            <wp:extent cx="5943600" cy="288163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4"/>
                    <a:stretch>
                      <a:fillRect/>
                    </a:stretch>
                  </pic:blipFill>
                  <pic:spPr>
                    <a:xfrm>
                      <a:off x="0" y="0"/>
                      <a:ext cx="5943600" cy="2881630"/>
                    </a:xfrm>
                    <a:prstGeom prst="rect">
                      <a:avLst/>
                    </a:prstGeom>
                  </pic:spPr>
                </pic:pic>
              </a:graphicData>
            </a:graphic>
          </wp:inline>
        </w:drawing>
      </w:r>
    </w:p>
    <w:p w14:paraId="43D900C9" w14:textId="77777777" w:rsidR="00DC3F15" w:rsidRPr="00164A5F" w:rsidRDefault="00DC3F15" w:rsidP="00DC3F15">
      <w:pPr>
        <w:spacing w:line="360" w:lineRule="auto"/>
        <w:rPr>
          <w:sz w:val="26"/>
          <w:szCs w:val="26"/>
        </w:rPr>
      </w:pPr>
    </w:p>
    <w:p w14:paraId="76FFF6E8" w14:textId="77777777" w:rsidR="00DC3F15" w:rsidRPr="00164A5F" w:rsidRDefault="00DC3F15" w:rsidP="00DC3F15">
      <w:pPr>
        <w:spacing w:line="360" w:lineRule="auto"/>
        <w:rPr>
          <w:sz w:val="26"/>
          <w:szCs w:val="26"/>
        </w:rPr>
      </w:pPr>
    </w:p>
    <w:p w14:paraId="54B024F5" w14:textId="77777777" w:rsidR="00DC3F15" w:rsidRPr="00164A5F" w:rsidRDefault="00DC3F15" w:rsidP="00DC3F15">
      <w:pPr>
        <w:spacing w:line="360" w:lineRule="auto"/>
        <w:rPr>
          <w:sz w:val="26"/>
          <w:szCs w:val="26"/>
        </w:rPr>
      </w:pPr>
    </w:p>
    <w:p w14:paraId="04869C74"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Lấy thông báo gần đây:</w:t>
      </w:r>
    </w:p>
    <w:p w14:paraId="3B2CD2A0"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1DAEE284" wp14:editId="5934B4BF">
            <wp:extent cx="5943600" cy="265112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5"/>
                    <a:stretch>
                      <a:fillRect/>
                    </a:stretch>
                  </pic:blipFill>
                  <pic:spPr>
                    <a:xfrm>
                      <a:off x="0" y="0"/>
                      <a:ext cx="5943600" cy="2651125"/>
                    </a:xfrm>
                    <a:prstGeom prst="rect">
                      <a:avLst/>
                    </a:prstGeom>
                  </pic:spPr>
                </pic:pic>
              </a:graphicData>
            </a:graphic>
          </wp:inline>
        </w:drawing>
      </w:r>
    </w:p>
    <w:p w14:paraId="41991EB7"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5606F893" wp14:editId="647AFC89">
            <wp:extent cx="5943600" cy="2664460"/>
            <wp:effectExtent l="0" t="0" r="0" b="254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56"/>
                    <a:stretch>
                      <a:fillRect/>
                    </a:stretch>
                  </pic:blipFill>
                  <pic:spPr>
                    <a:xfrm>
                      <a:off x="0" y="0"/>
                      <a:ext cx="5943600" cy="2664460"/>
                    </a:xfrm>
                    <a:prstGeom prst="rect">
                      <a:avLst/>
                    </a:prstGeom>
                  </pic:spPr>
                </pic:pic>
              </a:graphicData>
            </a:graphic>
          </wp:inline>
        </w:drawing>
      </w:r>
    </w:p>
    <w:p w14:paraId="2A3C1D1C" w14:textId="77777777" w:rsidR="00DC3F15" w:rsidRPr="00164A5F" w:rsidRDefault="00DC3F15" w:rsidP="00DC3F15">
      <w:pPr>
        <w:pStyle w:val="ListParagraph"/>
        <w:numPr>
          <w:ilvl w:val="0"/>
          <w:numId w:val="13"/>
        </w:numPr>
        <w:spacing w:line="360" w:lineRule="auto"/>
        <w:rPr>
          <w:rFonts w:ascii="Times New Roman" w:hAnsi="Times New Roman" w:cs="Times New Roman"/>
          <w:sz w:val="26"/>
          <w:szCs w:val="26"/>
        </w:rPr>
      </w:pPr>
      <w:r w:rsidRPr="00164A5F">
        <w:rPr>
          <w:rFonts w:ascii="Times New Roman" w:hAnsi="Times New Roman" w:cs="Times New Roman"/>
          <w:sz w:val="26"/>
          <w:szCs w:val="26"/>
        </w:rPr>
        <w:br w:type="page"/>
      </w:r>
    </w:p>
    <w:p w14:paraId="5F3591B6"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lastRenderedPageBreak/>
        <w:t>Lấy thông báo theo thể loại:</w:t>
      </w:r>
    </w:p>
    <w:p w14:paraId="2523EB74"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5D370B81" wp14:editId="23C137BF">
            <wp:extent cx="5943600" cy="394843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7"/>
                    <a:stretch>
                      <a:fillRect/>
                    </a:stretch>
                  </pic:blipFill>
                  <pic:spPr>
                    <a:xfrm>
                      <a:off x="0" y="0"/>
                      <a:ext cx="5943600" cy="3948430"/>
                    </a:xfrm>
                    <a:prstGeom prst="rect">
                      <a:avLst/>
                    </a:prstGeom>
                  </pic:spPr>
                </pic:pic>
              </a:graphicData>
            </a:graphic>
          </wp:inline>
        </w:drawing>
      </w:r>
    </w:p>
    <w:p w14:paraId="6E0C900A" w14:textId="77777777" w:rsidR="00DC3F15" w:rsidRPr="00164A5F" w:rsidRDefault="00DC3F15" w:rsidP="00DC3F15">
      <w:pPr>
        <w:spacing w:line="360" w:lineRule="auto"/>
        <w:rPr>
          <w:sz w:val="26"/>
          <w:szCs w:val="26"/>
        </w:rPr>
      </w:pPr>
      <w:r w:rsidRPr="00164A5F">
        <w:rPr>
          <w:sz w:val="26"/>
          <w:szCs w:val="26"/>
        </w:rPr>
        <w:t>Chẳng hạn, lấy thông báo theo thể loại “Tuyển dụng”, địa chỉ SEO web hiện trên thanh địa chỉ. Đây chính là tham số meta trong bảng News.</w:t>
      </w:r>
    </w:p>
    <w:p w14:paraId="72FEB3BC" w14:textId="77777777" w:rsidR="00DC3F15" w:rsidRPr="00164A5F" w:rsidRDefault="00DC3F15" w:rsidP="00DC3F15">
      <w:pPr>
        <w:spacing w:line="360" w:lineRule="auto"/>
        <w:rPr>
          <w:sz w:val="26"/>
          <w:szCs w:val="26"/>
        </w:rPr>
      </w:pPr>
      <w:r w:rsidRPr="00164A5F">
        <w:rPr>
          <w:noProof/>
          <w:sz w:val="26"/>
          <w:szCs w:val="26"/>
        </w:rPr>
        <w:lastRenderedPageBreak/>
        <w:drawing>
          <wp:inline distT="0" distB="0" distL="0" distR="0" wp14:anchorId="468452BC" wp14:editId="5D66C08D">
            <wp:extent cx="5245100" cy="2773291"/>
            <wp:effectExtent l="0" t="0" r="0" b="8255"/>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58"/>
                    <a:stretch>
                      <a:fillRect/>
                    </a:stretch>
                  </pic:blipFill>
                  <pic:spPr>
                    <a:xfrm>
                      <a:off x="0" y="0"/>
                      <a:ext cx="5248995" cy="2775350"/>
                    </a:xfrm>
                    <a:prstGeom prst="rect">
                      <a:avLst/>
                    </a:prstGeom>
                  </pic:spPr>
                </pic:pic>
              </a:graphicData>
            </a:graphic>
          </wp:inline>
        </w:drawing>
      </w:r>
      <w:r w:rsidRPr="00164A5F">
        <w:rPr>
          <w:sz w:val="26"/>
          <w:szCs w:val="26"/>
        </w:rPr>
        <w:br w:type="page"/>
      </w:r>
    </w:p>
    <w:p w14:paraId="304226EA"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lastRenderedPageBreak/>
        <w:t>Chi tiết thông báo:</w:t>
      </w:r>
    </w:p>
    <w:p w14:paraId="74DB9CF8" w14:textId="77777777" w:rsidR="00DC3F15" w:rsidRPr="00164A5F" w:rsidRDefault="00DC3F15" w:rsidP="00DC3F15">
      <w:pPr>
        <w:spacing w:line="360" w:lineRule="auto"/>
        <w:rPr>
          <w:sz w:val="26"/>
          <w:szCs w:val="26"/>
        </w:rPr>
      </w:pPr>
      <w:r w:rsidRPr="00164A5F">
        <w:rPr>
          <w:noProof/>
          <w:sz w:val="26"/>
          <w:szCs w:val="26"/>
        </w:rPr>
        <w:drawing>
          <wp:inline distT="0" distB="0" distL="0" distR="0" wp14:anchorId="49F5BB49" wp14:editId="731EC618">
            <wp:extent cx="5943600" cy="3273425"/>
            <wp:effectExtent l="0" t="0" r="0" b="3175"/>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a:blip r:embed="rId59"/>
                    <a:stretch>
                      <a:fillRect/>
                    </a:stretch>
                  </pic:blipFill>
                  <pic:spPr>
                    <a:xfrm>
                      <a:off x="0" y="0"/>
                      <a:ext cx="5943600" cy="3273425"/>
                    </a:xfrm>
                    <a:prstGeom prst="rect">
                      <a:avLst/>
                    </a:prstGeom>
                  </pic:spPr>
                </pic:pic>
              </a:graphicData>
            </a:graphic>
          </wp:inline>
        </w:drawing>
      </w:r>
    </w:p>
    <w:p w14:paraId="2821DE9D" w14:textId="77777777" w:rsidR="00DC3F15" w:rsidRPr="00164A5F" w:rsidRDefault="00DC3F15" w:rsidP="00DC3F15">
      <w:pPr>
        <w:spacing w:line="360" w:lineRule="auto"/>
        <w:rPr>
          <w:b/>
          <w:bCs/>
          <w:sz w:val="26"/>
          <w:szCs w:val="26"/>
        </w:rPr>
      </w:pPr>
      <w:r w:rsidRPr="00164A5F">
        <w:rPr>
          <w:noProof/>
          <w:sz w:val="26"/>
          <w:szCs w:val="26"/>
        </w:rPr>
        <w:drawing>
          <wp:inline distT="0" distB="0" distL="0" distR="0" wp14:anchorId="7EA27A1B" wp14:editId="3A335386">
            <wp:extent cx="5943600" cy="3348355"/>
            <wp:effectExtent l="0" t="0" r="0" b="4445"/>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60"/>
                    <a:stretch>
                      <a:fillRect/>
                    </a:stretch>
                  </pic:blipFill>
                  <pic:spPr>
                    <a:xfrm>
                      <a:off x="0" y="0"/>
                      <a:ext cx="5943600" cy="3348355"/>
                    </a:xfrm>
                    <a:prstGeom prst="rect">
                      <a:avLst/>
                    </a:prstGeom>
                  </pic:spPr>
                </pic:pic>
              </a:graphicData>
            </a:graphic>
          </wp:inline>
        </w:drawing>
      </w:r>
    </w:p>
    <w:p w14:paraId="7050075E" w14:textId="77777777" w:rsidR="00AF1656" w:rsidRPr="00164A5F" w:rsidRDefault="00AF1656" w:rsidP="00DC3F15">
      <w:pPr>
        <w:spacing w:line="360" w:lineRule="auto"/>
        <w:rPr>
          <w:b/>
          <w:bCs/>
          <w:sz w:val="26"/>
          <w:szCs w:val="26"/>
        </w:rPr>
      </w:pPr>
    </w:p>
    <w:p w14:paraId="2A573840" w14:textId="77777777" w:rsidR="00DC3F15" w:rsidRPr="00164A5F" w:rsidRDefault="00DC3F15" w:rsidP="00DC3F15">
      <w:pPr>
        <w:pStyle w:val="Nidungvnbn"/>
        <w:ind w:firstLine="0"/>
      </w:pPr>
    </w:p>
    <w:p w14:paraId="4FBD23C5" w14:textId="1EDE64C6" w:rsidR="00DC3F15" w:rsidRPr="00164A5F" w:rsidRDefault="00DC3F15" w:rsidP="002B339C">
      <w:pPr>
        <w:pStyle w:val="Tiumccp1"/>
        <w:numPr>
          <w:ilvl w:val="0"/>
          <w:numId w:val="22"/>
        </w:numPr>
      </w:pPr>
      <w:bookmarkStart w:id="73" w:name="_Toc134741956"/>
      <w:r w:rsidRPr="00164A5F">
        <w:lastRenderedPageBreak/>
        <w:t>Các trang thông tin</w:t>
      </w:r>
      <w:bookmarkEnd w:id="73"/>
    </w:p>
    <w:p w14:paraId="13A3F5A7" w14:textId="20443809"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Trang chủ</w:t>
      </w:r>
    </w:p>
    <w:p w14:paraId="584E33C1" w14:textId="77777777" w:rsidR="00AF1656" w:rsidRPr="00164A5F" w:rsidRDefault="00DC3F15" w:rsidP="00AF1656">
      <w:pPr>
        <w:pStyle w:val="Caption"/>
      </w:pPr>
      <w:r w:rsidRPr="00164A5F">
        <w:rPr>
          <w:noProof/>
        </w:rPr>
        <w:drawing>
          <wp:inline distT="0" distB="0" distL="0" distR="0" wp14:anchorId="61DE090B" wp14:editId="1E0DCD3B">
            <wp:extent cx="5943600" cy="3171825"/>
            <wp:effectExtent l="0" t="0" r="0" b="9525"/>
            <wp:docPr id="54" name="Picture 5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website&#10;&#10;Description automatically generated"/>
                    <pic:cNvPicPr/>
                  </pic:nvPicPr>
                  <pic:blipFill>
                    <a:blip r:embed="rId61"/>
                    <a:stretch>
                      <a:fillRect/>
                    </a:stretch>
                  </pic:blipFill>
                  <pic:spPr>
                    <a:xfrm>
                      <a:off x="0" y="0"/>
                      <a:ext cx="5943600" cy="3171825"/>
                    </a:xfrm>
                    <a:prstGeom prst="rect">
                      <a:avLst/>
                    </a:prstGeom>
                  </pic:spPr>
                </pic:pic>
              </a:graphicData>
            </a:graphic>
          </wp:inline>
        </w:drawing>
      </w:r>
    </w:p>
    <w:p w14:paraId="1413B47A" w14:textId="38E32927" w:rsidR="00DC3F15" w:rsidRPr="00164A5F" w:rsidRDefault="00AF1656" w:rsidP="00AF1656">
      <w:pPr>
        <w:pStyle w:val="Caption"/>
      </w:pPr>
      <w:bookmarkStart w:id="74" w:name="_Toc134741987"/>
      <w:r w:rsidRPr="00164A5F">
        <w:t xml:space="preserve">Hình </w:t>
      </w:r>
      <w:fldSimple w:instr=" SEQ Hình \* ARABIC ">
        <w:r w:rsidR="00164A5F" w:rsidRPr="00164A5F">
          <w:rPr>
            <w:noProof/>
          </w:rPr>
          <w:t>5</w:t>
        </w:r>
      </w:fldSimple>
      <w:r w:rsidRPr="00164A5F">
        <w:t>. Trang chủ</w:t>
      </w:r>
      <w:bookmarkEnd w:id="74"/>
    </w:p>
    <w:p w14:paraId="7EF78CA0" w14:textId="6E033CBF" w:rsidR="00AF1656" w:rsidRPr="00164A5F" w:rsidRDefault="00DC3F15" w:rsidP="00AF1656">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Trang Find a job:</w:t>
      </w:r>
      <w:r w:rsidR="00AF1656" w:rsidRPr="00164A5F">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0026AD5" wp14:editId="3414BCCD">
                <wp:simplePos x="0" y="0"/>
                <wp:positionH relativeFrom="column">
                  <wp:posOffset>0</wp:posOffset>
                </wp:positionH>
                <wp:positionV relativeFrom="paragraph">
                  <wp:posOffset>3079750</wp:posOffset>
                </wp:positionV>
                <wp:extent cx="5827395" cy="635"/>
                <wp:effectExtent l="0" t="0" r="0" b="0"/>
                <wp:wrapSquare wrapText="bothSides"/>
                <wp:docPr id="2036533263" name="Text Box 1"/>
                <wp:cNvGraphicFramePr/>
                <a:graphic xmlns:a="http://schemas.openxmlformats.org/drawingml/2006/main">
                  <a:graphicData uri="http://schemas.microsoft.com/office/word/2010/wordprocessingShape">
                    <wps:wsp>
                      <wps:cNvSpPr txBox="1"/>
                      <wps:spPr>
                        <a:xfrm>
                          <a:off x="0" y="0"/>
                          <a:ext cx="5827395" cy="635"/>
                        </a:xfrm>
                        <a:prstGeom prst="rect">
                          <a:avLst/>
                        </a:prstGeom>
                        <a:solidFill>
                          <a:prstClr val="white"/>
                        </a:solidFill>
                        <a:ln>
                          <a:noFill/>
                        </a:ln>
                      </wps:spPr>
                      <wps:txbx>
                        <w:txbxContent>
                          <w:p w14:paraId="5C40E687" w14:textId="721CFA07" w:rsidR="00AF1656" w:rsidRPr="00B25C15" w:rsidRDefault="00AF1656" w:rsidP="00AF1656">
                            <w:pPr>
                              <w:pStyle w:val="Caption"/>
                              <w:rPr>
                                <w:rFonts w:eastAsiaTheme="minorHAnsi"/>
                              </w:rPr>
                            </w:pPr>
                            <w:bookmarkStart w:id="75" w:name="_Toc134741988"/>
                            <w:r>
                              <w:t xml:space="preserve">Hình </w:t>
                            </w:r>
                            <w:fldSimple w:instr=" SEQ Hình \* ARABIC ">
                              <w:r w:rsidR="00164A5F">
                                <w:rPr>
                                  <w:noProof/>
                                </w:rPr>
                                <w:t>6</w:t>
                              </w:r>
                            </w:fldSimple>
                            <w:r>
                              <w:t>. Trang Find a Job</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026AD5" id="_x0000_t202" coordsize="21600,21600" o:spt="202" path="m,l,21600r21600,l21600,xe">
                <v:stroke joinstyle="miter"/>
                <v:path gradientshapeok="t" o:connecttype="rect"/>
              </v:shapetype>
              <v:shape id="Text Box 1" o:spid="_x0000_s1026" type="#_x0000_t202" style="position:absolute;left:0;text-align:left;margin-left:0;margin-top:242.5pt;width:45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" stroked="f">
                <v:textbox style="mso-fit-shape-to-text:t" inset="0,0,0,0">
                  <w:txbxContent>
                    <w:p w14:paraId="5C40E687" w14:textId="721CFA07" w:rsidR="00AF1656" w:rsidRPr="00B25C15" w:rsidRDefault="00AF1656" w:rsidP="00AF1656">
                      <w:pPr>
                        <w:pStyle w:val="Caption"/>
                        <w:rPr>
                          <w:rFonts w:eastAsiaTheme="minorHAnsi"/>
                        </w:rPr>
                      </w:pPr>
                      <w:bookmarkStart w:id="76" w:name="_Toc134741988"/>
                      <w:r>
                        <w:t xml:space="preserve">Hình </w:t>
                      </w:r>
                      <w:fldSimple w:instr=" SEQ Hình \* ARABIC ">
                        <w:r w:rsidR="00164A5F">
                          <w:rPr>
                            <w:noProof/>
                          </w:rPr>
                          <w:t>6</w:t>
                        </w:r>
                      </w:fldSimple>
                      <w:r>
                        <w:t>. Trang Find a Job</w:t>
                      </w:r>
                      <w:bookmarkEnd w:id="76"/>
                    </w:p>
                  </w:txbxContent>
                </v:textbox>
                <w10:wrap type="square"/>
              </v:shape>
            </w:pict>
          </mc:Fallback>
        </mc:AlternateContent>
      </w:r>
      <w:r w:rsidR="00AF1656" w:rsidRPr="00164A5F">
        <w:rPr>
          <w:rFonts w:ascii="Times New Roman" w:hAnsi="Times New Roman" w:cs="Times New Roman"/>
          <w:noProof/>
        </w:rPr>
        <w:drawing>
          <wp:anchor distT="0" distB="0" distL="114300" distR="114300" simplePos="0" relativeHeight="251659264" behindDoc="0" locked="0" layoutInCell="1" allowOverlap="1" wp14:anchorId="128708EF" wp14:editId="4614F46E">
            <wp:simplePos x="0" y="0"/>
            <wp:positionH relativeFrom="margin">
              <wp:align>left</wp:align>
            </wp:positionH>
            <wp:positionV relativeFrom="paragraph">
              <wp:posOffset>284480</wp:posOffset>
            </wp:positionV>
            <wp:extent cx="5827395" cy="2899410"/>
            <wp:effectExtent l="0" t="0" r="1905" b="0"/>
            <wp:wrapSquare wrapText="bothSides"/>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31411" cy="2901456"/>
                    </a:xfrm>
                    <a:prstGeom prst="rect">
                      <a:avLst/>
                    </a:prstGeom>
                  </pic:spPr>
                </pic:pic>
              </a:graphicData>
            </a:graphic>
            <wp14:sizeRelH relativeFrom="margin">
              <wp14:pctWidth>0</wp14:pctWidth>
            </wp14:sizeRelH>
            <wp14:sizeRelV relativeFrom="margin">
              <wp14:pctHeight>0</wp14:pctHeight>
            </wp14:sizeRelV>
          </wp:anchor>
        </w:drawing>
      </w:r>
    </w:p>
    <w:p w14:paraId="7ABBE946" w14:textId="00921335"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lastRenderedPageBreak/>
        <w:t>Trang chi tiết công việc</w:t>
      </w:r>
    </w:p>
    <w:p w14:paraId="5995268A" w14:textId="77777777" w:rsidR="00AF1656" w:rsidRPr="00164A5F" w:rsidRDefault="00DC3F15" w:rsidP="00AF1656">
      <w:pPr>
        <w:keepNext/>
        <w:spacing w:line="360" w:lineRule="auto"/>
      </w:pPr>
      <w:r w:rsidRPr="00164A5F">
        <w:rPr>
          <w:noProof/>
          <w:sz w:val="26"/>
          <w:szCs w:val="26"/>
        </w:rPr>
        <w:drawing>
          <wp:inline distT="0" distB="0" distL="0" distR="0" wp14:anchorId="63FE5A7D" wp14:editId="2FE254BD">
            <wp:extent cx="5943600" cy="3442335"/>
            <wp:effectExtent l="0" t="0" r="0" b="571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0"/>
                    <a:stretch>
                      <a:fillRect/>
                    </a:stretch>
                  </pic:blipFill>
                  <pic:spPr>
                    <a:xfrm>
                      <a:off x="0" y="0"/>
                      <a:ext cx="5943600" cy="3442335"/>
                    </a:xfrm>
                    <a:prstGeom prst="rect">
                      <a:avLst/>
                    </a:prstGeom>
                  </pic:spPr>
                </pic:pic>
              </a:graphicData>
            </a:graphic>
          </wp:inline>
        </w:drawing>
      </w:r>
    </w:p>
    <w:p w14:paraId="2DABF675" w14:textId="7659A221" w:rsidR="00AF1656" w:rsidRPr="00164A5F" w:rsidRDefault="00AF1656" w:rsidP="00AF1656">
      <w:pPr>
        <w:pStyle w:val="Caption"/>
      </w:pPr>
      <w:bookmarkStart w:id="77" w:name="_Toc134741989"/>
      <w:r w:rsidRPr="00164A5F">
        <w:t xml:space="preserve">Hình </w:t>
      </w:r>
      <w:fldSimple w:instr=" SEQ Hình \* ARABIC ">
        <w:r w:rsidR="00164A5F" w:rsidRPr="00164A5F">
          <w:rPr>
            <w:noProof/>
          </w:rPr>
          <w:t>7</w:t>
        </w:r>
      </w:fldSimple>
      <w:r w:rsidRPr="00164A5F">
        <w:t>. Trang Chi tiết công việc</w:t>
      </w:r>
      <w:bookmarkEnd w:id="77"/>
    </w:p>
    <w:p w14:paraId="5DA81FBC"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Trang About</w:t>
      </w:r>
    </w:p>
    <w:p w14:paraId="54BA1D31" w14:textId="77777777" w:rsidR="00D63CF8" w:rsidRPr="00164A5F" w:rsidRDefault="00DC3F15" w:rsidP="00D63CF8">
      <w:pPr>
        <w:keepNext/>
        <w:spacing w:line="360" w:lineRule="auto"/>
      </w:pPr>
      <w:r w:rsidRPr="00164A5F">
        <w:rPr>
          <w:noProof/>
          <w:sz w:val="26"/>
          <w:szCs w:val="26"/>
        </w:rPr>
        <w:drawing>
          <wp:inline distT="0" distB="0" distL="0" distR="0" wp14:anchorId="18D99CA5" wp14:editId="343712C0">
            <wp:extent cx="5943600" cy="2575367"/>
            <wp:effectExtent l="0" t="0" r="0" b="0"/>
            <wp:docPr id="57" name="Picture 57" descr="A person holding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erson holding a tablet&#10;&#10;Description automatically generated with low confidence"/>
                    <pic:cNvPicPr/>
                  </pic:nvPicPr>
                  <pic:blipFill>
                    <a:blip r:embed="rId63"/>
                    <a:stretch>
                      <a:fillRect/>
                    </a:stretch>
                  </pic:blipFill>
                  <pic:spPr>
                    <a:xfrm>
                      <a:off x="0" y="0"/>
                      <a:ext cx="5987741" cy="2594493"/>
                    </a:xfrm>
                    <a:prstGeom prst="rect">
                      <a:avLst/>
                    </a:prstGeom>
                  </pic:spPr>
                </pic:pic>
              </a:graphicData>
            </a:graphic>
          </wp:inline>
        </w:drawing>
      </w:r>
    </w:p>
    <w:p w14:paraId="59E8A811" w14:textId="7C65E439" w:rsidR="00DC3F15" w:rsidRPr="00164A5F" w:rsidRDefault="00D63CF8" w:rsidP="00D63CF8">
      <w:pPr>
        <w:pStyle w:val="Caption"/>
      </w:pPr>
      <w:bookmarkStart w:id="78" w:name="_Toc134741990"/>
      <w:r w:rsidRPr="00164A5F">
        <w:t xml:space="preserve">Hình </w:t>
      </w:r>
      <w:fldSimple w:instr=" SEQ Hình \* ARABIC ">
        <w:r w:rsidR="00164A5F" w:rsidRPr="00164A5F">
          <w:rPr>
            <w:noProof/>
          </w:rPr>
          <w:t>8</w:t>
        </w:r>
      </w:fldSimple>
      <w:r w:rsidRPr="00164A5F">
        <w:t>. Trang about</w:t>
      </w:r>
      <w:bookmarkEnd w:id="78"/>
    </w:p>
    <w:p w14:paraId="4D846B18"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lastRenderedPageBreak/>
        <w:t>Trang blog</w:t>
      </w:r>
    </w:p>
    <w:p w14:paraId="406EE439" w14:textId="77777777" w:rsidR="00D63CF8" w:rsidRPr="00164A5F" w:rsidRDefault="00DC3F15" w:rsidP="00D63CF8">
      <w:pPr>
        <w:keepNext/>
        <w:spacing w:line="360" w:lineRule="auto"/>
      </w:pPr>
      <w:r w:rsidRPr="00164A5F">
        <w:rPr>
          <w:noProof/>
          <w:sz w:val="26"/>
          <w:szCs w:val="26"/>
        </w:rPr>
        <w:drawing>
          <wp:inline distT="0" distB="0" distL="0" distR="0" wp14:anchorId="18AB045A" wp14:editId="73D2A85D">
            <wp:extent cx="5943600" cy="3432175"/>
            <wp:effectExtent l="0" t="0" r="0" b="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64"/>
                    <a:stretch>
                      <a:fillRect/>
                    </a:stretch>
                  </pic:blipFill>
                  <pic:spPr>
                    <a:xfrm>
                      <a:off x="0" y="0"/>
                      <a:ext cx="5943600" cy="3432175"/>
                    </a:xfrm>
                    <a:prstGeom prst="rect">
                      <a:avLst/>
                    </a:prstGeom>
                  </pic:spPr>
                </pic:pic>
              </a:graphicData>
            </a:graphic>
          </wp:inline>
        </w:drawing>
      </w:r>
    </w:p>
    <w:p w14:paraId="6C0D462B" w14:textId="5FA871D6" w:rsidR="00DC3F15" w:rsidRPr="00164A5F" w:rsidRDefault="00D63CF8" w:rsidP="00D63CF8">
      <w:pPr>
        <w:pStyle w:val="Caption"/>
      </w:pPr>
      <w:bookmarkStart w:id="79" w:name="_Toc134741991"/>
      <w:r w:rsidRPr="00164A5F">
        <w:t xml:space="preserve">Hình </w:t>
      </w:r>
      <w:fldSimple w:instr=" SEQ Hình \* ARABIC ">
        <w:r w:rsidR="00164A5F" w:rsidRPr="00164A5F">
          <w:rPr>
            <w:noProof/>
          </w:rPr>
          <w:t>9</w:t>
        </w:r>
      </w:fldSimple>
      <w:r w:rsidRPr="00164A5F">
        <w:t>. Trang Blog</w:t>
      </w:r>
      <w:bookmarkEnd w:id="79"/>
    </w:p>
    <w:p w14:paraId="5449C047"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Trang chi tiết thông báo</w:t>
      </w:r>
    </w:p>
    <w:p w14:paraId="32D1AECE" w14:textId="77777777" w:rsidR="00D63CF8" w:rsidRPr="00164A5F" w:rsidRDefault="00DC3F15" w:rsidP="00D63CF8">
      <w:pPr>
        <w:keepNext/>
        <w:spacing w:line="360" w:lineRule="auto"/>
      </w:pPr>
      <w:r w:rsidRPr="00164A5F">
        <w:rPr>
          <w:noProof/>
          <w:sz w:val="26"/>
          <w:szCs w:val="26"/>
        </w:rPr>
        <w:drawing>
          <wp:inline distT="0" distB="0" distL="0" distR="0" wp14:anchorId="7391F669" wp14:editId="793473F1">
            <wp:extent cx="5943533" cy="2644815"/>
            <wp:effectExtent l="0" t="0" r="635" b="3175"/>
            <wp:docPr id="59" name="Picture 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low confidence"/>
                    <pic:cNvPicPr/>
                  </pic:nvPicPr>
                  <pic:blipFill>
                    <a:blip r:embed="rId65"/>
                    <a:stretch>
                      <a:fillRect/>
                    </a:stretch>
                  </pic:blipFill>
                  <pic:spPr>
                    <a:xfrm>
                      <a:off x="0" y="0"/>
                      <a:ext cx="5950017" cy="2647700"/>
                    </a:xfrm>
                    <a:prstGeom prst="rect">
                      <a:avLst/>
                    </a:prstGeom>
                  </pic:spPr>
                </pic:pic>
              </a:graphicData>
            </a:graphic>
          </wp:inline>
        </w:drawing>
      </w:r>
    </w:p>
    <w:p w14:paraId="51BAAC50" w14:textId="7D6A3C30" w:rsidR="00DC3F15" w:rsidRPr="00164A5F" w:rsidRDefault="00D63CF8" w:rsidP="00D63CF8">
      <w:pPr>
        <w:pStyle w:val="Caption"/>
      </w:pPr>
      <w:bookmarkStart w:id="80" w:name="_Toc134741992"/>
      <w:r w:rsidRPr="00164A5F">
        <w:t xml:space="preserve">Hình </w:t>
      </w:r>
      <w:fldSimple w:instr=" SEQ Hình \* ARABIC ">
        <w:r w:rsidR="00164A5F" w:rsidRPr="00164A5F">
          <w:rPr>
            <w:noProof/>
          </w:rPr>
          <w:t>10</w:t>
        </w:r>
      </w:fldSimple>
      <w:r w:rsidRPr="00164A5F">
        <w:t>. Trang Chi tiết thông báo</w:t>
      </w:r>
      <w:bookmarkEnd w:id="80"/>
    </w:p>
    <w:p w14:paraId="01716124"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lastRenderedPageBreak/>
        <w:t>Trang thông báo theo hạng mục</w:t>
      </w:r>
    </w:p>
    <w:p w14:paraId="3B4B39EF" w14:textId="77777777" w:rsidR="00D63CF8" w:rsidRPr="00164A5F" w:rsidRDefault="00DC3F15" w:rsidP="00D63CF8">
      <w:pPr>
        <w:keepNext/>
        <w:spacing w:line="360" w:lineRule="auto"/>
      </w:pPr>
      <w:r w:rsidRPr="00164A5F">
        <w:rPr>
          <w:noProof/>
          <w:sz w:val="26"/>
          <w:szCs w:val="26"/>
        </w:rPr>
        <w:drawing>
          <wp:inline distT="0" distB="0" distL="0" distR="0" wp14:anchorId="42881BA2" wp14:editId="7A98DAEF">
            <wp:extent cx="5943600" cy="332359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66"/>
                    <a:stretch>
                      <a:fillRect/>
                    </a:stretch>
                  </pic:blipFill>
                  <pic:spPr>
                    <a:xfrm>
                      <a:off x="0" y="0"/>
                      <a:ext cx="5943600" cy="3323590"/>
                    </a:xfrm>
                    <a:prstGeom prst="rect">
                      <a:avLst/>
                    </a:prstGeom>
                  </pic:spPr>
                </pic:pic>
              </a:graphicData>
            </a:graphic>
          </wp:inline>
        </w:drawing>
      </w:r>
    </w:p>
    <w:p w14:paraId="75A86104" w14:textId="560995CD" w:rsidR="00DC3F15" w:rsidRPr="00164A5F" w:rsidRDefault="00D63CF8" w:rsidP="00D63CF8">
      <w:pPr>
        <w:pStyle w:val="Caption"/>
      </w:pPr>
      <w:bookmarkStart w:id="81" w:name="_Toc134741993"/>
      <w:r w:rsidRPr="00164A5F">
        <w:t xml:space="preserve">Hình </w:t>
      </w:r>
      <w:fldSimple w:instr=" SEQ Hình \* ARABIC ">
        <w:r w:rsidR="00164A5F" w:rsidRPr="00164A5F">
          <w:rPr>
            <w:noProof/>
          </w:rPr>
          <w:t>11</w:t>
        </w:r>
      </w:fldSimple>
      <w:r w:rsidRPr="00164A5F">
        <w:t>. Trang thông báo theo hạng mục</w:t>
      </w:r>
      <w:bookmarkEnd w:id="81"/>
    </w:p>
    <w:p w14:paraId="579EC679" w14:textId="77777777" w:rsidR="00DC3F15" w:rsidRPr="00164A5F" w:rsidRDefault="00DC3F15" w:rsidP="00DC3F15">
      <w:pPr>
        <w:pStyle w:val="ListParagraph"/>
        <w:numPr>
          <w:ilvl w:val="0"/>
          <w:numId w:val="14"/>
        </w:numPr>
        <w:spacing w:line="360" w:lineRule="auto"/>
        <w:rPr>
          <w:rFonts w:ascii="Times New Roman" w:hAnsi="Times New Roman" w:cs="Times New Roman"/>
          <w:sz w:val="26"/>
          <w:szCs w:val="26"/>
        </w:rPr>
      </w:pPr>
      <w:r w:rsidRPr="00164A5F">
        <w:rPr>
          <w:rFonts w:ascii="Times New Roman" w:hAnsi="Times New Roman" w:cs="Times New Roman"/>
          <w:sz w:val="26"/>
          <w:szCs w:val="26"/>
        </w:rPr>
        <w:t>Trang Contact</w:t>
      </w:r>
    </w:p>
    <w:p w14:paraId="457F6508" w14:textId="77777777" w:rsidR="00D63CF8" w:rsidRPr="00164A5F" w:rsidRDefault="00DC3F15" w:rsidP="00D63CF8">
      <w:pPr>
        <w:keepNext/>
        <w:spacing w:line="360" w:lineRule="auto"/>
      </w:pPr>
      <w:r w:rsidRPr="00164A5F">
        <w:rPr>
          <w:noProof/>
          <w:sz w:val="26"/>
          <w:szCs w:val="26"/>
        </w:rPr>
        <w:drawing>
          <wp:inline distT="0" distB="0" distL="0" distR="0" wp14:anchorId="5513EECC" wp14:editId="53ACBB91">
            <wp:extent cx="5943600" cy="2708475"/>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7"/>
                    <a:stretch>
                      <a:fillRect/>
                    </a:stretch>
                  </pic:blipFill>
                  <pic:spPr>
                    <a:xfrm>
                      <a:off x="0" y="0"/>
                      <a:ext cx="5952400" cy="2712485"/>
                    </a:xfrm>
                    <a:prstGeom prst="rect">
                      <a:avLst/>
                    </a:prstGeom>
                  </pic:spPr>
                </pic:pic>
              </a:graphicData>
            </a:graphic>
          </wp:inline>
        </w:drawing>
      </w:r>
    </w:p>
    <w:p w14:paraId="6C5F8262" w14:textId="5A65C11A" w:rsidR="00DC3F15" w:rsidRPr="00164A5F" w:rsidRDefault="00D63CF8" w:rsidP="00D63CF8">
      <w:pPr>
        <w:pStyle w:val="Caption"/>
      </w:pPr>
      <w:bookmarkStart w:id="82" w:name="_Toc134741994"/>
      <w:r w:rsidRPr="00164A5F">
        <w:t xml:space="preserve">Hình </w:t>
      </w:r>
      <w:fldSimple w:instr=" SEQ Hình \* ARABIC ">
        <w:r w:rsidR="00164A5F" w:rsidRPr="00164A5F">
          <w:rPr>
            <w:noProof/>
          </w:rPr>
          <w:t>12</w:t>
        </w:r>
      </w:fldSimple>
      <w:r w:rsidRPr="00164A5F">
        <w:t>. Trang Contact</w:t>
      </w:r>
      <w:bookmarkEnd w:id="82"/>
    </w:p>
    <w:p w14:paraId="60E47F59" w14:textId="03DAF89A" w:rsidR="00DC3F15" w:rsidRPr="00164A5F" w:rsidRDefault="00DC3F15" w:rsidP="001161F0">
      <w:pPr>
        <w:pStyle w:val="Tiumccp1"/>
        <w:ind w:left="720"/>
        <w:jc w:val="center"/>
      </w:pPr>
      <w:bookmarkStart w:id="83" w:name="_Toc134741957"/>
      <w:r w:rsidRPr="00164A5F">
        <w:lastRenderedPageBreak/>
        <w:t>CHƯƠNG 4 – THIẾT KẾ TRANG QUẢN TRỊ</w:t>
      </w:r>
      <w:bookmarkEnd w:id="83"/>
    </w:p>
    <w:p w14:paraId="306741EF" w14:textId="641B417F" w:rsidR="008C6C39" w:rsidRPr="00164A5F" w:rsidRDefault="008C6C39" w:rsidP="00DC3F15">
      <w:pPr>
        <w:pStyle w:val="Tiumccp1"/>
        <w:numPr>
          <w:ilvl w:val="0"/>
          <w:numId w:val="19"/>
        </w:numPr>
      </w:pPr>
      <w:bookmarkStart w:id="84" w:name="_Toc134741958"/>
      <w:r w:rsidRPr="00164A5F">
        <w:t>Cấu trúc thư mục</w:t>
      </w:r>
      <w:bookmarkEnd w:id="84"/>
    </w:p>
    <w:p w14:paraId="3C7A475E" w14:textId="77777777" w:rsidR="00164A5F" w:rsidRPr="00164A5F" w:rsidRDefault="008C6C39" w:rsidP="00164A5F">
      <w:pPr>
        <w:pStyle w:val="Nidungvnbn"/>
        <w:keepNext/>
      </w:pPr>
      <w:r w:rsidRPr="00164A5F">
        <w:rPr>
          <w:noProof/>
        </w:rPr>
        <w:drawing>
          <wp:inline distT="0" distB="0" distL="0" distR="0" wp14:anchorId="557D5555" wp14:editId="443F79E4">
            <wp:extent cx="2895749" cy="5359675"/>
            <wp:effectExtent l="0" t="0" r="0" b="0"/>
            <wp:docPr id="1478016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16736" name="Picture 1" descr="A screenshot of a computer&#10;&#10;Description automatically generated"/>
                    <pic:cNvPicPr/>
                  </pic:nvPicPr>
                  <pic:blipFill>
                    <a:blip r:embed="rId68"/>
                    <a:stretch>
                      <a:fillRect/>
                    </a:stretch>
                  </pic:blipFill>
                  <pic:spPr>
                    <a:xfrm>
                      <a:off x="0" y="0"/>
                      <a:ext cx="2895749" cy="5359675"/>
                    </a:xfrm>
                    <a:prstGeom prst="rect">
                      <a:avLst/>
                    </a:prstGeom>
                  </pic:spPr>
                </pic:pic>
              </a:graphicData>
            </a:graphic>
          </wp:inline>
        </w:drawing>
      </w:r>
    </w:p>
    <w:p w14:paraId="6A7E783F" w14:textId="2E3A3CD3" w:rsidR="008C6C39" w:rsidRPr="00164A5F" w:rsidRDefault="00164A5F" w:rsidP="00164A5F">
      <w:pPr>
        <w:pStyle w:val="Caption"/>
      </w:pPr>
      <w:bookmarkStart w:id="85" w:name="_Toc134741995"/>
      <w:r w:rsidRPr="00164A5F">
        <w:t xml:space="preserve">Hình </w:t>
      </w:r>
      <w:fldSimple w:instr=" SEQ Hình \* ARABIC ">
        <w:r w:rsidRPr="00164A5F">
          <w:rPr>
            <w:noProof/>
          </w:rPr>
          <w:t>13</w:t>
        </w:r>
      </w:fldSimple>
      <w:r w:rsidRPr="00164A5F">
        <w:t>. Cấu trúc thư mục trang quản trị</w:t>
      </w:r>
      <w:bookmarkEnd w:id="85"/>
    </w:p>
    <w:p w14:paraId="7E54C7C8" w14:textId="44A2B0D9" w:rsidR="00DC3F15" w:rsidRPr="00164A5F" w:rsidRDefault="005D67E6" w:rsidP="00DC3F15">
      <w:pPr>
        <w:pStyle w:val="Tiumccp1"/>
        <w:numPr>
          <w:ilvl w:val="0"/>
          <w:numId w:val="19"/>
        </w:numPr>
      </w:pPr>
      <w:bookmarkStart w:id="86" w:name="_Toc134741959"/>
      <w:r w:rsidRPr="00164A5F">
        <w:t>Tạo giao diện và cấu hình</w:t>
      </w:r>
      <w:bookmarkEnd w:id="86"/>
    </w:p>
    <w:p w14:paraId="3F5C1025" w14:textId="45AC02CA" w:rsidR="005D67E6" w:rsidRPr="00164A5F" w:rsidRDefault="005D67E6" w:rsidP="005D67E6">
      <w:pPr>
        <w:pStyle w:val="Nidungvnbn"/>
      </w:pPr>
      <w:r w:rsidRPr="00164A5F">
        <w:t>Sử dụng template mẫu của Bootstrap, chỉnh sửa phù hợp với các chức năng quản lý của trang web. Với trang quản lý của CooIntern, admin có thể quản lý các chức năng sau đây:</w:t>
      </w:r>
    </w:p>
    <w:p w14:paraId="04917AF5" w14:textId="4A7E6ED3" w:rsidR="005D67E6" w:rsidRPr="00164A5F" w:rsidRDefault="005D67E6" w:rsidP="005D67E6">
      <w:pPr>
        <w:pStyle w:val="Nidungvnbn"/>
        <w:numPr>
          <w:ilvl w:val="0"/>
          <w:numId w:val="14"/>
        </w:numPr>
        <w:jc w:val="left"/>
      </w:pPr>
      <w:r w:rsidRPr="00164A5F">
        <w:lastRenderedPageBreak/>
        <w:t>Quản lý Header: Quản lý Menu, Logo, Banner</w:t>
      </w:r>
    </w:p>
    <w:p w14:paraId="1B9F3869" w14:textId="4B1CDD79" w:rsidR="005D67E6" w:rsidRPr="00164A5F" w:rsidRDefault="005D67E6" w:rsidP="005D67E6">
      <w:pPr>
        <w:pStyle w:val="Nidungvnbn"/>
        <w:numPr>
          <w:ilvl w:val="0"/>
          <w:numId w:val="14"/>
        </w:numPr>
        <w:jc w:val="left"/>
      </w:pPr>
      <w:r w:rsidRPr="00164A5F">
        <w:t>Quản lý Tin tức:</w:t>
      </w:r>
      <w:r w:rsidR="00B746CB" w:rsidRPr="00164A5F">
        <w:t xml:space="preserve"> Quản lý danh mục tin tức (phân loại tin tức) và chi tiết của từng loại tin tức</w:t>
      </w:r>
    </w:p>
    <w:p w14:paraId="134B704D" w14:textId="271F3437" w:rsidR="005D67E6" w:rsidRPr="00164A5F" w:rsidRDefault="005D67E6" w:rsidP="005D67E6">
      <w:pPr>
        <w:pStyle w:val="Nidungvnbn"/>
        <w:numPr>
          <w:ilvl w:val="0"/>
          <w:numId w:val="14"/>
        </w:numPr>
        <w:jc w:val="left"/>
      </w:pPr>
      <w:r w:rsidRPr="00164A5F">
        <w:t>Quản lý Công việc</w:t>
      </w:r>
      <w:r w:rsidR="00B746CB" w:rsidRPr="00164A5F">
        <w:t xml:space="preserve">: Quản lý chi tiết thông tin các công việc </w:t>
      </w:r>
    </w:p>
    <w:p w14:paraId="2DF6394C" w14:textId="4E2CAFAB" w:rsidR="005D67E6" w:rsidRPr="00164A5F" w:rsidRDefault="005D67E6" w:rsidP="005D67E6">
      <w:pPr>
        <w:pStyle w:val="Nidungvnbn"/>
        <w:numPr>
          <w:ilvl w:val="0"/>
          <w:numId w:val="14"/>
        </w:numPr>
        <w:jc w:val="left"/>
      </w:pPr>
      <w:r w:rsidRPr="00164A5F">
        <w:t>Quản lý Slogans</w:t>
      </w:r>
      <w:r w:rsidR="00B746CB" w:rsidRPr="00164A5F">
        <w:t>: Quản lý các slogan, được hiển thị trên trang web</w:t>
      </w:r>
    </w:p>
    <w:p w14:paraId="6A537143" w14:textId="7983618E" w:rsidR="005D67E6" w:rsidRPr="00164A5F" w:rsidRDefault="005D67E6" w:rsidP="005D67E6">
      <w:pPr>
        <w:pStyle w:val="Nidungvnbn"/>
        <w:numPr>
          <w:ilvl w:val="0"/>
          <w:numId w:val="14"/>
        </w:numPr>
        <w:jc w:val="left"/>
      </w:pPr>
      <w:r w:rsidRPr="00164A5F">
        <w:t>Quản lý Danh mục</w:t>
      </w:r>
      <w:r w:rsidR="00B746CB" w:rsidRPr="00164A5F">
        <w:t>: Quản lý danh mục công việc</w:t>
      </w:r>
    </w:p>
    <w:p w14:paraId="46A1E764" w14:textId="054FC27C" w:rsidR="005D67E6" w:rsidRPr="00164A5F" w:rsidRDefault="005D67E6" w:rsidP="005D67E6">
      <w:pPr>
        <w:pStyle w:val="Nidungvnbn"/>
        <w:numPr>
          <w:ilvl w:val="0"/>
          <w:numId w:val="14"/>
        </w:numPr>
        <w:jc w:val="left"/>
      </w:pPr>
      <w:r w:rsidRPr="00164A5F">
        <w:t>Quản lý Footer</w:t>
      </w:r>
      <w:r w:rsidR="00B746CB" w:rsidRPr="00164A5F">
        <w:t>: Quản lý thông tin Footer</w:t>
      </w:r>
    </w:p>
    <w:p w14:paraId="61FCA93A" w14:textId="77777777" w:rsidR="00D63CF8" w:rsidRPr="00164A5F" w:rsidRDefault="005D67E6" w:rsidP="00D63CF8">
      <w:pPr>
        <w:pStyle w:val="Nidungvnbn"/>
        <w:keepNext/>
        <w:ind w:firstLine="0"/>
      </w:pPr>
      <w:r w:rsidRPr="00164A5F">
        <w:rPr>
          <w:noProof/>
        </w:rPr>
        <w:drawing>
          <wp:inline distT="0" distB="0" distL="0" distR="0" wp14:anchorId="4ACF6D54" wp14:editId="3C07018C">
            <wp:extent cx="5791835" cy="2947670"/>
            <wp:effectExtent l="0" t="0" r="0" b="5080"/>
            <wp:docPr id="94559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96326" name=""/>
                    <pic:cNvPicPr/>
                  </pic:nvPicPr>
                  <pic:blipFill>
                    <a:blip r:embed="rId69"/>
                    <a:stretch>
                      <a:fillRect/>
                    </a:stretch>
                  </pic:blipFill>
                  <pic:spPr>
                    <a:xfrm>
                      <a:off x="0" y="0"/>
                      <a:ext cx="5791835" cy="2947670"/>
                    </a:xfrm>
                    <a:prstGeom prst="rect">
                      <a:avLst/>
                    </a:prstGeom>
                  </pic:spPr>
                </pic:pic>
              </a:graphicData>
            </a:graphic>
          </wp:inline>
        </w:drawing>
      </w:r>
    </w:p>
    <w:p w14:paraId="120358CF" w14:textId="35E7ADC9" w:rsidR="005D67E6" w:rsidRPr="00164A5F" w:rsidRDefault="00D63CF8" w:rsidP="00D63CF8">
      <w:pPr>
        <w:pStyle w:val="Caption"/>
      </w:pPr>
      <w:bookmarkStart w:id="87" w:name="_Toc134741996"/>
      <w:r w:rsidRPr="00164A5F">
        <w:t xml:space="preserve">Hình </w:t>
      </w:r>
      <w:fldSimple w:instr=" SEQ Hình \* ARABIC ">
        <w:r w:rsidR="00164A5F" w:rsidRPr="00164A5F">
          <w:rPr>
            <w:noProof/>
          </w:rPr>
          <w:t>14</w:t>
        </w:r>
      </w:fldSimple>
      <w:r w:rsidRPr="00164A5F">
        <w:t>. Giao diện trang quản trị</w:t>
      </w:r>
      <w:bookmarkEnd w:id="87"/>
    </w:p>
    <w:p w14:paraId="6F9FE9A9" w14:textId="77777777" w:rsidR="00D63CF8" w:rsidRPr="00164A5F" w:rsidRDefault="00D63CF8" w:rsidP="00D63CF8"/>
    <w:p w14:paraId="7AE3F4FF" w14:textId="77777777" w:rsidR="00164A5F" w:rsidRPr="00164A5F" w:rsidRDefault="00164A5F" w:rsidP="00D63CF8"/>
    <w:p w14:paraId="693DEF32" w14:textId="77777777" w:rsidR="00164A5F" w:rsidRPr="00164A5F" w:rsidRDefault="00164A5F" w:rsidP="00D63CF8"/>
    <w:p w14:paraId="24A29F5F" w14:textId="77777777" w:rsidR="00164A5F" w:rsidRPr="00164A5F" w:rsidRDefault="00164A5F" w:rsidP="00D63CF8"/>
    <w:p w14:paraId="696D2FB9" w14:textId="77777777" w:rsidR="00164A5F" w:rsidRPr="00164A5F" w:rsidRDefault="00164A5F" w:rsidP="00D63CF8"/>
    <w:p w14:paraId="76D654CE" w14:textId="77777777" w:rsidR="00164A5F" w:rsidRPr="00164A5F" w:rsidRDefault="00164A5F" w:rsidP="00D63CF8"/>
    <w:p w14:paraId="3413A06B" w14:textId="77777777" w:rsidR="00164A5F" w:rsidRPr="00164A5F" w:rsidRDefault="00164A5F" w:rsidP="00D63CF8"/>
    <w:p w14:paraId="7B7C1729" w14:textId="77777777" w:rsidR="00164A5F" w:rsidRPr="00164A5F" w:rsidRDefault="00164A5F" w:rsidP="00D63CF8"/>
    <w:p w14:paraId="031FCE81" w14:textId="77777777" w:rsidR="00164A5F" w:rsidRPr="00164A5F" w:rsidRDefault="00164A5F" w:rsidP="00D63CF8"/>
    <w:p w14:paraId="595751A1" w14:textId="77777777" w:rsidR="00164A5F" w:rsidRPr="00164A5F" w:rsidRDefault="00164A5F" w:rsidP="00D63CF8"/>
    <w:p w14:paraId="0363EC23" w14:textId="77777777" w:rsidR="00164A5F" w:rsidRPr="00164A5F" w:rsidRDefault="00164A5F" w:rsidP="00D63CF8"/>
    <w:p w14:paraId="1A9A7D7B" w14:textId="77777777" w:rsidR="00164A5F" w:rsidRPr="00164A5F" w:rsidRDefault="00164A5F" w:rsidP="00D63CF8"/>
    <w:p w14:paraId="2CF89213" w14:textId="77777777" w:rsidR="00164A5F" w:rsidRPr="00164A5F" w:rsidRDefault="00164A5F" w:rsidP="00D63CF8"/>
    <w:p w14:paraId="676BD050" w14:textId="58080240" w:rsidR="00B746CB" w:rsidRPr="00164A5F" w:rsidRDefault="00B746CB" w:rsidP="00B746CB">
      <w:pPr>
        <w:pStyle w:val="Nidungvnbn"/>
      </w:pPr>
      <w:r w:rsidRPr="00164A5F">
        <w:lastRenderedPageBreak/>
        <w:t>Tạo giao diện chung cho Backend tại file _LayoutAdmin.cshtml.</w:t>
      </w:r>
    </w:p>
    <w:p w14:paraId="2D9A8FE2" w14:textId="0B04EBC4" w:rsidR="00B746CB" w:rsidRPr="00164A5F" w:rsidRDefault="00B746CB" w:rsidP="004A0F24">
      <w:pPr>
        <w:pStyle w:val="Nidungvnbn"/>
        <w:ind w:firstLine="0"/>
      </w:pPr>
      <w:r w:rsidRPr="00164A5F">
        <w:rPr>
          <w:noProof/>
        </w:rPr>
        <w:drawing>
          <wp:inline distT="0" distB="0" distL="0" distR="0" wp14:anchorId="56D569A9" wp14:editId="7CD91B44">
            <wp:extent cx="5791835" cy="2489835"/>
            <wp:effectExtent l="0" t="0" r="0" b="5715"/>
            <wp:docPr id="4685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3179" name=""/>
                    <pic:cNvPicPr/>
                  </pic:nvPicPr>
                  <pic:blipFill>
                    <a:blip r:embed="rId70"/>
                    <a:stretch>
                      <a:fillRect/>
                    </a:stretch>
                  </pic:blipFill>
                  <pic:spPr>
                    <a:xfrm>
                      <a:off x="0" y="0"/>
                      <a:ext cx="5791835" cy="2489835"/>
                    </a:xfrm>
                    <a:prstGeom prst="rect">
                      <a:avLst/>
                    </a:prstGeom>
                  </pic:spPr>
                </pic:pic>
              </a:graphicData>
            </a:graphic>
          </wp:inline>
        </w:drawing>
      </w:r>
    </w:p>
    <w:p w14:paraId="4E2552FE" w14:textId="4B1C11DB" w:rsidR="00B746CB" w:rsidRPr="00164A5F" w:rsidRDefault="00B746CB" w:rsidP="004A0F24">
      <w:pPr>
        <w:pStyle w:val="Nidungvnbn"/>
        <w:ind w:firstLine="0"/>
      </w:pPr>
      <w:r w:rsidRPr="00164A5F">
        <w:rPr>
          <w:noProof/>
        </w:rPr>
        <w:drawing>
          <wp:inline distT="0" distB="0" distL="0" distR="0" wp14:anchorId="0EE5E909" wp14:editId="5345C7E3">
            <wp:extent cx="5791835" cy="2555875"/>
            <wp:effectExtent l="0" t="0" r="0" b="0"/>
            <wp:docPr id="33227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77049" name=""/>
                    <pic:cNvPicPr/>
                  </pic:nvPicPr>
                  <pic:blipFill>
                    <a:blip r:embed="rId71"/>
                    <a:stretch>
                      <a:fillRect/>
                    </a:stretch>
                  </pic:blipFill>
                  <pic:spPr>
                    <a:xfrm>
                      <a:off x="0" y="0"/>
                      <a:ext cx="5791835" cy="2555875"/>
                    </a:xfrm>
                    <a:prstGeom prst="rect">
                      <a:avLst/>
                    </a:prstGeom>
                  </pic:spPr>
                </pic:pic>
              </a:graphicData>
            </a:graphic>
          </wp:inline>
        </w:drawing>
      </w:r>
    </w:p>
    <w:p w14:paraId="177FD3BF" w14:textId="77777777" w:rsidR="00C00A9B" w:rsidRPr="00164A5F" w:rsidRDefault="00B746CB" w:rsidP="00B746CB">
      <w:pPr>
        <w:pStyle w:val="Nidungvnbn"/>
      </w:pPr>
      <w:r w:rsidRPr="00164A5F">
        <w:t>Định tuyến cho phần quản trị chạy trang mặc định là trang Index.cshtml trong Views/HomeAdmin/ bằng cách mở file AdminAreaRegistration.cs trong phần Admin.</w:t>
      </w:r>
    </w:p>
    <w:p w14:paraId="5114AC7F" w14:textId="34459CF4" w:rsidR="00B746CB" w:rsidRPr="00164A5F" w:rsidRDefault="00C00A9B" w:rsidP="004A0F24">
      <w:pPr>
        <w:pStyle w:val="Nidungvnbn"/>
        <w:ind w:firstLine="0"/>
      </w:pPr>
      <w:r w:rsidRPr="00164A5F">
        <w:rPr>
          <w:noProof/>
        </w:rPr>
        <w:lastRenderedPageBreak/>
        <w:drawing>
          <wp:inline distT="0" distB="0" distL="0" distR="0" wp14:anchorId="6DA31E6B" wp14:editId="13FE533B">
            <wp:extent cx="5791835" cy="2562860"/>
            <wp:effectExtent l="0" t="0" r="0" b="8890"/>
            <wp:docPr id="17041651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5141" name="Picture 1" descr="A screenshot of a computer&#10;&#10;Description automatically generated with medium confidence"/>
                    <pic:cNvPicPr/>
                  </pic:nvPicPr>
                  <pic:blipFill>
                    <a:blip r:embed="rId72"/>
                    <a:stretch>
                      <a:fillRect/>
                    </a:stretch>
                  </pic:blipFill>
                  <pic:spPr>
                    <a:xfrm>
                      <a:off x="0" y="0"/>
                      <a:ext cx="5791835" cy="2562860"/>
                    </a:xfrm>
                    <a:prstGeom prst="rect">
                      <a:avLst/>
                    </a:prstGeom>
                  </pic:spPr>
                </pic:pic>
              </a:graphicData>
            </a:graphic>
          </wp:inline>
        </w:drawing>
      </w:r>
      <w:r w:rsidR="00B746CB" w:rsidRPr="00164A5F">
        <w:t xml:space="preserve"> </w:t>
      </w:r>
    </w:p>
    <w:p w14:paraId="0B82BAA2" w14:textId="4D46D86B" w:rsidR="00C00A9B" w:rsidRPr="00164A5F" w:rsidRDefault="00C00A9B" w:rsidP="00B746CB">
      <w:pPr>
        <w:pStyle w:val="Nidungvnbn"/>
      </w:pPr>
      <w:r w:rsidRPr="00164A5F">
        <w:t>Để tránh đụng độ, cần định tuy</w:t>
      </w:r>
      <w:r w:rsidR="001B0920" w:rsidRPr="00164A5F">
        <w:t>ế</w:t>
      </w:r>
      <w:r w:rsidRPr="00164A5F">
        <w:t>n lại url tại RouteConfig.cs:</w:t>
      </w:r>
    </w:p>
    <w:p w14:paraId="481CC2A1" w14:textId="124764D2" w:rsidR="00C00A9B" w:rsidRPr="00164A5F" w:rsidRDefault="00C00A9B" w:rsidP="004A0F24">
      <w:pPr>
        <w:pStyle w:val="Nidungvnbn"/>
        <w:ind w:firstLine="0"/>
      </w:pPr>
      <w:r w:rsidRPr="00164A5F">
        <w:rPr>
          <w:noProof/>
        </w:rPr>
        <w:drawing>
          <wp:inline distT="0" distB="0" distL="0" distR="0" wp14:anchorId="57F394BE" wp14:editId="17CC23C9">
            <wp:extent cx="5791835" cy="2673985"/>
            <wp:effectExtent l="0" t="0" r="0" b="0"/>
            <wp:docPr id="40455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2603" name=""/>
                    <pic:cNvPicPr/>
                  </pic:nvPicPr>
                  <pic:blipFill>
                    <a:blip r:embed="rId73"/>
                    <a:stretch>
                      <a:fillRect/>
                    </a:stretch>
                  </pic:blipFill>
                  <pic:spPr>
                    <a:xfrm>
                      <a:off x="0" y="0"/>
                      <a:ext cx="5791835" cy="2673985"/>
                    </a:xfrm>
                    <a:prstGeom prst="rect">
                      <a:avLst/>
                    </a:prstGeom>
                  </pic:spPr>
                </pic:pic>
              </a:graphicData>
            </a:graphic>
          </wp:inline>
        </w:drawing>
      </w:r>
    </w:p>
    <w:p w14:paraId="223C9294" w14:textId="7F19F52C" w:rsidR="005D67E6" w:rsidRPr="00164A5F" w:rsidRDefault="00C00A9B" w:rsidP="00DC3F15">
      <w:pPr>
        <w:pStyle w:val="Tiumccp1"/>
        <w:numPr>
          <w:ilvl w:val="0"/>
          <w:numId w:val="19"/>
        </w:numPr>
      </w:pPr>
      <w:bookmarkStart w:id="88" w:name="_Toc134741960"/>
      <w:r w:rsidRPr="00164A5F">
        <w:t>Tạo Controller</w:t>
      </w:r>
      <w:bookmarkEnd w:id="88"/>
    </w:p>
    <w:p w14:paraId="49AED745" w14:textId="2BB1A5E2" w:rsidR="00C00A9B" w:rsidRPr="00164A5F" w:rsidRDefault="00C00A9B" w:rsidP="00C00A9B">
      <w:pPr>
        <w:pStyle w:val="Nidungvnbn"/>
      </w:pPr>
      <w:r w:rsidRPr="00164A5F">
        <w:t xml:space="preserve">Tạo các Controller, để có thể razor code, sử dụng Entiy Framework. </w:t>
      </w:r>
    </w:p>
    <w:p w14:paraId="3EB3C319" w14:textId="3688FB54" w:rsidR="00C00A9B" w:rsidRPr="00164A5F" w:rsidRDefault="00C00A9B" w:rsidP="004A0F24">
      <w:pPr>
        <w:pStyle w:val="Nidungvnbn"/>
        <w:ind w:firstLine="0"/>
      </w:pPr>
      <w:r w:rsidRPr="00164A5F">
        <w:rPr>
          <w:noProof/>
        </w:rPr>
        <w:lastRenderedPageBreak/>
        <w:drawing>
          <wp:inline distT="0" distB="0" distL="0" distR="0" wp14:anchorId="401E9D8F" wp14:editId="1E9B5670">
            <wp:extent cx="4990888" cy="2911032"/>
            <wp:effectExtent l="0" t="0" r="635" b="3810"/>
            <wp:docPr id="12566587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58710" name="Picture 1" descr="A screenshot of a computer&#10;&#10;Description automatically generated with medium confidence"/>
                    <pic:cNvPicPr/>
                  </pic:nvPicPr>
                  <pic:blipFill>
                    <a:blip r:embed="rId74"/>
                    <a:stretch>
                      <a:fillRect/>
                    </a:stretch>
                  </pic:blipFill>
                  <pic:spPr>
                    <a:xfrm>
                      <a:off x="0" y="0"/>
                      <a:ext cx="4993613" cy="2912622"/>
                    </a:xfrm>
                    <a:prstGeom prst="rect">
                      <a:avLst/>
                    </a:prstGeom>
                  </pic:spPr>
                </pic:pic>
              </a:graphicData>
            </a:graphic>
          </wp:inline>
        </w:drawing>
      </w:r>
    </w:p>
    <w:p w14:paraId="35BCADE5" w14:textId="35CBE547" w:rsidR="00C00A9B" w:rsidRPr="00164A5F" w:rsidRDefault="00C00A9B" w:rsidP="00C00A9B">
      <w:pPr>
        <w:pStyle w:val="Nidungvnbn"/>
      </w:pPr>
      <w:r w:rsidRPr="00164A5F">
        <w:t>Các controller cần thiết cho trang quản trị:</w:t>
      </w:r>
    </w:p>
    <w:p w14:paraId="1A6933BC" w14:textId="548A8A68" w:rsidR="00C00A9B" w:rsidRPr="00164A5F" w:rsidRDefault="00C00A9B" w:rsidP="004A0F24">
      <w:pPr>
        <w:pStyle w:val="Nidungvnbn"/>
        <w:ind w:firstLine="0"/>
        <w:rPr>
          <w:noProof/>
        </w:rPr>
      </w:pPr>
      <w:r w:rsidRPr="00164A5F">
        <w:rPr>
          <w:noProof/>
        </w:rPr>
        <w:drawing>
          <wp:inline distT="0" distB="0" distL="0" distR="0" wp14:anchorId="1001FFD2" wp14:editId="37BFCE2B">
            <wp:extent cx="4095238" cy="3009524"/>
            <wp:effectExtent l="0" t="0" r="635" b="635"/>
            <wp:docPr id="12786965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6538" name="Picture 1" descr="A screenshot of a computer&#10;&#10;Description automatically generated with medium confidence"/>
                    <pic:cNvPicPr/>
                  </pic:nvPicPr>
                  <pic:blipFill>
                    <a:blip r:embed="rId75"/>
                    <a:stretch>
                      <a:fillRect/>
                    </a:stretch>
                  </pic:blipFill>
                  <pic:spPr>
                    <a:xfrm>
                      <a:off x="0" y="0"/>
                      <a:ext cx="4095238" cy="3009524"/>
                    </a:xfrm>
                    <a:prstGeom prst="rect">
                      <a:avLst/>
                    </a:prstGeom>
                  </pic:spPr>
                </pic:pic>
              </a:graphicData>
            </a:graphic>
          </wp:inline>
        </w:drawing>
      </w:r>
      <w:r w:rsidRPr="00164A5F">
        <w:rPr>
          <w:noProof/>
        </w:rPr>
        <w:t xml:space="preserve"> </w:t>
      </w:r>
    </w:p>
    <w:p w14:paraId="4DA39B06" w14:textId="5F0EFB0F" w:rsidR="00C00A9B" w:rsidRPr="00164A5F" w:rsidRDefault="007665C1" w:rsidP="00C00A9B">
      <w:pPr>
        <w:pStyle w:val="Nidungvnbn"/>
      </w:pPr>
      <w:r w:rsidRPr="00164A5F">
        <w:t xml:space="preserve">Sau khi tạo Controller thành công, có sẵn các code tương thích với database thông qua Entity Framework. </w:t>
      </w:r>
    </w:p>
    <w:p w14:paraId="361AFAED" w14:textId="4F3CD8C8" w:rsidR="005D67E6" w:rsidRPr="00164A5F" w:rsidRDefault="007665C1" w:rsidP="00DC3F15">
      <w:pPr>
        <w:pStyle w:val="Tiumccp1"/>
        <w:numPr>
          <w:ilvl w:val="0"/>
          <w:numId w:val="19"/>
        </w:numPr>
      </w:pPr>
      <w:bookmarkStart w:id="89" w:name="_Toc134741961"/>
      <w:r w:rsidRPr="00164A5F">
        <w:t>Tạo các trang quản lý</w:t>
      </w:r>
      <w:bookmarkEnd w:id="89"/>
    </w:p>
    <w:p w14:paraId="4761A39A" w14:textId="2886FDE5" w:rsidR="007665C1" w:rsidRPr="00164A5F" w:rsidRDefault="007665C1" w:rsidP="007665C1">
      <w:pPr>
        <w:pStyle w:val="Tiumccp1"/>
        <w:numPr>
          <w:ilvl w:val="1"/>
          <w:numId w:val="19"/>
        </w:numPr>
      </w:pPr>
      <w:bookmarkStart w:id="90" w:name="_Toc134741962"/>
      <w:r w:rsidRPr="00164A5F">
        <w:t>Quản lý Header</w:t>
      </w:r>
      <w:bookmarkEnd w:id="90"/>
    </w:p>
    <w:p w14:paraId="35F9EF60" w14:textId="2B77FB79" w:rsidR="007665C1" w:rsidRPr="00164A5F" w:rsidRDefault="007665C1" w:rsidP="007665C1">
      <w:pPr>
        <w:pStyle w:val="Nidungvnbn"/>
      </w:pPr>
      <w:r w:rsidRPr="00164A5F">
        <w:lastRenderedPageBreak/>
        <w:t>Trong Quản lý Header, có các Lựa chọn nhỏ: Quản lý Menu, Logo, Banner. Với mỗi lựa chọn, ta cập nhật code để hoàn thiện các trang.</w:t>
      </w:r>
    </w:p>
    <w:p w14:paraId="0643678A" w14:textId="25EE900A" w:rsidR="007665C1" w:rsidRPr="00164A5F" w:rsidRDefault="007665C1" w:rsidP="007665C1">
      <w:pPr>
        <w:pStyle w:val="Nidungvnbn"/>
      </w:pPr>
      <w:r w:rsidRPr="00164A5F">
        <w:t>Ở trang quản lý Menu, ta sử dụng template đã có để thực hiện các chức năng phân trang, search ở trang Index.</w:t>
      </w:r>
    </w:p>
    <w:p w14:paraId="65648415" w14:textId="3E3F8D05" w:rsidR="007665C1" w:rsidRPr="00164A5F" w:rsidRDefault="007665C1" w:rsidP="004A0F24">
      <w:pPr>
        <w:pStyle w:val="Nidungvnbn"/>
        <w:ind w:firstLine="0"/>
      </w:pPr>
      <w:r w:rsidRPr="00164A5F">
        <w:rPr>
          <w:noProof/>
        </w:rPr>
        <w:drawing>
          <wp:inline distT="0" distB="0" distL="0" distR="0" wp14:anchorId="2711D667" wp14:editId="785B0191">
            <wp:extent cx="5791835" cy="2580005"/>
            <wp:effectExtent l="0" t="0" r="0" b="0"/>
            <wp:docPr id="168534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46347" name=""/>
                    <pic:cNvPicPr/>
                  </pic:nvPicPr>
                  <pic:blipFill>
                    <a:blip r:embed="rId76"/>
                    <a:stretch>
                      <a:fillRect/>
                    </a:stretch>
                  </pic:blipFill>
                  <pic:spPr>
                    <a:xfrm>
                      <a:off x="0" y="0"/>
                      <a:ext cx="5791835" cy="2580005"/>
                    </a:xfrm>
                    <a:prstGeom prst="rect">
                      <a:avLst/>
                    </a:prstGeom>
                  </pic:spPr>
                </pic:pic>
              </a:graphicData>
            </a:graphic>
          </wp:inline>
        </w:drawing>
      </w:r>
    </w:p>
    <w:p w14:paraId="0BD56D48" w14:textId="12863B13" w:rsidR="007665C1" w:rsidRPr="00164A5F" w:rsidRDefault="007665C1" w:rsidP="004A0F24">
      <w:pPr>
        <w:pStyle w:val="Nidungvnbn"/>
        <w:ind w:firstLine="0"/>
      </w:pPr>
      <w:r w:rsidRPr="00164A5F">
        <w:rPr>
          <w:noProof/>
        </w:rPr>
        <w:drawing>
          <wp:inline distT="0" distB="0" distL="0" distR="0" wp14:anchorId="4294F981" wp14:editId="7C0487A9">
            <wp:extent cx="5791835" cy="2432685"/>
            <wp:effectExtent l="0" t="0" r="0" b="5715"/>
            <wp:docPr id="113333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37094" name=""/>
                    <pic:cNvPicPr/>
                  </pic:nvPicPr>
                  <pic:blipFill>
                    <a:blip r:embed="rId77"/>
                    <a:stretch>
                      <a:fillRect/>
                    </a:stretch>
                  </pic:blipFill>
                  <pic:spPr>
                    <a:xfrm>
                      <a:off x="0" y="0"/>
                      <a:ext cx="5791835" cy="2432685"/>
                    </a:xfrm>
                    <a:prstGeom prst="rect">
                      <a:avLst/>
                    </a:prstGeom>
                  </pic:spPr>
                </pic:pic>
              </a:graphicData>
            </a:graphic>
          </wp:inline>
        </w:drawing>
      </w:r>
    </w:p>
    <w:p w14:paraId="1912A0D1" w14:textId="26BF839D" w:rsidR="007665C1" w:rsidRPr="00164A5F" w:rsidRDefault="007665C1" w:rsidP="004A0F24">
      <w:pPr>
        <w:pStyle w:val="Nidungvnbn"/>
        <w:ind w:firstLine="0"/>
      </w:pPr>
      <w:r w:rsidRPr="00164A5F">
        <w:rPr>
          <w:noProof/>
        </w:rPr>
        <w:lastRenderedPageBreak/>
        <w:drawing>
          <wp:inline distT="0" distB="0" distL="0" distR="0" wp14:anchorId="1C28E19F" wp14:editId="54E7EFFB">
            <wp:extent cx="5791835" cy="2556510"/>
            <wp:effectExtent l="0" t="0" r="0" b="0"/>
            <wp:docPr id="174133070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30706" name="Picture 1" descr="A screenshot of a computer code&#10;&#10;Description automatically generated with low confidence"/>
                    <pic:cNvPicPr/>
                  </pic:nvPicPr>
                  <pic:blipFill>
                    <a:blip r:embed="rId78"/>
                    <a:stretch>
                      <a:fillRect/>
                    </a:stretch>
                  </pic:blipFill>
                  <pic:spPr>
                    <a:xfrm>
                      <a:off x="0" y="0"/>
                      <a:ext cx="5791835" cy="2556510"/>
                    </a:xfrm>
                    <a:prstGeom prst="rect">
                      <a:avLst/>
                    </a:prstGeom>
                  </pic:spPr>
                </pic:pic>
              </a:graphicData>
            </a:graphic>
          </wp:inline>
        </w:drawing>
      </w:r>
    </w:p>
    <w:p w14:paraId="6BBA45F2" w14:textId="7DA19862" w:rsidR="0087565C" w:rsidRPr="00164A5F" w:rsidRDefault="0087565C" w:rsidP="004A0F24">
      <w:pPr>
        <w:pStyle w:val="Nidungvnbn"/>
        <w:ind w:firstLine="0"/>
      </w:pPr>
      <w:r w:rsidRPr="00164A5F">
        <w:rPr>
          <w:noProof/>
        </w:rPr>
        <w:drawing>
          <wp:inline distT="0" distB="0" distL="0" distR="0" wp14:anchorId="3B5FD79F" wp14:editId="4D92B2EE">
            <wp:extent cx="5791835" cy="854075"/>
            <wp:effectExtent l="0" t="0" r="0" b="3175"/>
            <wp:docPr id="12426445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4458" name="Picture 1" descr="A picture containing text, font, line, screenshot&#10;&#10;Description automatically generated"/>
                    <pic:cNvPicPr/>
                  </pic:nvPicPr>
                  <pic:blipFill>
                    <a:blip r:embed="rId79"/>
                    <a:stretch>
                      <a:fillRect/>
                    </a:stretch>
                  </pic:blipFill>
                  <pic:spPr>
                    <a:xfrm>
                      <a:off x="0" y="0"/>
                      <a:ext cx="5791835" cy="854075"/>
                    </a:xfrm>
                    <a:prstGeom prst="rect">
                      <a:avLst/>
                    </a:prstGeom>
                  </pic:spPr>
                </pic:pic>
              </a:graphicData>
            </a:graphic>
          </wp:inline>
        </w:drawing>
      </w:r>
    </w:p>
    <w:p w14:paraId="190260AD" w14:textId="4B349CF4" w:rsidR="007665C1" w:rsidRPr="00164A5F" w:rsidRDefault="007665C1" w:rsidP="007665C1">
      <w:pPr>
        <w:pStyle w:val="Nidungvnbn"/>
      </w:pPr>
      <w:r w:rsidRPr="00164A5F">
        <w:t>Có thể bỏ đi những thông tin không cần thiết, chỉnh sửa cho phù hợp với nhu cầu và mục đích của người quản trị.</w:t>
      </w:r>
    </w:p>
    <w:p w14:paraId="274A92D9" w14:textId="77777777" w:rsidR="00D63CF8" w:rsidRPr="00164A5F" w:rsidRDefault="001B0920" w:rsidP="00D63CF8">
      <w:pPr>
        <w:pStyle w:val="Nidungvnbn"/>
        <w:keepNext/>
        <w:ind w:firstLine="0"/>
      </w:pPr>
      <w:r w:rsidRPr="00164A5F">
        <w:rPr>
          <w:noProof/>
        </w:rPr>
        <w:drawing>
          <wp:inline distT="0" distB="0" distL="0" distR="0" wp14:anchorId="7CD6249E" wp14:editId="761B8791">
            <wp:extent cx="5791835" cy="2950845"/>
            <wp:effectExtent l="0" t="0" r="0" b="1905"/>
            <wp:docPr id="20635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878" name=""/>
                    <pic:cNvPicPr/>
                  </pic:nvPicPr>
                  <pic:blipFill>
                    <a:blip r:embed="rId80"/>
                    <a:stretch>
                      <a:fillRect/>
                    </a:stretch>
                  </pic:blipFill>
                  <pic:spPr>
                    <a:xfrm>
                      <a:off x="0" y="0"/>
                      <a:ext cx="5791835" cy="2950845"/>
                    </a:xfrm>
                    <a:prstGeom prst="rect">
                      <a:avLst/>
                    </a:prstGeom>
                  </pic:spPr>
                </pic:pic>
              </a:graphicData>
            </a:graphic>
          </wp:inline>
        </w:drawing>
      </w:r>
    </w:p>
    <w:p w14:paraId="60CE03D7" w14:textId="79E5216E" w:rsidR="001B0920" w:rsidRPr="00164A5F" w:rsidRDefault="00D63CF8" w:rsidP="00D63CF8">
      <w:pPr>
        <w:pStyle w:val="Caption"/>
      </w:pPr>
      <w:bookmarkStart w:id="91" w:name="_Toc134741997"/>
      <w:r w:rsidRPr="00164A5F">
        <w:t xml:space="preserve">Hình </w:t>
      </w:r>
      <w:fldSimple w:instr=" SEQ Hình \* ARABIC ">
        <w:r w:rsidR="00164A5F" w:rsidRPr="00164A5F">
          <w:rPr>
            <w:noProof/>
          </w:rPr>
          <w:t>15</w:t>
        </w:r>
      </w:fldSimple>
      <w:r w:rsidRPr="00164A5F">
        <w:t>. Trang quản lý Menu</w:t>
      </w:r>
      <w:bookmarkEnd w:id="91"/>
    </w:p>
    <w:p w14:paraId="627FBF36" w14:textId="169973FA" w:rsidR="001B0920" w:rsidRPr="00164A5F" w:rsidRDefault="001B0920" w:rsidP="007665C1">
      <w:pPr>
        <w:pStyle w:val="Nidungvnbn"/>
      </w:pPr>
      <w:r w:rsidRPr="00164A5F">
        <w:lastRenderedPageBreak/>
        <w:t>Trang Index quản lý Menu hiển thị một số thông tin cần thiết: Tên menu, Link, Meta và Hành động.</w:t>
      </w:r>
    </w:p>
    <w:p w14:paraId="437427D8" w14:textId="7271CAB7" w:rsidR="001B0920" w:rsidRPr="00164A5F" w:rsidRDefault="001B0920" w:rsidP="001B0920">
      <w:pPr>
        <w:pStyle w:val="Nidungvnbn"/>
        <w:numPr>
          <w:ilvl w:val="0"/>
          <w:numId w:val="14"/>
        </w:numPr>
      </w:pPr>
      <w:r w:rsidRPr="00164A5F">
        <w:t>Trang “Sửa”:</w:t>
      </w:r>
    </w:p>
    <w:p w14:paraId="36744930" w14:textId="46A598D5" w:rsidR="001B0920" w:rsidRPr="00164A5F" w:rsidRDefault="001B0920" w:rsidP="00AF1656">
      <w:pPr>
        <w:pStyle w:val="Nidungvnbn"/>
        <w:ind w:firstLine="0"/>
      </w:pPr>
      <w:r w:rsidRPr="00164A5F">
        <w:rPr>
          <w:noProof/>
        </w:rPr>
        <w:drawing>
          <wp:inline distT="0" distB="0" distL="0" distR="0" wp14:anchorId="1EEF645A" wp14:editId="51D3178E">
            <wp:extent cx="5791835" cy="2881630"/>
            <wp:effectExtent l="0" t="0" r="0" b="0"/>
            <wp:docPr id="8291853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85302" name="Picture 1" descr="A screenshot of a computer&#10;&#10;Description automatically generated with medium confidence"/>
                    <pic:cNvPicPr/>
                  </pic:nvPicPr>
                  <pic:blipFill>
                    <a:blip r:embed="rId81"/>
                    <a:stretch>
                      <a:fillRect/>
                    </a:stretch>
                  </pic:blipFill>
                  <pic:spPr>
                    <a:xfrm>
                      <a:off x="0" y="0"/>
                      <a:ext cx="5791835" cy="2881630"/>
                    </a:xfrm>
                    <a:prstGeom prst="rect">
                      <a:avLst/>
                    </a:prstGeom>
                  </pic:spPr>
                </pic:pic>
              </a:graphicData>
            </a:graphic>
          </wp:inline>
        </w:drawing>
      </w:r>
    </w:p>
    <w:p w14:paraId="3E915903" w14:textId="59D32286" w:rsidR="001B0920" w:rsidRPr="00164A5F" w:rsidRDefault="0087565C" w:rsidP="00AF1656">
      <w:pPr>
        <w:pStyle w:val="Nidungvnbn"/>
        <w:ind w:firstLine="0"/>
      </w:pPr>
      <w:r w:rsidRPr="00164A5F">
        <w:rPr>
          <w:noProof/>
        </w:rPr>
        <w:drawing>
          <wp:inline distT="0" distB="0" distL="0" distR="0" wp14:anchorId="13E066CB" wp14:editId="6A1C2260">
            <wp:extent cx="5791835" cy="2265680"/>
            <wp:effectExtent l="0" t="0" r="0" b="1270"/>
            <wp:docPr id="21249316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31611" name="Picture 1" descr="A screenshot of a computer&#10;&#10;Description automatically generated with low confidence"/>
                    <pic:cNvPicPr/>
                  </pic:nvPicPr>
                  <pic:blipFill>
                    <a:blip r:embed="rId82"/>
                    <a:stretch>
                      <a:fillRect/>
                    </a:stretch>
                  </pic:blipFill>
                  <pic:spPr>
                    <a:xfrm>
                      <a:off x="0" y="0"/>
                      <a:ext cx="5791835" cy="2265680"/>
                    </a:xfrm>
                    <a:prstGeom prst="rect">
                      <a:avLst/>
                    </a:prstGeom>
                  </pic:spPr>
                </pic:pic>
              </a:graphicData>
            </a:graphic>
          </wp:inline>
        </w:drawing>
      </w:r>
    </w:p>
    <w:p w14:paraId="743C6418" w14:textId="6D2BE4C2" w:rsidR="0087565C" w:rsidRPr="00164A5F" w:rsidRDefault="0087565C" w:rsidP="00AF1656">
      <w:pPr>
        <w:pStyle w:val="Nidungvnbn"/>
        <w:ind w:firstLine="0"/>
      </w:pPr>
      <w:r w:rsidRPr="00164A5F">
        <w:rPr>
          <w:noProof/>
        </w:rPr>
        <w:lastRenderedPageBreak/>
        <w:drawing>
          <wp:inline distT="0" distB="0" distL="0" distR="0" wp14:anchorId="47F3E8B4" wp14:editId="46D8B148">
            <wp:extent cx="5791835" cy="2903855"/>
            <wp:effectExtent l="0" t="0" r="0" b="0"/>
            <wp:docPr id="8647589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58933" name="Picture 1" descr="A screenshot of a computer&#10;&#10;Description automatically generated with medium confidence"/>
                    <pic:cNvPicPr/>
                  </pic:nvPicPr>
                  <pic:blipFill>
                    <a:blip r:embed="rId83"/>
                    <a:stretch>
                      <a:fillRect/>
                    </a:stretch>
                  </pic:blipFill>
                  <pic:spPr>
                    <a:xfrm>
                      <a:off x="0" y="0"/>
                      <a:ext cx="5791835" cy="2903855"/>
                    </a:xfrm>
                    <a:prstGeom prst="rect">
                      <a:avLst/>
                    </a:prstGeom>
                  </pic:spPr>
                </pic:pic>
              </a:graphicData>
            </a:graphic>
          </wp:inline>
        </w:drawing>
      </w:r>
    </w:p>
    <w:p w14:paraId="1DD9C32D" w14:textId="70E4C0D2" w:rsidR="0087565C" w:rsidRPr="00164A5F" w:rsidRDefault="0087565C" w:rsidP="001B0920">
      <w:pPr>
        <w:pStyle w:val="Nidungvnbn"/>
      </w:pPr>
      <w:r w:rsidRPr="00164A5F">
        <w:rPr>
          <w:noProof/>
        </w:rPr>
        <w:drawing>
          <wp:inline distT="0" distB="0" distL="0" distR="0" wp14:anchorId="12C61B0C" wp14:editId="7D4AC743">
            <wp:extent cx="5791835" cy="1508760"/>
            <wp:effectExtent l="0" t="0" r="0" b="0"/>
            <wp:docPr id="1011103356"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56" name="Picture 1" descr="A picture containing text, screenshot, line, font&#10;&#10;Description automatically generated"/>
                    <pic:cNvPicPr/>
                  </pic:nvPicPr>
                  <pic:blipFill>
                    <a:blip r:embed="rId84"/>
                    <a:stretch>
                      <a:fillRect/>
                    </a:stretch>
                  </pic:blipFill>
                  <pic:spPr>
                    <a:xfrm>
                      <a:off x="0" y="0"/>
                      <a:ext cx="5791835" cy="1508760"/>
                    </a:xfrm>
                    <a:prstGeom prst="rect">
                      <a:avLst/>
                    </a:prstGeom>
                  </pic:spPr>
                </pic:pic>
              </a:graphicData>
            </a:graphic>
          </wp:inline>
        </w:drawing>
      </w:r>
    </w:p>
    <w:p w14:paraId="19D8F202" w14:textId="08B9E3C4" w:rsidR="0087565C" w:rsidRPr="00164A5F" w:rsidRDefault="0087565C" w:rsidP="001B0920">
      <w:pPr>
        <w:pStyle w:val="Nidungvnbn"/>
      </w:pPr>
      <w:r w:rsidRPr="00164A5F">
        <w:t>Sửa một menu, chẳng hạn:</w:t>
      </w:r>
    </w:p>
    <w:p w14:paraId="4B776328" w14:textId="77777777" w:rsidR="00D63CF8" w:rsidRPr="00164A5F" w:rsidRDefault="0087565C" w:rsidP="00D63CF8">
      <w:pPr>
        <w:pStyle w:val="Nidungvnbn"/>
        <w:keepNext/>
        <w:ind w:firstLine="0"/>
      </w:pPr>
      <w:r w:rsidRPr="00164A5F">
        <w:rPr>
          <w:noProof/>
        </w:rPr>
        <w:lastRenderedPageBreak/>
        <w:drawing>
          <wp:inline distT="0" distB="0" distL="0" distR="0" wp14:anchorId="51687FBB" wp14:editId="281A6B25">
            <wp:extent cx="5791835" cy="2959100"/>
            <wp:effectExtent l="0" t="0" r="0" b="0"/>
            <wp:docPr id="159016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67092" name="Picture 1" descr="A screenshot of a computer&#10;&#10;Description automatically generated"/>
                    <pic:cNvPicPr/>
                  </pic:nvPicPr>
                  <pic:blipFill>
                    <a:blip r:embed="rId85"/>
                    <a:stretch>
                      <a:fillRect/>
                    </a:stretch>
                  </pic:blipFill>
                  <pic:spPr>
                    <a:xfrm>
                      <a:off x="0" y="0"/>
                      <a:ext cx="5791835" cy="2959100"/>
                    </a:xfrm>
                    <a:prstGeom prst="rect">
                      <a:avLst/>
                    </a:prstGeom>
                  </pic:spPr>
                </pic:pic>
              </a:graphicData>
            </a:graphic>
          </wp:inline>
        </w:drawing>
      </w:r>
    </w:p>
    <w:p w14:paraId="2E7169AF" w14:textId="4F53D9BA" w:rsidR="0087565C" w:rsidRPr="00164A5F" w:rsidRDefault="00D63CF8" w:rsidP="00D63CF8">
      <w:pPr>
        <w:pStyle w:val="Caption"/>
      </w:pPr>
      <w:bookmarkStart w:id="92" w:name="_Toc134741998"/>
      <w:r w:rsidRPr="00164A5F">
        <w:t xml:space="preserve">Hình </w:t>
      </w:r>
      <w:fldSimple w:instr=" SEQ Hình \* ARABIC ">
        <w:r w:rsidR="00164A5F" w:rsidRPr="00164A5F">
          <w:rPr>
            <w:noProof/>
          </w:rPr>
          <w:t>16</w:t>
        </w:r>
      </w:fldSimple>
      <w:r w:rsidRPr="00164A5F">
        <w:t>. Trang chỉnh sửa Menu</w:t>
      </w:r>
      <w:bookmarkEnd w:id="92"/>
    </w:p>
    <w:p w14:paraId="799C0836" w14:textId="414C70A8" w:rsidR="0087565C" w:rsidRPr="00164A5F" w:rsidRDefault="0087565C" w:rsidP="0087565C">
      <w:pPr>
        <w:pStyle w:val="Nidungvnbn"/>
        <w:numPr>
          <w:ilvl w:val="0"/>
          <w:numId w:val="14"/>
        </w:numPr>
      </w:pPr>
      <w:r w:rsidRPr="00164A5F">
        <w:t>“Xóa” Menu: Khi nhấp vào nút xóa, một modal sẽ hiện lên xác nhận với người dùng có chắc chắn xóa hay không.</w:t>
      </w:r>
    </w:p>
    <w:p w14:paraId="12C5B3E7" w14:textId="459363DC" w:rsidR="00AF1656" w:rsidRPr="00164A5F" w:rsidRDefault="0087565C" w:rsidP="00AF1656">
      <w:pPr>
        <w:pStyle w:val="Nidungvnbn"/>
        <w:ind w:firstLine="0"/>
      </w:pPr>
      <w:r w:rsidRPr="00164A5F">
        <w:rPr>
          <w:noProof/>
        </w:rPr>
        <w:drawing>
          <wp:inline distT="0" distB="0" distL="0" distR="0" wp14:anchorId="47C6A8E9" wp14:editId="2B4ACBA9">
            <wp:extent cx="4807197" cy="2019404"/>
            <wp:effectExtent l="0" t="0" r="0" b="0"/>
            <wp:docPr id="3050422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2239" name="Picture 1" descr="A screenshot of a computer&#10;&#10;Description automatically generated with medium confidence"/>
                    <pic:cNvPicPr/>
                  </pic:nvPicPr>
                  <pic:blipFill>
                    <a:blip r:embed="rId86"/>
                    <a:stretch>
                      <a:fillRect/>
                    </a:stretch>
                  </pic:blipFill>
                  <pic:spPr>
                    <a:xfrm>
                      <a:off x="0" y="0"/>
                      <a:ext cx="4807197" cy="2019404"/>
                    </a:xfrm>
                    <a:prstGeom prst="rect">
                      <a:avLst/>
                    </a:prstGeom>
                  </pic:spPr>
                </pic:pic>
              </a:graphicData>
            </a:graphic>
          </wp:inline>
        </w:drawing>
      </w:r>
    </w:p>
    <w:p w14:paraId="095A80CF" w14:textId="77777777" w:rsidR="00CE61F7" w:rsidRPr="00164A5F" w:rsidRDefault="00CE61F7" w:rsidP="00AF1656">
      <w:pPr>
        <w:pStyle w:val="Nidungvnbn"/>
        <w:ind w:firstLine="0"/>
      </w:pPr>
    </w:p>
    <w:p w14:paraId="30AEB466" w14:textId="77777777" w:rsidR="00CE61F7" w:rsidRPr="00164A5F" w:rsidRDefault="00CE61F7" w:rsidP="00AF1656">
      <w:pPr>
        <w:pStyle w:val="Nidungvnbn"/>
        <w:ind w:firstLine="0"/>
      </w:pPr>
    </w:p>
    <w:p w14:paraId="49125CBF" w14:textId="77777777" w:rsidR="00CE61F7" w:rsidRPr="00164A5F" w:rsidRDefault="00CE61F7" w:rsidP="00AF1656">
      <w:pPr>
        <w:pStyle w:val="Nidungvnbn"/>
        <w:ind w:firstLine="0"/>
      </w:pPr>
    </w:p>
    <w:p w14:paraId="7E71D6BA" w14:textId="77777777" w:rsidR="00CE61F7" w:rsidRPr="00164A5F" w:rsidRDefault="00CE61F7" w:rsidP="00AF1656">
      <w:pPr>
        <w:pStyle w:val="Nidungvnbn"/>
        <w:ind w:firstLine="0"/>
      </w:pPr>
    </w:p>
    <w:p w14:paraId="71AD2E9D" w14:textId="77777777" w:rsidR="00CE61F7" w:rsidRPr="00164A5F" w:rsidRDefault="00CE61F7" w:rsidP="00AF1656">
      <w:pPr>
        <w:pStyle w:val="Nidungvnbn"/>
        <w:ind w:firstLine="0"/>
      </w:pPr>
    </w:p>
    <w:p w14:paraId="230BA659" w14:textId="77777777" w:rsidR="00CE61F7" w:rsidRPr="00164A5F" w:rsidRDefault="00CE61F7" w:rsidP="00AF1656">
      <w:pPr>
        <w:pStyle w:val="Nidungvnbn"/>
        <w:ind w:firstLine="0"/>
      </w:pPr>
    </w:p>
    <w:p w14:paraId="5381DAF0" w14:textId="37B1B099" w:rsidR="0087565C" w:rsidRPr="00164A5F" w:rsidRDefault="0087565C" w:rsidP="0087565C">
      <w:pPr>
        <w:pStyle w:val="Tiumccp1"/>
        <w:numPr>
          <w:ilvl w:val="1"/>
          <w:numId w:val="19"/>
        </w:numPr>
      </w:pPr>
      <w:bookmarkStart w:id="93" w:name="_Toc134741963"/>
      <w:r w:rsidRPr="00164A5F">
        <w:lastRenderedPageBreak/>
        <w:t xml:space="preserve">Quản lý </w:t>
      </w:r>
      <w:r w:rsidR="00D27F4F" w:rsidRPr="00164A5F">
        <w:t>Công việc</w:t>
      </w:r>
      <w:bookmarkEnd w:id="93"/>
    </w:p>
    <w:p w14:paraId="7CD221AA" w14:textId="0A34F92A" w:rsidR="00D27F4F" w:rsidRPr="00164A5F" w:rsidRDefault="00D27F4F" w:rsidP="00AF1656">
      <w:pPr>
        <w:pStyle w:val="Nidungvnbn"/>
        <w:ind w:firstLine="0"/>
      </w:pPr>
      <w:r w:rsidRPr="00164A5F">
        <w:rPr>
          <w:noProof/>
        </w:rPr>
        <w:drawing>
          <wp:inline distT="0" distB="0" distL="0" distR="0" wp14:anchorId="2D477C6D" wp14:editId="20E4C90B">
            <wp:extent cx="5791835" cy="2547620"/>
            <wp:effectExtent l="0" t="0" r="0" b="5080"/>
            <wp:docPr id="160960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9112" name=""/>
                    <pic:cNvPicPr/>
                  </pic:nvPicPr>
                  <pic:blipFill>
                    <a:blip r:embed="rId87"/>
                    <a:stretch>
                      <a:fillRect/>
                    </a:stretch>
                  </pic:blipFill>
                  <pic:spPr>
                    <a:xfrm>
                      <a:off x="0" y="0"/>
                      <a:ext cx="5791835" cy="2547620"/>
                    </a:xfrm>
                    <a:prstGeom prst="rect">
                      <a:avLst/>
                    </a:prstGeom>
                  </pic:spPr>
                </pic:pic>
              </a:graphicData>
            </a:graphic>
          </wp:inline>
        </w:drawing>
      </w:r>
    </w:p>
    <w:p w14:paraId="47F32731" w14:textId="0FA78645" w:rsidR="00D27F4F" w:rsidRPr="00164A5F" w:rsidRDefault="00D27F4F" w:rsidP="00AF1656">
      <w:pPr>
        <w:pStyle w:val="Nidungvnbn"/>
        <w:ind w:firstLine="0"/>
      </w:pPr>
      <w:r w:rsidRPr="00164A5F">
        <w:rPr>
          <w:noProof/>
        </w:rPr>
        <w:drawing>
          <wp:inline distT="0" distB="0" distL="0" distR="0" wp14:anchorId="28D6CC53" wp14:editId="2E47DFAA">
            <wp:extent cx="5791835" cy="2524125"/>
            <wp:effectExtent l="0" t="0" r="0" b="9525"/>
            <wp:docPr id="174318002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80029" name="Picture 1" descr="A screenshot of a computer&#10;&#10;Description automatically generated with low confidence"/>
                    <pic:cNvPicPr/>
                  </pic:nvPicPr>
                  <pic:blipFill>
                    <a:blip r:embed="rId88"/>
                    <a:stretch>
                      <a:fillRect/>
                    </a:stretch>
                  </pic:blipFill>
                  <pic:spPr>
                    <a:xfrm>
                      <a:off x="0" y="0"/>
                      <a:ext cx="5791835" cy="2524125"/>
                    </a:xfrm>
                    <a:prstGeom prst="rect">
                      <a:avLst/>
                    </a:prstGeom>
                  </pic:spPr>
                </pic:pic>
              </a:graphicData>
            </a:graphic>
          </wp:inline>
        </w:drawing>
      </w:r>
    </w:p>
    <w:p w14:paraId="6D735445" w14:textId="3BDA3791" w:rsidR="00D27F4F" w:rsidRPr="00164A5F" w:rsidRDefault="0057557F" w:rsidP="0057557F">
      <w:pPr>
        <w:pStyle w:val="Nidungvnbn"/>
      </w:pPr>
      <w:r w:rsidRPr="00164A5F">
        <w:t>Tại trang Index.cshtml chỉ để DropdownList danh mục và Button Thêm mới, còn phần hiển thị công việc sẽ đặt trên một Partial View và sẽ được gọi lại mỗi khi DropdwonList danh mục thay đổi bằng kỹ thuật Ajax.</w:t>
      </w:r>
    </w:p>
    <w:p w14:paraId="622D0E34" w14:textId="36E8E196" w:rsidR="0057557F" w:rsidRPr="00164A5F" w:rsidRDefault="0057557F" w:rsidP="0057557F">
      <w:pPr>
        <w:pStyle w:val="Nidungvnbn"/>
      </w:pPr>
      <w:r w:rsidRPr="00164A5F">
        <w:t xml:space="preserve">Tạo một Partial View getJob.cshtml chứa tất cả các công việc. </w:t>
      </w:r>
    </w:p>
    <w:p w14:paraId="20DDEA39" w14:textId="3C61711B" w:rsidR="0057557F" w:rsidRPr="00164A5F" w:rsidRDefault="0057557F" w:rsidP="00AF1656">
      <w:pPr>
        <w:pStyle w:val="Nidungvnbn"/>
        <w:ind w:firstLine="0"/>
      </w:pPr>
      <w:r w:rsidRPr="00164A5F">
        <w:rPr>
          <w:noProof/>
        </w:rPr>
        <w:lastRenderedPageBreak/>
        <w:drawing>
          <wp:inline distT="0" distB="0" distL="0" distR="0" wp14:anchorId="013CDB93" wp14:editId="68AD50AE">
            <wp:extent cx="5791835" cy="2272665"/>
            <wp:effectExtent l="0" t="0" r="0" b="0"/>
            <wp:docPr id="1548293601"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3601" name="Picture 1" descr="A picture containing text, screenshot, software&#10;&#10;Description automatically generated"/>
                    <pic:cNvPicPr/>
                  </pic:nvPicPr>
                  <pic:blipFill>
                    <a:blip r:embed="rId89"/>
                    <a:stretch>
                      <a:fillRect/>
                    </a:stretch>
                  </pic:blipFill>
                  <pic:spPr>
                    <a:xfrm>
                      <a:off x="0" y="0"/>
                      <a:ext cx="5791835" cy="2272665"/>
                    </a:xfrm>
                    <a:prstGeom prst="rect">
                      <a:avLst/>
                    </a:prstGeom>
                  </pic:spPr>
                </pic:pic>
              </a:graphicData>
            </a:graphic>
          </wp:inline>
        </w:drawing>
      </w:r>
    </w:p>
    <w:p w14:paraId="16534D11" w14:textId="0E7757B5" w:rsidR="0057557F" w:rsidRPr="00164A5F" w:rsidRDefault="0057557F" w:rsidP="00AF1656">
      <w:pPr>
        <w:pStyle w:val="Nidungvnbn"/>
        <w:ind w:firstLine="0"/>
      </w:pPr>
      <w:r w:rsidRPr="00164A5F">
        <w:rPr>
          <w:noProof/>
        </w:rPr>
        <w:drawing>
          <wp:inline distT="0" distB="0" distL="0" distR="0" wp14:anchorId="136C768D" wp14:editId="68D16BD2">
            <wp:extent cx="5791835" cy="2753360"/>
            <wp:effectExtent l="0" t="0" r="0" b="8890"/>
            <wp:docPr id="21128317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31757" name="Picture 1" descr="A screenshot of a computer&#10;&#10;Description automatically generated with low confidence"/>
                    <pic:cNvPicPr/>
                  </pic:nvPicPr>
                  <pic:blipFill>
                    <a:blip r:embed="rId90"/>
                    <a:stretch>
                      <a:fillRect/>
                    </a:stretch>
                  </pic:blipFill>
                  <pic:spPr>
                    <a:xfrm>
                      <a:off x="0" y="0"/>
                      <a:ext cx="5791835" cy="2753360"/>
                    </a:xfrm>
                    <a:prstGeom prst="rect">
                      <a:avLst/>
                    </a:prstGeom>
                  </pic:spPr>
                </pic:pic>
              </a:graphicData>
            </a:graphic>
          </wp:inline>
        </w:drawing>
      </w:r>
    </w:p>
    <w:p w14:paraId="51A5CCE5" w14:textId="5F56BCAA" w:rsidR="0057557F" w:rsidRPr="00164A5F" w:rsidRDefault="0057557F" w:rsidP="00AF1656">
      <w:pPr>
        <w:pStyle w:val="Nidungvnbn"/>
        <w:ind w:firstLine="0"/>
      </w:pPr>
      <w:r w:rsidRPr="00164A5F">
        <w:rPr>
          <w:noProof/>
        </w:rPr>
        <w:lastRenderedPageBreak/>
        <w:drawing>
          <wp:inline distT="0" distB="0" distL="0" distR="0" wp14:anchorId="1D90ADB0" wp14:editId="695B52FA">
            <wp:extent cx="5791835" cy="2781935"/>
            <wp:effectExtent l="0" t="0" r="0" b="0"/>
            <wp:docPr id="153938152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1527" name="Picture 1" descr="A screenshot of a computer code&#10;&#10;Description automatically generated with low confidence"/>
                    <pic:cNvPicPr/>
                  </pic:nvPicPr>
                  <pic:blipFill>
                    <a:blip r:embed="rId91"/>
                    <a:stretch>
                      <a:fillRect/>
                    </a:stretch>
                  </pic:blipFill>
                  <pic:spPr>
                    <a:xfrm>
                      <a:off x="0" y="0"/>
                      <a:ext cx="5791835" cy="2781935"/>
                    </a:xfrm>
                    <a:prstGeom prst="rect">
                      <a:avLst/>
                    </a:prstGeom>
                  </pic:spPr>
                </pic:pic>
              </a:graphicData>
            </a:graphic>
          </wp:inline>
        </w:drawing>
      </w:r>
    </w:p>
    <w:p w14:paraId="3971DD3C" w14:textId="77777777" w:rsidR="00D63CF8" w:rsidRPr="00164A5F" w:rsidRDefault="0057557F" w:rsidP="00D63CF8">
      <w:pPr>
        <w:pStyle w:val="Nidungvnbn"/>
        <w:keepNext/>
        <w:ind w:firstLine="0"/>
      </w:pPr>
      <w:r w:rsidRPr="00164A5F">
        <w:rPr>
          <w:noProof/>
        </w:rPr>
        <w:drawing>
          <wp:inline distT="0" distB="0" distL="0" distR="0" wp14:anchorId="1419AB04" wp14:editId="38B5B4A4">
            <wp:extent cx="5791835" cy="2896235"/>
            <wp:effectExtent l="0" t="0" r="0" b="0"/>
            <wp:docPr id="1325895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95289" name="Picture 1" descr="A screenshot of a computer&#10;&#10;Description automatically generated"/>
                    <pic:cNvPicPr/>
                  </pic:nvPicPr>
                  <pic:blipFill>
                    <a:blip r:embed="rId92"/>
                    <a:stretch>
                      <a:fillRect/>
                    </a:stretch>
                  </pic:blipFill>
                  <pic:spPr>
                    <a:xfrm>
                      <a:off x="0" y="0"/>
                      <a:ext cx="5791835" cy="2896235"/>
                    </a:xfrm>
                    <a:prstGeom prst="rect">
                      <a:avLst/>
                    </a:prstGeom>
                  </pic:spPr>
                </pic:pic>
              </a:graphicData>
            </a:graphic>
          </wp:inline>
        </w:drawing>
      </w:r>
    </w:p>
    <w:p w14:paraId="4A590B39" w14:textId="274EFDD9" w:rsidR="0057557F" w:rsidRPr="00164A5F" w:rsidRDefault="00D63CF8" w:rsidP="00D63CF8">
      <w:pPr>
        <w:pStyle w:val="Caption"/>
      </w:pPr>
      <w:bookmarkStart w:id="94" w:name="_Toc134741999"/>
      <w:r w:rsidRPr="00164A5F">
        <w:t xml:space="preserve">Hình </w:t>
      </w:r>
      <w:fldSimple w:instr=" SEQ Hình \* ARABIC ">
        <w:r w:rsidR="00164A5F" w:rsidRPr="00164A5F">
          <w:rPr>
            <w:noProof/>
          </w:rPr>
          <w:t>17</w:t>
        </w:r>
      </w:fldSimple>
      <w:r w:rsidRPr="00164A5F">
        <w:t>. Trang quản lý công việc</w:t>
      </w:r>
      <w:bookmarkEnd w:id="94"/>
    </w:p>
    <w:p w14:paraId="7FDED71D" w14:textId="1DD56915" w:rsidR="0057557F" w:rsidRPr="00164A5F" w:rsidRDefault="0057557F" w:rsidP="0057557F">
      <w:pPr>
        <w:pStyle w:val="Nidungvnbn"/>
      </w:pPr>
      <w:r w:rsidRPr="00164A5F">
        <w:t>Khi filter các công việc, trang sẽ hiển thị theo danh mục công việc mà không phải tải lại trang.</w:t>
      </w:r>
    </w:p>
    <w:p w14:paraId="20CBCD8E" w14:textId="62144C9E" w:rsidR="0057557F" w:rsidRPr="00164A5F" w:rsidRDefault="0057557F" w:rsidP="0057557F">
      <w:pPr>
        <w:pStyle w:val="Nidungvnbn"/>
        <w:numPr>
          <w:ilvl w:val="0"/>
          <w:numId w:val="14"/>
        </w:numPr>
      </w:pPr>
      <w:r w:rsidRPr="00164A5F">
        <w:t>Thêm mới:</w:t>
      </w:r>
    </w:p>
    <w:p w14:paraId="256ECBCD" w14:textId="118FF420" w:rsidR="0057557F" w:rsidRPr="00164A5F" w:rsidRDefault="0057557F" w:rsidP="0057557F">
      <w:pPr>
        <w:pStyle w:val="Nidungvnbn"/>
      </w:pPr>
      <w:r w:rsidRPr="00164A5F">
        <w:t xml:space="preserve">Khi nhấn vào nút “Thêm”, giao diện thêm mới sẽ hiện lên. </w:t>
      </w:r>
    </w:p>
    <w:p w14:paraId="256DB9C2" w14:textId="2FAC9442" w:rsidR="0057557F" w:rsidRPr="00164A5F" w:rsidRDefault="0057557F" w:rsidP="00AF1656">
      <w:pPr>
        <w:pStyle w:val="Nidungvnbn"/>
        <w:ind w:firstLine="0"/>
      </w:pPr>
      <w:r w:rsidRPr="00164A5F">
        <w:rPr>
          <w:noProof/>
        </w:rPr>
        <w:lastRenderedPageBreak/>
        <w:drawing>
          <wp:inline distT="0" distB="0" distL="0" distR="0" wp14:anchorId="0AC07767" wp14:editId="48BB4BE4">
            <wp:extent cx="5791835" cy="3042285"/>
            <wp:effectExtent l="0" t="0" r="0" b="5715"/>
            <wp:docPr id="16358235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3536" name="Picture 1" descr="A screenshot of a computer&#10;&#10;Description automatically generated with medium confidence"/>
                    <pic:cNvPicPr/>
                  </pic:nvPicPr>
                  <pic:blipFill>
                    <a:blip r:embed="rId93"/>
                    <a:stretch>
                      <a:fillRect/>
                    </a:stretch>
                  </pic:blipFill>
                  <pic:spPr>
                    <a:xfrm>
                      <a:off x="0" y="0"/>
                      <a:ext cx="5791835" cy="3042285"/>
                    </a:xfrm>
                    <a:prstGeom prst="rect">
                      <a:avLst/>
                    </a:prstGeom>
                  </pic:spPr>
                </pic:pic>
              </a:graphicData>
            </a:graphic>
          </wp:inline>
        </w:drawing>
      </w:r>
    </w:p>
    <w:p w14:paraId="4B039705" w14:textId="41F6B8DA" w:rsidR="0057557F" w:rsidRPr="00164A5F" w:rsidRDefault="0057557F" w:rsidP="0057557F">
      <w:pPr>
        <w:pStyle w:val="Nidungvnbn"/>
      </w:pPr>
      <w:r w:rsidRPr="00164A5F">
        <w:t>Mặc định, khi razor code, ta sẽ được các trường input để nhập thông tin. Việc này gây khó khăn khi ta muốn upload ảnh hoặc muốn chỉnh sửa nội dung cần thêm. Chính vì vậy, có thể thay đổi một số thuộc tính để hiển thị đúng chức năng và thẩm mĩ hơn.</w:t>
      </w:r>
    </w:p>
    <w:p w14:paraId="7750D801" w14:textId="652B0A8A" w:rsidR="0057557F" w:rsidRPr="00164A5F" w:rsidRDefault="0057557F" w:rsidP="0057557F">
      <w:pPr>
        <w:pStyle w:val="Nidungvnbn"/>
      </w:pPr>
      <w:r w:rsidRPr="00164A5F">
        <w:t xml:space="preserve">Sử dụng </w:t>
      </w:r>
      <w:r w:rsidR="008F52C8" w:rsidRPr="00164A5F">
        <w:t>ckeditor và ckfinder:</w:t>
      </w:r>
    </w:p>
    <w:p w14:paraId="1DB36ED1" w14:textId="63669A59" w:rsidR="008F52C8" w:rsidRPr="00164A5F" w:rsidRDefault="008F52C8" w:rsidP="008F52C8">
      <w:pPr>
        <w:pStyle w:val="Nidungvnbn"/>
        <w:numPr>
          <w:ilvl w:val="0"/>
          <w:numId w:val="14"/>
        </w:numPr>
      </w:pPr>
      <w:r w:rsidRPr="00164A5F">
        <w:t>ckeditor: là một trình soạn thảo mã nguồn mở theo kiểu WYSIWYG của CKSource. Chương trình này có thể tích hợp vào các web site mà không cần cài đặt.</w:t>
      </w:r>
    </w:p>
    <w:p w14:paraId="0B44DDA3" w14:textId="1BC2F4B0" w:rsidR="008F52C8" w:rsidRPr="00164A5F" w:rsidRDefault="008F52C8" w:rsidP="008F52C8">
      <w:pPr>
        <w:pStyle w:val="Nidungvnbn"/>
        <w:numPr>
          <w:ilvl w:val="0"/>
          <w:numId w:val="14"/>
        </w:numPr>
      </w:pPr>
      <w:r w:rsidRPr="00164A5F">
        <w:t>ckfinder: là 1 trình quản lý file, nó cho phép chúng ta quản lý file, folder trên server, upload file từ client.</w:t>
      </w:r>
    </w:p>
    <w:p w14:paraId="0E8C4A32" w14:textId="253E0D73" w:rsidR="008F52C8" w:rsidRPr="00164A5F" w:rsidRDefault="008F52C8" w:rsidP="008F52C8">
      <w:pPr>
        <w:pStyle w:val="Nidungvnbn"/>
      </w:pPr>
      <w:r w:rsidRPr="00164A5F">
        <w:t>Các bước thực hiện:</w:t>
      </w:r>
    </w:p>
    <w:p w14:paraId="5E47E50E" w14:textId="014AC881" w:rsidR="008F52C8" w:rsidRPr="00164A5F" w:rsidRDefault="008F52C8" w:rsidP="008F52C8">
      <w:pPr>
        <w:pStyle w:val="Nidungvnbn"/>
      </w:pPr>
      <w:r w:rsidRPr="00164A5F">
        <w:t>- Copy 2 thư mục ckeditor và ckfinder vào /Area/Admin/Content/</w:t>
      </w:r>
    </w:p>
    <w:p w14:paraId="2B1165A0" w14:textId="778F296F" w:rsidR="008F52C8" w:rsidRPr="00164A5F" w:rsidRDefault="008F52C8" w:rsidP="008F52C8">
      <w:pPr>
        <w:pStyle w:val="Nidungvnbn"/>
        <w:jc w:val="left"/>
      </w:pPr>
      <w:r w:rsidRPr="00164A5F">
        <w:t>- Add file ckfinder.dll vào Project, bằng cách click phải vào References/Add Reference, chọn Browse..., tìm file CKFinder.dll trong Area\admin\Content\ckfinder\bin\Debug và OK.</w:t>
      </w:r>
    </w:p>
    <w:p w14:paraId="016F4573" w14:textId="194EC0E9" w:rsidR="008F52C8" w:rsidRPr="00164A5F" w:rsidRDefault="008F52C8" w:rsidP="00AF1656">
      <w:pPr>
        <w:pStyle w:val="Nidungvnbn"/>
        <w:ind w:firstLine="0"/>
        <w:jc w:val="left"/>
      </w:pPr>
      <w:r w:rsidRPr="00164A5F">
        <w:rPr>
          <w:noProof/>
        </w:rPr>
        <w:lastRenderedPageBreak/>
        <w:drawing>
          <wp:inline distT="0" distB="0" distL="0" distR="0" wp14:anchorId="7D4B67B5" wp14:editId="3A41AD6B">
            <wp:extent cx="5791835" cy="2698115"/>
            <wp:effectExtent l="0" t="0" r="0" b="6985"/>
            <wp:docPr id="168972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0589" name=""/>
                    <pic:cNvPicPr/>
                  </pic:nvPicPr>
                  <pic:blipFill>
                    <a:blip r:embed="rId94"/>
                    <a:stretch>
                      <a:fillRect/>
                    </a:stretch>
                  </pic:blipFill>
                  <pic:spPr>
                    <a:xfrm>
                      <a:off x="0" y="0"/>
                      <a:ext cx="5791835" cy="2698115"/>
                    </a:xfrm>
                    <a:prstGeom prst="rect">
                      <a:avLst/>
                    </a:prstGeom>
                  </pic:spPr>
                </pic:pic>
              </a:graphicData>
            </a:graphic>
          </wp:inline>
        </w:drawing>
      </w:r>
    </w:p>
    <w:p w14:paraId="2E5C68AE" w14:textId="7F2F05D1" w:rsidR="00657320" w:rsidRPr="00164A5F" w:rsidRDefault="00657320" w:rsidP="008F52C8">
      <w:pPr>
        <w:pStyle w:val="Tiumccp1"/>
        <w:numPr>
          <w:ilvl w:val="1"/>
          <w:numId w:val="19"/>
        </w:numPr>
      </w:pPr>
      <w:bookmarkStart w:id="95" w:name="_Toc134741964"/>
      <w:r w:rsidRPr="00164A5F">
        <w:t>Thay đổi controller</w:t>
      </w:r>
      <w:bookmarkEnd w:id="95"/>
    </w:p>
    <w:p w14:paraId="5A9A8A41" w14:textId="46D1D916" w:rsidR="00657320" w:rsidRPr="00164A5F" w:rsidRDefault="00657320" w:rsidP="00AF1656">
      <w:pPr>
        <w:pStyle w:val="Nidungvnbn"/>
        <w:ind w:firstLine="0"/>
      </w:pPr>
      <w:r w:rsidRPr="00164A5F">
        <w:rPr>
          <w:noProof/>
        </w:rPr>
        <w:drawing>
          <wp:inline distT="0" distB="0" distL="0" distR="0" wp14:anchorId="7B8208FD" wp14:editId="65F919D0">
            <wp:extent cx="5791835" cy="2577465"/>
            <wp:effectExtent l="0" t="0" r="0" b="0"/>
            <wp:docPr id="13772225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2591" name="Picture 1" descr="A screenshot of a computer&#10;&#10;Description automatically generated with medium confidence"/>
                    <pic:cNvPicPr/>
                  </pic:nvPicPr>
                  <pic:blipFill>
                    <a:blip r:embed="rId95"/>
                    <a:stretch>
                      <a:fillRect/>
                    </a:stretch>
                  </pic:blipFill>
                  <pic:spPr>
                    <a:xfrm>
                      <a:off x="0" y="0"/>
                      <a:ext cx="5791835" cy="2577465"/>
                    </a:xfrm>
                    <a:prstGeom prst="rect">
                      <a:avLst/>
                    </a:prstGeom>
                  </pic:spPr>
                </pic:pic>
              </a:graphicData>
            </a:graphic>
          </wp:inline>
        </w:drawing>
      </w:r>
    </w:p>
    <w:p w14:paraId="244317AD" w14:textId="1FA2614D" w:rsidR="00657320" w:rsidRPr="00164A5F" w:rsidRDefault="00657320" w:rsidP="00657320">
      <w:pPr>
        <w:pStyle w:val="Nidungvnbn"/>
        <w:numPr>
          <w:ilvl w:val="0"/>
          <w:numId w:val="14"/>
        </w:numPr>
      </w:pPr>
      <w:r w:rsidRPr="00164A5F">
        <w:t>Cần khai báo thêm “HttpPostedFileBase img” để nhận hình ảnh từ bên View/Create.cshtml truyền qua.</w:t>
      </w:r>
    </w:p>
    <w:p w14:paraId="25F53E58" w14:textId="75916882" w:rsidR="00657320" w:rsidRPr="00164A5F" w:rsidRDefault="00657320" w:rsidP="00657320">
      <w:pPr>
        <w:pStyle w:val="Nidungvnbn"/>
        <w:numPr>
          <w:ilvl w:val="0"/>
          <w:numId w:val="14"/>
        </w:numPr>
      </w:pPr>
      <w:r w:rsidRPr="00164A5F">
        <w:t>Thư mục lưu hình ảnh nằm trong Content/upload/img/job</w:t>
      </w:r>
    </w:p>
    <w:p w14:paraId="056FCF21" w14:textId="51370239" w:rsidR="00657320" w:rsidRPr="00164A5F" w:rsidRDefault="00657320" w:rsidP="00657320">
      <w:pPr>
        <w:pStyle w:val="Nidungvnbn"/>
        <w:numPr>
          <w:ilvl w:val="0"/>
          <w:numId w:val="14"/>
        </w:numPr>
      </w:pPr>
      <w:r w:rsidRPr="00164A5F">
        <w:t>Nếu có hình thì đổi tên hình và vào thư mục mặc định (cần đổi tên hình), ngược lại thì hình mặc định là logo.png</w:t>
      </w:r>
    </w:p>
    <w:p w14:paraId="08292D13" w14:textId="2A0C210B" w:rsidR="008F52C8" w:rsidRPr="00164A5F" w:rsidRDefault="008F52C8" w:rsidP="008F52C8">
      <w:pPr>
        <w:pStyle w:val="Tiumccp1"/>
        <w:numPr>
          <w:ilvl w:val="1"/>
          <w:numId w:val="19"/>
        </w:numPr>
      </w:pPr>
      <w:bookmarkStart w:id="96" w:name="_Toc134741965"/>
      <w:r w:rsidRPr="00164A5F">
        <w:t>Các trang quản lý còn lại</w:t>
      </w:r>
      <w:bookmarkEnd w:id="96"/>
    </w:p>
    <w:p w14:paraId="3D72C1DB" w14:textId="0707936E" w:rsidR="00657320" w:rsidRPr="00164A5F" w:rsidRDefault="008F52C8" w:rsidP="007A178C">
      <w:pPr>
        <w:pStyle w:val="Nidungvnbn"/>
      </w:pPr>
      <w:r w:rsidRPr="00164A5F">
        <w:lastRenderedPageBreak/>
        <w:t xml:space="preserve">Tương tự như các trang </w:t>
      </w:r>
      <w:r w:rsidR="00657320" w:rsidRPr="00164A5F">
        <w:t>quản lý trên, ta thực hiện và thay đổi sao cho phù hợp với mục đích của từng trang quản lý.</w:t>
      </w:r>
    </w:p>
    <w:p w14:paraId="37CB9410" w14:textId="67B814B9" w:rsidR="007A178C" w:rsidRPr="00164A5F" w:rsidRDefault="007A178C" w:rsidP="007A178C">
      <w:pPr>
        <w:pStyle w:val="Nidungvnbn"/>
        <w:numPr>
          <w:ilvl w:val="0"/>
          <w:numId w:val="14"/>
        </w:numPr>
      </w:pPr>
      <w:bookmarkStart w:id="97" w:name="_Hlk132837659"/>
      <w:r w:rsidRPr="00164A5F">
        <w:t>Quản lý danh mục tin tức</w:t>
      </w:r>
    </w:p>
    <w:bookmarkEnd w:id="97"/>
    <w:p w14:paraId="74D94439" w14:textId="77777777" w:rsidR="00D63CF8" w:rsidRPr="00164A5F" w:rsidRDefault="007A178C" w:rsidP="00D63CF8">
      <w:pPr>
        <w:pStyle w:val="Nidungvnbn"/>
        <w:keepNext/>
        <w:ind w:firstLine="0"/>
      </w:pPr>
      <w:r w:rsidRPr="00164A5F">
        <w:rPr>
          <w:noProof/>
        </w:rPr>
        <w:drawing>
          <wp:inline distT="0" distB="0" distL="0" distR="0" wp14:anchorId="66D8FCA3" wp14:editId="662ADE7F">
            <wp:extent cx="5791835" cy="2898775"/>
            <wp:effectExtent l="0" t="0" r="0" b="0"/>
            <wp:docPr id="74175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5215" name="Picture 1" descr="A screenshot of a computer&#10;&#10;Description automatically generated"/>
                    <pic:cNvPicPr/>
                  </pic:nvPicPr>
                  <pic:blipFill>
                    <a:blip r:embed="rId96"/>
                    <a:stretch>
                      <a:fillRect/>
                    </a:stretch>
                  </pic:blipFill>
                  <pic:spPr>
                    <a:xfrm>
                      <a:off x="0" y="0"/>
                      <a:ext cx="5791835" cy="2898775"/>
                    </a:xfrm>
                    <a:prstGeom prst="rect">
                      <a:avLst/>
                    </a:prstGeom>
                  </pic:spPr>
                </pic:pic>
              </a:graphicData>
            </a:graphic>
          </wp:inline>
        </w:drawing>
      </w:r>
    </w:p>
    <w:p w14:paraId="1117504A" w14:textId="24D1F753" w:rsidR="007A178C" w:rsidRPr="00164A5F" w:rsidRDefault="00D63CF8" w:rsidP="00D63CF8">
      <w:pPr>
        <w:pStyle w:val="Caption"/>
      </w:pPr>
      <w:bookmarkStart w:id="98" w:name="_Toc134742000"/>
      <w:r w:rsidRPr="00164A5F">
        <w:t xml:space="preserve">Hình </w:t>
      </w:r>
      <w:fldSimple w:instr=" SEQ Hình \* ARABIC ">
        <w:r w:rsidR="00164A5F" w:rsidRPr="00164A5F">
          <w:rPr>
            <w:noProof/>
          </w:rPr>
          <w:t>18</w:t>
        </w:r>
      </w:fldSimple>
      <w:r w:rsidRPr="00164A5F">
        <w:t>. Trang Quản lý danh mục tin tức</w:t>
      </w:r>
      <w:bookmarkEnd w:id="98"/>
    </w:p>
    <w:p w14:paraId="4422B3EA" w14:textId="01FA2340" w:rsidR="007A178C" w:rsidRPr="00164A5F" w:rsidRDefault="007A178C" w:rsidP="007A178C">
      <w:pPr>
        <w:pStyle w:val="Nidungvnbn"/>
        <w:numPr>
          <w:ilvl w:val="0"/>
          <w:numId w:val="14"/>
        </w:numPr>
      </w:pPr>
      <w:r w:rsidRPr="00164A5F">
        <w:t>Quản lý tin tức</w:t>
      </w:r>
    </w:p>
    <w:p w14:paraId="2DF82A33" w14:textId="77777777" w:rsidR="00D63CF8" w:rsidRPr="00164A5F" w:rsidRDefault="007A178C" w:rsidP="00D63CF8">
      <w:pPr>
        <w:pStyle w:val="Nidungvnbn"/>
        <w:keepNext/>
        <w:ind w:firstLine="0"/>
      </w:pPr>
      <w:r w:rsidRPr="00164A5F">
        <w:rPr>
          <w:noProof/>
        </w:rPr>
        <w:drawing>
          <wp:inline distT="0" distB="0" distL="0" distR="0" wp14:anchorId="50165AED" wp14:editId="6889C774">
            <wp:extent cx="5791835" cy="2929255"/>
            <wp:effectExtent l="0" t="0" r="0" b="4445"/>
            <wp:docPr id="1209580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80965" name="Picture 1" descr="A screenshot of a computer&#10;&#10;Description automatically generated"/>
                    <pic:cNvPicPr/>
                  </pic:nvPicPr>
                  <pic:blipFill>
                    <a:blip r:embed="rId97"/>
                    <a:stretch>
                      <a:fillRect/>
                    </a:stretch>
                  </pic:blipFill>
                  <pic:spPr>
                    <a:xfrm>
                      <a:off x="0" y="0"/>
                      <a:ext cx="5791835" cy="2929255"/>
                    </a:xfrm>
                    <a:prstGeom prst="rect">
                      <a:avLst/>
                    </a:prstGeom>
                  </pic:spPr>
                </pic:pic>
              </a:graphicData>
            </a:graphic>
          </wp:inline>
        </w:drawing>
      </w:r>
    </w:p>
    <w:p w14:paraId="30E391AF" w14:textId="39A631E4" w:rsidR="007A178C" w:rsidRPr="00164A5F" w:rsidRDefault="00D63CF8" w:rsidP="00D63CF8">
      <w:pPr>
        <w:pStyle w:val="Caption"/>
      </w:pPr>
      <w:bookmarkStart w:id="99" w:name="_Toc134742001"/>
      <w:r w:rsidRPr="00164A5F">
        <w:t xml:space="preserve">Hình </w:t>
      </w:r>
      <w:fldSimple w:instr=" SEQ Hình \* ARABIC ">
        <w:r w:rsidR="00164A5F" w:rsidRPr="00164A5F">
          <w:rPr>
            <w:noProof/>
          </w:rPr>
          <w:t>19</w:t>
        </w:r>
      </w:fldSimple>
      <w:r w:rsidRPr="00164A5F">
        <w:t>. Trang quản lý tin tức</w:t>
      </w:r>
      <w:bookmarkEnd w:id="99"/>
    </w:p>
    <w:p w14:paraId="19265AFA" w14:textId="080DD281" w:rsidR="007A178C" w:rsidRPr="00164A5F" w:rsidRDefault="007A178C" w:rsidP="007A178C">
      <w:pPr>
        <w:pStyle w:val="Nidungvnbn"/>
        <w:numPr>
          <w:ilvl w:val="0"/>
          <w:numId w:val="14"/>
        </w:numPr>
      </w:pPr>
      <w:r w:rsidRPr="00164A5F">
        <w:lastRenderedPageBreak/>
        <w:t>Quản lý Slogan</w:t>
      </w:r>
    </w:p>
    <w:p w14:paraId="675B2D13" w14:textId="77777777" w:rsidR="00D63CF8" w:rsidRPr="00164A5F" w:rsidRDefault="007A178C" w:rsidP="00D63CF8">
      <w:pPr>
        <w:pStyle w:val="Nidungvnbn"/>
        <w:keepNext/>
        <w:ind w:firstLine="0"/>
      </w:pPr>
      <w:r w:rsidRPr="00164A5F">
        <w:rPr>
          <w:noProof/>
        </w:rPr>
        <w:drawing>
          <wp:inline distT="0" distB="0" distL="0" distR="0" wp14:anchorId="1665DA47" wp14:editId="02B3A2C7">
            <wp:extent cx="5791835" cy="2908300"/>
            <wp:effectExtent l="0" t="0" r="0" b="6350"/>
            <wp:docPr id="13583592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59206" name="Picture 1" descr="A screenshot of a computer&#10;&#10;Description automatically generated with medium confidence"/>
                    <pic:cNvPicPr/>
                  </pic:nvPicPr>
                  <pic:blipFill>
                    <a:blip r:embed="rId98"/>
                    <a:stretch>
                      <a:fillRect/>
                    </a:stretch>
                  </pic:blipFill>
                  <pic:spPr>
                    <a:xfrm>
                      <a:off x="0" y="0"/>
                      <a:ext cx="5791835" cy="2908300"/>
                    </a:xfrm>
                    <a:prstGeom prst="rect">
                      <a:avLst/>
                    </a:prstGeom>
                  </pic:spPr>
                </pic:pic>
              </a:graphicData>
            </a:graphic>
          </wp:inline>
        </w:drawing>
      </w:r>
    </w:p>
    <w:p w14:paraId="6E182B06" w14:textId="19D4768B" w:rsidR="007A178C" w:rsidRPr="00164A5F" w:rsidRDefault="00D63CF8" w:rsidP="00D63CF8">
      <w:pPr>
        <w:pStyle w:val="Caption"/>
      </w:pPr>
      <w:bookmarkStart w:id="100" w:name="_Toc134742002"/>
      <w:r w:rsidRPr="00164A5F">
        <w:t xml:space="preserve">Hình </w:t>
      </w:r>
      <w:fldSimple w:instr=" SEQ Hình \* ARABIC ">
        <w:r w:rsidR="00164A5F" w:rsidRPr="00164A5F">
          <w:rPr>
            <w:noProof/>
          </w:rPr>
          <w:t>20</w:t>
        </w:r>
      </w:fldSimple>
      <w:r w:rsidRPr="00164A5F">
        <w:t>. Trang quản lý Slogan</w:t>
      </w:r>
      <w:bookmarkEnd w:id="100"/>
    </w:p>
    <w:p w14:paraId="628396D2" w14:textId="56456BE6" w:rsidR="007A178C" w:rsidRPr="00164A5F" w:rsidRDefault="007A178C" w:rsidP="007A178C">
      <w:pPr>
        <w:pStyle w:val="Nidungvnbn"/>
        <w:numPr>
          <w:ilvl w:val="0"/>
          <w:numId w:val="14"/>
        </w:numPr>
      </w:pPr>
      <w:r w:rsidRPr="00164A5F">
        <w:t>Quản lý Danh mục</w:t>
      </w:r>
    </w:p>
    <w:p w14:paraId="3C89F02E" w14:textId="77777777" w:rsidR="00D63CF8" w:rsidRPr="00164A5F" w:rsidRDefault="00792B50" w:rsidP="00D63CF8">
      <w:pPr>
        <w:pStyle w:val="Nidungvnbn"/>
        <w:keepNext/>
        <w:ind w:firstLine="0"/>
      </w:pPr>
      <w:r w:rsidRPr="00164A5F">
        <w:rPr>
          <w:noProof/>
        </w:rPr>
        <w:drawing>
          <wp:inline distT="0" distB="0" distL="0" distR="0" wp14:anchorId="025C9B7E" wp14:editId="6DD1A869">
            <wp:extent cx="5791835" cy="2927985"/>
            <wp:effectExtent l="0" t="0" r="0" b="5715"/>
            <wp:docPr id="1965107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0785" name="Picture 1" descr="A screenshot of a computer&#10;&#10;Description automatically generated with medium confidence"/>
                    <pic:cNvPicPr/>
                  </pic:nvPicPr>
                  <pic:blipFill>
                    <a:blip r:embed="rId99"/>
                    <a:stretch>
                      <a:fillRect/>
                    </a:stretch>
                  </pic:blipFill>
                  <pic:spPr>
                    <a:xfrm>
                      <a:off x="0" y="0"/>
                      <a:ext cx="5791835" cy="2927985"/>
                    </a:xfrm>
                    <a:prstGeom prst="rect">
                      <a:avLst/>
                    </a:prstGeom>
                  </pic:spPr>
                </pic:pic>
              </a:graphicData>
            </a:graphic>
          </wp:inline>
        </w:drawing>
      </w:r>
    </w:p>
    <w:p w14:paraId="562AFDD3" w14:textId="4EDA238C" w:rsidR="007A178C" w:rsidRPr="00164A5F" w:rsidRDefault="00D63CF8" w:rsidP="00D63CF8">
      <w:pPr>
        <w:pStyle w:val="Caption"/>
      </w:pPr>
      <w:bookmarkStart w:id="101" w:name="_Toc134742003"/>
      <w:r w:rsidRPr="00164A5F">
        <w:t xml:space="preserve">Hình </w:t>
      </w:r>
      <w:fldSimple w:instr=" SEQ Hình \* ARABIC ">
        <w:r w:rsidR="00164A5F" w:rsidRPr="00164A5F">
          <w:rPr>
            <w:noProof/>
          </w:rPr>
          <w:t>21</w:t>
        </w:r>
      </w:fldSimple>
      <w:r w:rsidRPr="00164A5F">
        <w:t>. Trang quản lý Danh mục</w:t>
      </w:r>
      <w:bookmarkEnd w:id="101"/>
    </w:p>
    <w:p w14:paraId="25DB5121" w14:textId="77777777" w:rsidR="00D63CF8" w:rsidRPr="00164A5F" w:rsidRDefault="00D63CF8" w:rsidP="00D63CF8"/>
    <w:p w14:paraId="251BAD57" w14:textId="77777777" w:rsidR="00D63CF8" w:rsidRPr="00164A5F" w:rsidRDefault="00D63CF8" w:rsidP="00D63CF8"/>
    <w:p w14:paraId="2807C59E" w14:textId="262EF223" w:rsidR="007A178C" w:rsidRPr="00164A5F" w:rsidRDefault="007A178C" w:rsidP="007A178C">
      <w:pPr>
        <w:pStyle w:val="Nidungvnbn"/>
        <w:numPr>
          <w:ilvl w:val="0"/>
          <w:numId w:val="14"/>
        </w:numPr>
      </w:pPr>
      <w:r w:rsidRPr="00164A5F">
        <w:lastRenderedPageBreak/>
        <w:t>Quản lý Footer</w:t>
      </w:r>
    </w:p>
    <w:p w14:paraId="0BD96011" w14:textId="77777777" w:rsidR="00D63CF8" w:rsidRPr="00164A5F" w:rsidRDefault="00792B50" w:rsidP="00D63CF8">
      <w:pPr>
        <w:pStyle w:val="Nidungvnbn"/>
        <w:keepNext/>
        <w:ind w:firstLine="0"/>
      </w:pPr>
      <w:r w:rsidRPr="00164A5F">
        <w:rPr>
          <w:noProof/>
        </w:rPr>
        <w:drawing>
          <wp:inline distT="0" distB="0" distL="0" distR="0" wp14:anchorId="73E4DE74" wp14:editId="0EE52B84">
            <wp:extent cx="5791835" cy="2889885"/>
            <wp:effectExtent l="0" t="0" r="0" b="5715"/>
            <wp:docPr id="13739411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1179" name="Picture 1" descr="A screenshot of a computer&#10;&#10;Description automatically generated with medium confidence"/>
                    <pic:cNvPicPr/>
                  </pic:nvPicPr>
                  <pic:blipFill>
                    <a:blip r:embed="rId100"/>
                    <a:stretch>
                      <a:fillRect/>
                    </a:stretch>
                  </pic:blipFill>
                  <pic:spPr>
                    <a:xfrm>
                      <a:off x="0" y="0"/>
                      <a:ext cx="5791835" cy="2889885"/>
                    </a:xfrm>
                    <a:prstGeom prst="rect">
                      <a:avLst/>
                    </a:prstGeom>
                  </pic:spPr>
                </pic:pic>
              </a:graphicData>
            </a:graphic>
          </wp:inline>
        </w:drawing>
      </w:r>
    </w:p>
    <w:p w14:paraId="56B7EF83" w14:textId="3E7439D7" w:rsidR="007665C1" w:rsidRPr="00164A5F" w:rsidRDefault="00D63CF8" w:rsidP="00D63CF8">
      <w:pPr>
        <w:pStyle w:val="Caption"/>
      </w:pPr>
      <w:bookmarkStart w:id="102" w:name="_Toc134742004"/>
      <w:r w:rsidRPr="00164A5F">
        <w:t xml:space="preserve">Hình </w:t>
      </w:r>
      <w:fldSimple w:instr=" SEQ Hình \* ARABIC ">
        <w:r w:rsidR="00164A5F" w:rsidRPr="00164A5F">
          <w:rPr>
            <w:noProof/>
          </w:rPr>
          <w:t>22</w:t>
        </w:r>
      </w:fldSimple>
      <w:r w:rsidRPr="00164A5F">
        <w:t>. Trang quản lý Footer</w:t>
      </w:r>
      <w:bookmarkEnd w:id="102"/>
    </w:p>
    <w:p w14:paraId="228B99E3" w14:textId="184706D0" w:rsidR="00792B50" w:rsidRPr="00164A5F" w:rsidRDefault="00792B50" w:rsidP="00DC3F15">
      <w:pPr>
        <w:pStyle w:val="Nidungvnbn"/>
      </w:pPr>
      <w:r w:rsidRPr="00164A5F">
        <w:br w:type="page"/>
      </w:r>
    </w:p>
    <w:p w14:paraId="77DD07F1" w14:textId="24C202EE" w:rsidR="00DC3F15" w:rsidRPr="00164A5F" w:rsidRDefault="00792B50" w:rsidP="00D63CF8">
      <w:pPr>
        <w:pStyle w:val="Chng"/>
        <w:jc w:val="center"/>
      </w:pPr>
      <w:bookmarkStart w:id="103" w:name="_Toc134741966"/>
      <w:r w:rsidRPr="00164A5F">
        <w:lastRenderedPageBreak/>
        <w:t>CHƯƠNG 5 – MINH HỌA SẢN PHẨM</w:t>
      </w:r>
      <w:bookmarkEnd w:id="103"/>
    </w:p>
    <w:p w14:paraId="42608133" w14:textId="004D704B" w:rsidR="00792B50" w:rsidRPr="00164A5F" w:rsidRDefault="00792B50" w:rsidP="00792B50">
      <w:pPr>
        <w:pStyle w:val="Tiumccp1"/>
        <w:numPr>
          <w:ilvl w:val="0"/>
          <w:numId w:val="20"/>
        </w:numPr>
      </w:pPr>
      <w:bookmarkStart w:id="104" w:name="_Toc134741967"/>
      <w:r w:rsidRPr="00164A5F">
        <w:t>Thêm mới Logo</w:t>
      </w:r>
      <w:bookmarkEnd w:id="104"/>
    </w:p>
    <w:p w14:paraId="76234B78" w14:textId="31E8D57D" w:rsidR="00792B50" w:rsidRPr="00164A5F" w:rsidRDefault="00792B50" w:rsidP="00AF1656">
      <w:pPr>
        <w:pStyle w:val="Nidungvnbn"/>
        <w:ind w:firstLine="0"/>
      </w:pPr>
      <w:r w:rsidRPr="00164A5F">
        <w:rPr>
          <w:noProof/>
        </w:rPr>
        <w:drawing>
          <wp:inline distT="0" distB="0" distL="0" distR="0" wp14:anchorId="4C52EE4E" wp14:editId="0B71AF5A">
            <wp:extent cx="5791835" cy="2207895"/>
            <wp:effectExtent l="0" t="0" r="0" b="1905"/>
            <wp:docPr id="533534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453" name="Picture 1" descr="A screenshot of a computer&#10;&#10;Description automatically generated with medium confidence"/>
                    <pic:cNvPicPr/>
                  </pic:nvPicPr>
                  <pic:blipFill>
                    <a:blip r:embed="rId101"/>
                    <a:stretch>
                      <a:fillRect/>
                    </a:stretch>
                  </pic:blipFill>
                  <pic:spPr>
                    <a:xfrm>
                      <a:off x="0" y="0"/>
                      <a:ext cx="5791835" cy="2207895"/>
                    </a:xfrm>
                    <a:prstGeom prst="rect">
                      <a:avLst/>
                    </a:prstGeom>
                  </pic:spPr>
                </pic:pic>
              </a:graphicData>
            </a:graphic>
          </wp:inline>
        </w:drawing>
      </w:r>
    </w:p>
    <w:p w14:paraId="52D2F928" w14:textId="50841996" w:rsidR="00792B50" w:rsidRPr="00164A5F" w:rsidRDefault="00DB7F17" w:rsidP="00792B50">
      <w:pPr>
        <w:pStyle w:val="Nidungvnbn"/>
      </w:pPr>
      <w:r w:rsidRPr="00164A5F">
        <w:t>Sau khi refresh lại trang web, Logo đã được cập nhật.</w:t>
      </w:r>
    </w:p>
    <w:p w14:paraId="1B5FCA5F" w14:textId="3A5F3E43" w:rsidR="00DB7F17" w:rsidRPr="00164A5F" w:rsidRDefault="00DB7F17" w:rsidP="00AF1656">
      <w:pPr>
        <w:pStyle w:val="Nidungvnbn"/>
        <w:ind w:firstLine="0"/>
      </w:pPr>
      <w:r w:rsidRPr="00164A5F">
        <w:rPr>
          <w:noProof/>
        </w:rPr>
        <w:drawing>
          <wp:inline distT="0" distB="0" distL="0" distR="0" wp14:anchorId="72E471AB" wp14:editId="15C29876">
            <wp:extent cx="5791835" cy="2865120"/>
            <wp:effectExtent l="0" t="0" r="0" b="0"/>
            <wp:docPr id="6861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954" name=""/>
                    <pic:cNvPicPr/>
                  </pic:nvPicPr>
                  <pic:blipFill>
                    <a:blip r:embed="rId102"/>
                    <a:stretch>
                      <a:fillRect/>
                    </a:stretch>
                  </pic:blipFill>
                  <pic:spPr>
                    <a:xfrm>
                      <a:off x="0" y="0"/>
                      <a:ext cx="5791835" cy="2865120"/>
                    </a:xfrm>
                    <a:prstGeom prst="rect">
                      <a:avLst/>
                    </a:prstGeom>
                  </pic:spPr>
                </pic:pic>
              </a:graphicData>
            </a:graphic>
          </wp:inline>
        </w:drawing>
      </w:r>
    </w:p>
    <w:p w14:paraId="3F389FEF" w14:textId="77777777" w:rsidR="00D63CF8" w:rsidRPr="00164A5F" w:rsidRDefault="00D63CF8" w:rsidP="00AF1656">
      <w:pPr>
        <w:pStyle w:val="Nidungvnbn"/>
        <w:ind w:firstLine="0"/>
      </w:pPr>
    </w:p>
    <w:p w14:paraId="48749295" w14:textId="77777777" w:rsidR="00D63CF8" w:rsidRPr="00164A5F" w:rsidRDefault="00D63CF8" w:rsidP="00AF1656">
      <w:pPr>
        <w:pStyle w:val="Nidungvnbn"/>
        <w:ind w:firstLine="0"/>
      </w:pPr>
    </w:p>
    <w:p w14:paraId="11E96BE8" w14:textId="77777777" w:rsidR="00D63CF8" w:rsidRPr="00164A5F" w:rsidRDefault="00D63CF8" w:rsidP="00AF1656">
      <w:pPr>
        <w:pStyle w:val="Nidungvnbn"/>
        <w:ind w:firstLine="0"/>
      </w:pPr>
    </w:p>
    <w:p w14:paraId="4022647A" w14:textId="77777777" w:rsidR="00D63CF8" w:rsidRPr="00164A5F" w:rsidRDefault="00D63CF8" w:rsidP="00AF1656">
      <w:pPr>
        <w:pStyle w:val="Nidungvnbn"/>
        <w:ind w:firstLine="0"/>
      </w:pPr>
    </w:p>
    <w:p w14:paraId="6ECFD9BD" w14:textId="77777777" w:rsidR="00D63CF8" w:rsidRPr="00164A5F" w:rsidRDefault="00D63CF8" w:rsidP="00AF1656">
      <w:pPr>
        <w:pStyle w:val="Nidungvnbn"/>
        <w:ind w:firstLine="0"/>
      </w:pPr>
    </w:p>
    <w:p w14:paraId="21EA1A09" w14:textId="3CE6A713" w:rsidR="00DB7F17" w:rsidRPr="00164A5F" w:rsidRDefault="00DB7F17" w:rsidP="00DB7F17">
      <w:pPr>
        <w:pStyle w:val="Tiumccp1"/>
        <w:numPr>
          <w:ilvl w:val="0"/>
          <w:numId w:val="20"/>
        </w:numPr>
      </w:pPr>
      <w:bookmarkStart w:id="105" w:name="_Toc134741968"/>
      <w:r w:rsidRPr="00164A5F">
        <w:lastRenderedPageBreak/>
        <w:t>Thêm mới Tin tức</w:t>
      </w:r>
      <w:bookmarkEnd w:id="105"/>
    </w:p>
    <w:p w14:paraId="767C6167" w14:textId="5547478F" w:rsidR="00DB7F17" w:rsidRPr="00164A5F" w:rsidRDefault="00DB7F17" w:rsidP="00AF1656">
      <w:pPr>
        <w:pStyle w:val="Nidungvnbn"/>
        <w:ind w:firstLine="0"/>
      </w:pPr>
      <w:r w:rsidRPr="00164A5F">
        <w:rPr>
          <w:noProof/>
        </w:rPr>
        <w:drawing>
          <wp:inline distT="0" distB="0" distL="0" distR="0" wp14:anchorId="2A91272C" wp14:editId="77892237">
            <wp:extent cx="5791835" cy="2660015"/>
            <wp:effectExtent l="0" t="0" r="0" b="6985"/>
            <wp:docPr id="14333105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10567" name="Picture 1" descr="A screenshot of a computer&#10;&#10;Description automatically generated with medium confidence"/>
                    <pic:cNvPicPr/>
                  </pic:nvPicPr>
                  <pic:blipFill>
                    <a:blip r:embed="rId103"/>
                    <a:stretch>
                      <a:fillRect/>
                    </a:stretch>
                  </pic:blipFill>
                  <pic:spPr>
                    <a:xfrm>
                      <a:off x="0" y="0"/>
                      <a:ext cx="5791835" cy="2660015"/>
                    </a:xfrm>
                    <a:prstGeom prst="rect">
                      <a:avLst/>
                    </a:prstGeom>
                  </pic:spPr>
                </pic:pic>
              </a:graphicData>
            </a:graphic>
          </wp:inline>
        </w:drawing>
      </w:r>
    </w:p>
    <w:p w14:paraId="112F02FE" w14:textId="2EAE7391" w:rsidR="00DB7F17" w:rsidRPr="00164A5F" w:rsidRDefault="00DB7F17" w:rsidP="00DB7F17">
      <w:pPr>
        <w:pStyle w:val="Nidungvnbn"/>
      </w:pPr>
      <w:r w:rsidRPr="00164A5F">
        <w:t>Tin tức hiển thị trên trang web của client. Hiển thị ngày tháng đăng bài.</w:t>
      </w:r>
    </w:p>
    <w:p w14:paraId="0D6F2FB9" w14:textId="72BB6E69" w:rsidR="00DB7F17" w:rsidRPr="00164A5F" w:rsidRDefault="00DB7F17" w:rsidP="00AF1656">
      <w:pPr>
        <w:pStyle w:val="Nidungvnbn"/>
        <w:ind w:firstLine="0"/>
      </w:pPr>
      <w:r w:rsidRPr="00164A5F">
        <w:rPr>
          <w:noProof/>
        </w:rPr>
        <w:drawing>
          <wp:inline distT="0" distB="0" distL="0" distR="0" wp14:anchorId="1B879CEB" wp14:editId="42874149">
            <wp:extent cx="5791835" cy="2931160"/>
            <wp:effectExtent l="0" t="0" r="0" b="2540"/>
            <wp:docPr id="14923293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9367" name="Picture 1" descr="A screenshot of a computer&#10;&#10;Description automatically generated with medium confidence"/>
                    <pic:cNvPicPr/>
                  </pic:nvPicPr>
                  <pic:blipFill>
                    <a:blip r:embed="rId104"/>
                    <a:stretch>
                      <a:fillRect/>
                    </a:stretch>
                  </pic:blipFill>
                  <pic:spPr>
                    <a:xfrm>
                      <a:off x="0" y="0"/>
                      <a:ext cx="5791835" cy="2931160"/>
                    </a:xfrm>
                    <a:prstGeom prst="rect">
                      <a:avLst/>
                    </a:prstGeom>
                  </pic:spPr>
                </pic:pic>
              </a:graphicData>
            </a:graphic>
          </wp:inline>
        </w:drawing>
      </w:r>
    </w:p>
    <w:p w14:paraId="72A7214A" w14:textId="77777777" w:rsidR="00D63CF8" w:rsidRPr="00164A5F" w:rsidRDefault="00D63CF8" w:rsidP="00AF1656">
      <w:pPr>
        <w:pStyle w:val="Nidungvnbn"/>
        <w:ind w:firstLine="0"/>
      </w:pPr>
    </w:p>
    <w:p w14:paraId="0E34FD4A" w14:textId="77777777" w:rsidR="00D63CF8" w:rsidRPr="00164A5F" w:rsidRDefault="00D63CF8" w:rsidP="00AF1656">
      <w:pPr>
        <w:pStyle w:val="Nidungvnbn"/>
        <w:ind w:firstLine="0"/>
      </w:pPr>
    </w:p>
    <w:p w14:paraId="07859AE9" w14:textId="77777777" w:rsidR="00D63CF8" w:rsidRPr="00164A5F" w:rsidRDefault="00D63CF8" w:rsidP="00AF1656">
      <w:pPr>
        <w:pStyle w:val="Nidungvnbn"/>
        <w:ind w:firstLine="0"/>
      </w:pPr>
    </w:p>
    <w:p w14:paraId="7FF089D5" w14:textId="77777777" w:rsidR="00D63CF8" w:rsidRPr="00164A5F" w:rsidRDefault="00D63CF8" w:rsidP="00AF1656">
      <w:pPr>
        <w:pStyle w:val="Nidungvnbn"/>
        <w:ind w:firstLine="0"/>
      </w:pPr>
    </w:p>
    <w:p w14:paraId="58148249" w14:textId="15A00254" w:rsidR="00DB7F17" w:rsidRPr="00164A5F" w:rsidRDefault="00DB7F17" w:rsidP="00DB7F17">
      <w:pPr>
        <w:pStyle w:val="Tiumccp1"/>
        <w:numPr>
          <w:ilvl w:val="0"/>
          <w:numId w:val="20"/>
        </w:numPr>
      </w:pPr>
      <w:bookmarkStart w:id="106" w:name="_Toc134741969"/>
      <w:r w:rsidRPr="00164A5F">
        <w:lastRenderedPageBreak/>
        <w:t>Thêm công việc mới</w:t>
      </w:r>
      <w:bookmarkEnd w:id="106"/>
    </w:p>
    <w:p w14:paraId="52506B09" w14:textId="65DFE8B9" w:rsidR="00DB7F17" w:rsidRPr="00164A5F" w:rsidRDefault="00DB7F17" w:rsidP="00AF1656">
      <w:pPr>
        <w:pStyle w:val="Nidungvnbn"/>
        <w:ind w:firstLine="0"/>
      </w:pPr>
      <w:r w:rsidRPr="00164A5F">
        <w:rPr>
          <w:noProof/>
        </w:rPr>
        <w:drawing>
          <wp:inline distT="0" distB="0" distL="0" distR="0" wp14:anchorId="59EFE310" wp14:editId="01F4713F">
            <wp:extent cx="5791835" cy="2922905"/>
            <wp:effectExtent l="0" t="0" r="0" b="0"/>
            <wp:docPr id="155592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7425" name=""/>
                    <pic:cNvPicPr/>
                  </pic:nvPicPr>
                  <pic:blipFill>
                    <a:blip r:embed="rId105"/>
                    <a:stretch>
                      <a:fillRect/>
                    </a:stretch>
                  </pic:blipFill>
                  <pic:spPr>
                    <a:xfrm>
                      <a:off x="0" y="0"/>
                      <a:ext cx="5791835" cy="2922905"/>
                    </a:xfrm>
                    <a:prstGeom prst="rect">
                      <a:avLst/>
                    </a:prstGeom>
                  </pic:spPr>
                </pic:pic>
              </a:graphicData>
            </a:graphic>
          </wp:inline>
        </w:drawing>
      </w:r>
    </w:p>
    <w:p w14:paraId="6086BC9D" w14:textId="397E8E2D" w:rsidR="00F66715" w:rsidRPr="00164A5F" w:rsidRDefault="00F66715" w:rsidP="00DB7F17">
      <w:pPr>
        <w:pStyle w:val="Nidungvnbn"/>
        <w:rPr>
          <w:noProof/>
        </w:rPr>
      </w:pPr>
      <w:r w:rsidRPr="00164A5F">
        <w:rPr>
          <w:noProof/>
        </w:rPr>
        <w:t>Công việc hiện ở trang Client:</w:t>
      </w:r>
    </w:p>
    <w:p w14:paraId="09BAFB44" w14:textId="2FDA3096" w:rsidR="00DB7F17" w:rsidRPr="00164A5F" w:rsidRDefault="00F66715" w:rsidP="00AF1656">
      <w:pPr>
        <w:pStyle w:val="Nidungvnbn"/>
        <w:ind w:firstLine="0"/>
      </w:pPr>
      <w:r w:rsidRPr="00164A5F">
        <w:rPr>
          <w:noProof/>
        </w:rPr>
        <w:drawing>
          <wp:inline distT="0" distB="0" distL="0" distR="0" wp14:anchorId="3D98B6B4" wp14:editId="2A418D65">
            <wp:extent cx="5791835" cy="2717165"/>
            <wp:effectExtent l="0" t="0" r="0" b="6985"/>
            <wp:docPr id="3283499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49902" name="Picture 1" descr="A screenshot of a computer&#10;&#10;Description automatically generated with medium confidence"/>
                    <pic:cNvPicPr/>
                  </pic:nvPicPr>
                  <pic:blipFill>
                    <a:blip r:embed="rId106"/>
                    <a:stretch>
                      <a:fillRect/>
                    </a:stretch>
                  </pic:blipFill>
                  <pic:spPr>
                    <a:xfrm>
                      <a:off x="0" y="0"/>
                      <a:ext cx="5791835" cy="2717165"/>
                    </a:xfrm>
                    <a:prstGeom prst="rect">
                      <a:avLst/>
                    </a:prstGeom>
                  </pic:spPr>
                </pic:pic>
              </a:graphicData>
            </a:graphic>
          </wp:inline>
        </w:drawing>
      </w:r>
    </w:p>
    <w:p w14:paraId="2486C55E" w14:textId="77777777" w:rsidR="004E5A10" w:rsidRPr="00164A5F" w:rsidRDefault="00F66715" w:rsidP="004E5A10">
      <w:pPr>
        <w:pStyle w:val="Chng"/>
      </w:pPr>
      <w:r w:rsidRPr="00164A5F">
        <w:br w:type="page"/>
      </w:r>
      <w:bookmarkStart w:id="107" w:name="_Toc134741970"/>
      <w:r w:rsidR="004E5A10" w:rsidRPr="00164A5F">
        <w:lastRenderedPageBreak/>
        <w:t>CHƯƠNG 6 – CÁC CHỨC NĂNG KHÁC</w:t>
      </w:r>
      <w:bookmarkEnd w:id="107"/>
    </w:p>
    <w:p w14:paraId="0641BEFD" w14:textId="718880C2" w:rsidR="00DB49DD" w:rsidRPr="00164A5F" w:rsidRDefault="00DB49DD" w:rsidP="004E5A10">
      <w:pPr>
        <w:pStyle w:val="Tiumccp1"/>
        <w:numPr>
          <w:ilvl w:val="0"/>
          <w:numId w:val="47"/>
        </w:numPr>
      </w:pPr>
      <w:bookmarkStart w:id="108" w:name="_Toc134741971"/>
      <w:r w:rsidRPr="00164A5F">
        <w:t>Đăng ký, đăng nhập</w:t>
      </w:r>
      <w:bookmarkEnd w:id="108"/>
    </w:p>
    <w:p w14:paraId="1E6F80EF" w14:textId="57B72F5B" w:rsidR="00DB49DD" w:rsidRPr="00164A5F" w:rsidRDefault="00DB49DD" w:rsidP="00DB49DD">
      <w:pPr>
        <w:pStyle w:val="Tiumccp1"/>
        <w:numPr>
          <w:ilvl w:val="1"/>
          <w:numId w:val="44"/>
        </w:numPr>
      </w:pPr>
      <w:bookmarkStart w:id="109" w:name="_Toc134741972"/>
      <w:r w:rsidRPr="00164A5F">
        <w:t>Đăng ký tài khoản</w:t>
      </w:r>
      <w:bookmarkEnd w:id="109"/>
    </w:p>
    <w:p w14:paraId="4C1D9B3C" w14:textId="77777777" w:rsidR="00164A5F" w:rsidRPr="00164A5F" w:rsidRDefault="00DB49DD" w:rsidP="00164A5F">
      <w:pPr>
        <w:pStyle w:val="Caption"/>
        <w:keepNext/>
      </w:pPr>
      <w:r w:rsidRPr="00164A5F">
        <w:rPr>
          <w:noProof/>
        </w:rPr>
        <w:drawing>
          <wp:inline distT="0" distB="0" distL="0" distR="0" wp14:anchorId="77E90E80" wp14:editId="4CEB5DC8">
            <wp:extent cx="5791835" cy="3317240"/>
            <wp:effectExtent l="0" t="0" r="0" b="0"/>
            <wp:docPr id="105897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2145" name=""/>
                    <pic:cNvPicPr/>
                  </pic:nvPicPr>
                  <pic:blipFill>
                    <a:blip r:embed="rId107"/>
                    <a:stretch>
                      <a:fillRect/>
                    </a:stretch>
                  </pic:blipFill>
                  <pic:spPr>
                    <a:xfrm>
                      <a:off x="0" y="0"/>
                      <a:ext cx="5791835" cy="3317240"/>
                    </a:xfrm>
                    <a:prstGeom prst="rect">
                      <a:avLst/>
                    </a:prstGeom>
                  </pic:spPr>
                </pic:pic>
              </a:graphicData>
            </a:graphic>
          </wp:inline>
        </w:drawing>
      </w:r>
    </w:p>
    <w:p w14:paraId="78E5FB1C" w14:textId="3048B0B5" w:rsidR="00DB49DD" w:rsidRPr="00164A5F" w:rsidRDefault="00164A5F" w:rsidP="00164A5F">
      <w:pPr>
        <w:pStyle w:val="Caption"/>
      </w:pPr>
      <w:bookmarkStart w:id="110" w:name="_Toc134742005"/>
      <w:r w:rsidRPr="00164A5F">
        <w:t xml:space="preserve">Hình </w:t>
      </w:r>
      <w:fldSimple w:instr=" SEQ Hình \* ARABIC ">
        <w:r w:rsidRPr="00164A5F">
          <w:rPr>
            <w:noProof/>
          </w:rPr>
          <w:t>23</w:t>
        </w:r>
      </w:fldSimple>
      <w:r w:rsidRPr="00164A5F">
        <w:t>. Trang đăng ký tài khoản</w:t>
      </w:r>
      <w:bookmarkEnd w:id="110"/>
    </w:p>
    <w:p w14:paraId="13665212" w14:textId="3D55EFBC" w:rsidR="00DB49DD" w:rsidRPr="00164A5F" w:rsidRDefault="00DB49DD" w:rsidP="00DB49DD">
      <w:pPr>
        <w:pStyle w:val="Tiumccp1"/>
        <w:numPr>
          <w:ilvl w:val="1"/>
          <w:numId w:val="44"/>
        </w:numPr>
      </w:pPr>
      <w:bookmarkStart w:id="111" w:name="_Toc134741973"/>
      <w:r w:rsidRPr="00164A5F">
        <w:t>Đăng nhập</w:t>
      </w:r>
      <w:bookmarkEnd w:id="111"/>
    </w:p>
    <w:p w14:paraId="5F0A576C" w14:textId="69C442B1" w:rsidR="00DB49DD" w:rsidRPr="00164A5F" w:rsidRDefault="00DB49DD" w:rsidP="00DB49DD">
      <w:pPr>
        <w:pStyle w:val="Nidungvnbn"/>
      </w:pPr>
      <w:r w:rsidRPr="00164A5F">
        <w:t>Khi đăng nhập, người dùng có thể lựa chọn 01 trong 03 cách sau:</w:t>
      </w:r>
    </w:p>
    <w:p w14:paraId="012C6954" w14:textId="79AC3B16" w:rsidR="00DB49DD" w:rsidRPr="00164A5F" w:rsidRDefault="00DB49DD" w:rsidP="00DB49DD">
      <w:pPr>
        <w:pStyle w:val="Nidungvnbn"/>
        <w:numPr>
          <w:ilvl w:val="0"/>
          <w:numId w:val="14"/>
        </w:numPr>
        <w:ind w:left="720" w:hanging="450"/>
      </w:pPr>
      <w:r w:rsidRPr="00164A5F">
        <w:t>Đăng nhập bằng tài username và password đã đăng ký</w:t>
      </w:r>
    </w:p>
    <w:p w14:paraId="11B4EC08" w14:textId="0F32F91B" w:rsidR="00DB49DD" w:rsidRPr="00164A5F" w:rsidRDefault="00DB49DD" w:rsidP="00DB49DD">
      <w:pPr>
        <w:pStyle w:val="Nidungvnbn"/>
        <w:numPr>
          <w:ilvl w:val="0"/>
          <w:numId w:val="14"/>
        </w:numPr>
        <w:ind w:left="720" w:hanging="450"/>
      </w:pPr>
      <w:r w:rsidRPr="00164A5F">
        <w:t>Đăng nhập bằng Facebook</w:t>
      </w:r>
    </w:p>
    <w:p w14:paraId="441F892A" w14:textId="07AAC065" w:rsidR="00DB49DD" w:rsidRPr="00164A5F" w:rsidRDefault="00DB49DD" w:rsidP="00DB49DD">
      <w:pPr>
        <w:pStyle w:val="Nidungvnbn"/>
        <w:numPr>
          <w:ilvl w:val="0"/>
          <w:numId w:val="14"/>
        </w:numPr>
        <w:ind w:left="720" w:hanging="450"/>
      </w:pPr>
      <w:r w:rsidRPr="00164A5F">
        <w:t>Đăng nhập bằng Google</w:t>
      </w:r>
    </w:p>
    <w:p w14:paraId="50E76F1E" w14:textId="77777777" w:rsidR="00164A5F" w:rsidRPr="00164A5F" w:rsidRDefault="00DB49DD" w:rsidP="00164A5F">
      <w:pPr>
        <w:pStyle w:val="Caption"/>
        <w:keepNext/>
      </w:pPr>
      <w:r w:rsidRPr="00164A5F">
        <w:rPr>
          <w:noProof/>
        </w:rPr>
        <w:lastRenderedPageBreak/>
        <w:drawing>
          <wp:inline distT="0" distB="0" distL="0" distR="0" wp14:anchorId="22B9DBF6" wp14:editId="063980F1">
            <wp:extent cx="5791835" cy="3121025"/>
            <wp:effectExtent l="0" t="0" r="0" b="3175"/>
            <wp:docPr id="1200503829" name="Picture 1" descr="A person holding a tab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3829" name="Picture 1" descr="A person holding a tablet&#10;&#10;Description automatically generated with medium confidence"/>
                    <pic:cNvPicPr/>
                  </pic:nvPicPr>
                  <pic:blipFill>
                    <a:blip r:embed="rId108"/>
                    <a:stretch>
                      <a:fillRect/>
                    </a:stretch>
                  </pic:blipFill>
                  <pic:spPr>
                    <a:xfrm>
                      <a:off x="0" y="0"/>
                      <a:ext cx="5791835" cy="3121025"/>
                    </a:xfrm>
                    <a:prstGeom prst="rect">
                      <a:avLst/>
                    </a:prstGeom>
                  </pic:spPr>
                </pic:pic>
              </a:graphicData>
            </a:graphic>
          </wp:inline>
        </w:drawing>
      </w:r>
    </w:p>
    <w:p w14:paraId="1DBA31FC" w14:textId="6798116D" w:rsidR="00DB49DD" w:rsidRPr="00164A5F" w:rsidRDefault="00164A5F" w:rsidP="00164A5F">
      <w:pPr>
        <w:pStyle w:val="Caption"/>
      </w:pPr>
      <w:bookmarkStart w:id="112" w:name="_Toc134742006"/>
      <w:r w:rsidRPr="00164A5F">
        <w:t xml:space="preserve">Hình </w:t>
      </w:r>
      <w:fldSimple w:instr=" SEQ Hình \* ARABIC ">
        <w:r w:rsidRPr="00164A5F">
          <w:rPr>
            <w:noProof/>
          </w:rPr>
          <w:t>24</w:t>
        </w:r>
      </w:fldSimple>
      <w:r w:rsidRPr="00164A5F">
        <w:t>. Tranng đăng nhập</w:t>
      </w:r>
      <w:bookmarkEnd w:id="112"/>
      <w:r w:rsidRPr="00164A5F">
        <w:t xml:space="preserve"> </w:t>
      </w:r>
    </w:p>
    <w:p w14:paraId="09E957B5" w14:textId="77777777" w:rsidR="00164A5F" w:rsidRPr="00164A5F" w:rsidRDefault="00DB49DD" w:rsidP="00164A5F">
      <w:pPr>
        <w:keepNext/>
      </w:pPr>
      <w:r w:rsidRPr="00164A5F">
        <w:rPr>
          <w:noProof/>
        </w:rPr>
        <w:drawing>
          <wp:inline distT="0" distB="0" distL="0" distR="0" wp14:anchorId="708D03E3" wp14:editId="686996A1">
            <wp:extent cx="5791835" cy="3361055"/>
            <wp:effectExtent l="0" t="0" r="0" b="0"/>
            <wp:docPr id="1717387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87241" name="Picture 1" descr="A screenshot of a computer&#10;&#10;Description automatically generated"/>
                    <pic:cNvPicPr/>
                  </pic:nvPicPr>
                  <pic:blipFill>
                    <a:blip r:embed="rId109"/>
                    <a:stretch>
                      <a:fillRect/>
                    </a:stretch>
                  </pic:blipFill>
                  <pic:spPr>
                    <a:xfrm>
                      <a:off x="0" y="0"/>
                      <a:ext cx="5791835" cy="3361055"/>
                    </a:xfrm>
                    <a:prstGeom prst="rect">
                      <a:avLst/>
                    </a:prstGeom>
                  </pic:spPr>
                </pic:pic>
              </a:graphicData>
            </a:graphic>
          </wp:inline>
        </w:drawing>
      </w:r>
    </w:p>
    <w:p w14:paraId="139D3263" w14:textId="3380F4D9" w:rsidR="00DB49DD" w:rsidRPr="00164A5F" w:rsidRDefault="00164A5F" w:rsidP="00164A5F">
      <w:pPr>
        <w:pStyle w:val="Caption"/>
      </w:pPr>
      <w:bookmarkStart w:id="113" w:name="_Toc134742007"/>
      <w:r w:rsidRPr="00164A5F">
        <w:t xml:space="preserve">Hình </w:t>
      </w:r>
      <w:fldSimple w:instr=" SEQ Hình \* ARABIC ">
        <w:r w:rsidRPr="00164A5F">
          <w:rPr>
            <w:noProof/>
          </w:rPr>
          <w:t>25</w:t>
        </w:r>
      </w:fldSimple>
      <w:r w:rsidRPr="00164A5F">
        <w:t>. Đăng nhập bằng Google</w:t>
      </w:r>
      <w:bookmarkEnd w:id="113"/>
    </w:p>
    <w:p w14:paraId="3AF7733E" w14:textId="77777777" w:rsidR="00164A5F" w:rsidRPr="00164A5F" w:rsidRDefault="00DB49DD" w:rsidP="00164A5F">
      <w:pPr>
        <w:keepNext/>
      </w:pPr>
      <w:r w:rsidRPr="00164A5F">
        <w:rPr>
          <w:noProof/>
        </w:rPr>
        <w:lastRenderedPageBreak/>
        <w:drawing>
          <wp:inline distT="0" distB="0" distL="0" distR="0" wp14:anchorId="1CA97F95" wp14:editId="17550DEC">
            <wp:extent cx="5791835" cy="3093720"/>
            <wp:effectExtent l="0" t="0" r="0" b="0"/>
            <wp:docPr id="349432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32382" name="Picture 1" descr="A screenshot of a computer&#10;&#10;Description automatically generated with medium confidence"/>
                    <pic:cNvPicPr/>
                  </pic:nvPicPr>
                  <pic:blipFill>
                    <a:blip r:embed="rId110"/>
                    <a:stretch>
                      <a:fillRect/>
                    </a:stretch>
                  </pic:blipFill>
                  <pic:spPr>
                    <a:xfrm>
                      <a:off x="0" y="0"/>
                      <a:ext cx="5791835" cy="3093720"/>
                    </a:xfrm>
                    <a:prstGeom prst="rect">
                      <a:avLst/>
                    </a:prstGeom>
                  </pic:spPr>
                </pic:pic>
              </a:graphicData>
            </a:graphic>
          </wp:inline>
        </w:drawing>
      </w:r>
    </w:p>
    <w:p w14:paraId="4F120BA0" w14:textId="026AF2D6" w:rsidR="00DB49DD" w:rsidRPr="00164A5F" w:rsidRDefault="00164A5F" w:rsidP="00164A5F">
      <w:pPr>
        <w:pStyle w:val="Caption"/>
      </w:pPr>
      <w:bookmarkStart w:id="114" w:name="_Toc134742008"/>
      <w:r w:rsidRPr="00164A5F">
        <w:t xml:space="preserve">Hình </w:t>
      </w:r>
      <w:fldSimple w:instr=" SEQ Hình \* ARABIC ">
        <w:r w:rsidRPr="00164A5F">
          <w:rPr>
            <w:noProof/>
          </w:rPr>
          <w:t>26</w:t>
        </w:r>
      </w:fldSimple>
      <w:r w:rsidRPr="00164A5F">
        <w:t>. Đăng nhập bằng Facebook</w:t>
      </w:r>
      <w:bookmarkEnd w:id="114"/>
    </w:p>
    <w:p w14:paraId="1139EEF6" w14:textId="3E8EC5A9" w:rsidR="004E5A10" w:rsidRPr="00164A5F" w:rsidRDefault="004E5A10" w:rsidP="004E5A10">
      <w:pPr>
        <w:pStyle w:val="Tiumccp1"/>
        <w:numPr>
          <w:ilvl w:val="0"/>
          <w:numId w:val="47"/>
        </w:numPr>
      </w:pPr>
      <w:bookmarkStart w:id="115" w:name="_Toc134741974"/>
      <w:r w:rsidRPr="00164A5F">
        <w:t>Xem t</w:t>
      </w:r>
      <w:r w:rsidR="00DB49DD" w:rsidRPr="00164A5F">
        <w:t xml:space="preserve">rạng thái </w:t>
      </w:r>
      <w:r w:rsidRPr="00164A5F">
        <w:t>công việc</w:t>
      </w:r>
      <w:r w:rsidR="00DB49DD" w:rsidRPr="00164A5F">
        <w:t xml:space="preserve"> ứng tuyển</w:t>
      </w:r>
      <w:bookmarkEnd w:id="115"/>
    </w:p>
    <w:p w14:paraId="5F846A72" w14:textId="66471F5B" w:rsidR="004E5A10" w:rsidRPr="00164A5F" w:rsidRDefault="004E5A10" w:rsidP="004E5A10">
      <w:pPr>
        <w:pStyle w:val="Nidungvnbn"/>
      </w:pPr>
      <w:r w:rsidRPr="00164A5F">
        <w:t>Sau khi user đã ứng tuyển các công việc, user sẽ chờ sự phản hồ của admin. Có 03 trạng thái như sau:</w:t>
      </w:r>
    </w:p>
    <w:p w14:paraId="39533053" w14:textId="77777777" w:rsidR="004E5A10" w:rsidRPr="00164A5F" w:rsidRDefault="004E5A10" w:rsidP="004E5A10">
      <w:pPr>
        <w:pStyle w:val="Nidungvnbn"/>
        <w:numPr>
          <w:ilvl w:val="0"/>
          <w:numId w:val="14"/>
        </w:numPr>
        <w:ind w:left="630"/>
      </w:pPr>
      <w:r w:rsidRPr="00164A5F">
        <w:t>Đã duyệt: đơn ứng tuyển của user đã được duyệt. Khi đó, admin sẽ gửi thông tin cần thiết cho user như: địa điểm phỏng vấn, mức lương dự kiến, ghi chú khác…</w:t>
      </w:r>
    </w:p>
    <w:p w14:paraId="55F029B2" w14:textId="71354FAF" w:rsidR="004E5A10" w:rsidRPr="00164A5F" w:rsidRDefault="004E5A10" w:rsidP="004E5A10">
      <w:pPr>
        <w:pStyle w:val="Nidungvnbn"/>
        <w:numPr>
          <w:ilvl w:val="0"/>
          <w:numId w:val="14"/>
        </w:numPr>
        <w:ind w:left="630"/>
      </w:pPr>
      <w:r w:rsidRPr="00164A5F">
        <w:t>Từ chối: đơn ứng tuyển của user bị từ chối do không cung cấp đầy đủ thông tin, hồ sơ không phù hợp, vị trí không còn trống…</w:t>
      </w:r>
    </w:p>
    <w:p w14:paraId="776DBE4D" w14:textId="2A95ED36" w:rsidR="004E5A10" w:rsidRPr="00164A5F" w:rsidRDefault="004E5A10" w:rsidP="004E5A10">
      <w:pPr>
        <w:pStyle w:val="Nidungvnbn"/>
        <w:numPr>
          <w:ilvl w:val="0"/>
          <w:numId w:val="14"/>
        </w:numPr>
        <w:ind w:left="630"/>
      </w:pPr>
      <w:r w:rsidRPr="00164A5F">
        <w:t>Chưa duyệt: đơn ứng tuyển của user chưa được duyệt.</w:t>
      </w:r>
    </w:p>
    <w:p w14:paraId="7F0DA93C" w14:textId="6C022CDB" w:rsidR="004E5A10" w:rsidRPr="00164A5F" w:rsidRDefault="004E5A10" w:rsidP="004E5A10">
      <w:pPr>
        <w:pStyle w:val="Caption"/>
      </w:pPr>
      <w:r w:rsidRPr="00164A5F">
        <w:rPr>
          <w:noProof/>
        </w:rPr>
        <w:lastRenderedPageBreak/>
        <w:drawing>
          <wp:inline distT="0" distB="0" distL="0" distR="0" wp14:anchorId="2A7FCD3D" wp14:editId="71EEDC50">
            <wp:extent cx="5791835" cy="2914015"/>
            <wp:effectExtent l="0" t="0" r="0" b="635"/>
            <wp:docPr id="1114699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03" name="Picture 1" descr="A screenshot of a computer&#10;&#10;Description automatically generated"/>
                    <pic:cNvPicPr/>
                  </pic:nvPicPr>
                  <pic:blipFill>
                    <a:blip r:embed="rId111"/>
                    <a:stretch>
                      <a:fillRect/>
                    </a:stretch>
                  </pic:blipFill>
                  <pic:spPr>
                    <a:xfrm>
                      <a:off x="0" y="0"/>
                      <a:ext cx="5791835" cy="2914015"/>
                    </a:xfrm>
                    <a:prstGeom prst="rect">
                      <a:avLst/>
                    </a:prstGeom>
                  </pic:spPr>
                </pic:pic>
              </a:graphicData>
            </a:graphic>
          </wp:inline>
        </w:drawing>
      </w:r>
    </w:p>
    <w:p w14:paraId="163A4F49" w14:textId="569C21A7" w:rsidR="004E5A10" w:rsidRPr="00164A5F" w:rsidRDefault="00DB49DD" w:rsidP="004E5A10">
      <w:r w:rsidRPr="00164A5F">
        <w:rPr>
          <w:noProof/>
        </w:rPr>
        <w:drawing>
          <wp:inline distT="0" distB="0" distL="0" distR="0" wp14:anchorId="3EC3ED18" wp14:editId="304D5074">
            <wp:extent cx="5791835" cy="3041015"/>
            <wp:effectExtent l="0" t="0" r="0" b="6985"/>
            <wp:docPr id="466632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32340" name="Picture 1" descr="A screenshot of a computer&#10;&#10;Description automatically generated"/>
                    <pic:cNvPicPr/>
                  </pic:nvPicPr>
                  <pic:blipFill>
                    <a:blip r:embed="rId112"/>
                    <a:stretch>
                      <a:fillRect/>
                    </a:stretch>
                  </pic:blipFill>
                  <pic:spPr>
                    <a:xfrm>
                      <a:off x="0" y="0"/>
                      <a:ext cx="5791835" cy="3041015"/>
                    </a:xfrm>
                    <a:prstGeom prst="rect">
                      <a:avLst/>
                    </a:prstGeom>
                  </pic:spPr>
                </pic:pic>
              </a:graphicData>
            </a:graphic>
          </wp:inline>
        </w:drawing>
      </w:r>
    </w:p>
    <w:p w14:paraId="219FBA46" w14:textId="77777777" w:rsidR="00DB49DD" w:rsidRPr="00164A5F" w:rsidRDefault="00DB49DD" w:rsidP="004E5A10"/>
    <w:p w14:paraId="426A9C7D" w14:textId="77777777" w:rsidR="00DB49DD" w:rsidRPr="00164A5F" w:rsidRDefault="00DB49DD" w:rsidP="00DB49DD">
      <w:pPr>
        <w:pStyle w:val="Tiumccp1"/>
        <w:numPr>
          <w:ilvl w:val="0"/>
          <w:numId w:val="47"/>
        </w:numPr>
      </w:pPr>
      <w:bookmarkStart w:id="116" w:name="_Toc134741975"/>
      <w:r w:rsidRPr="00164A5F">
        <w:t>Chỉnh sửa thông tin cá nhân</w:t>
      </w:r>
      <w:bookmarkEnd w:id="116"/>
    </w:p>
    <w:p w14:paraId="3496B250" w14:textId="77777777" w:rsidR="00DB49DD" w:rsidRPr="00164A5F" w:rsidRDefault="00DB49DD" w:rsidP="00DB49DD">
      <w:pPr>
        <w:pStyle w:val="Bngbiu-nidung"/>
      </w:pPr>
      <w:r w:rsidRPr="00164A5F">
        <w:t>Sau khi đăng nhập thành công, người dùng có thể sửa đổi thông tin, cập nhật lại mật khẩu…</w:t>
      </w:r>
    </w:p>
    <w:p w14:paraId="592E9B50" w14:textId="77777777" w:rsidR="00DB49DD" w:rsidRPr="00164A5F" w:rsidRDefault="00DB49DD" w:rsidP="00DB49DD">
      <w:pPr>
        <w:pStyle w:val="Bngbiu-nidung"/>
      </w:pPr>
      <w:r w:rsidRPr="00164A5F">
        <w:rPr>
          <w:noProof/>
        </w:rPr>
        <w:lastRenderedPageBreak/>
        <w:drawing>
          <wp:inline distT="0" distB="0" distL="0" distR="0" wp14:anchorId="14102088" wp14:editId="49BCB794">
            <wp:extent cx="5791835" cy="3370580"/>
            <wp:effectExtent l="0" t="0" r="0" b="1270"/>
            <wp:docPr id="15815118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1889" name="Picture 1" descr="A screenshot of a computer&#10;&#10;Description automatically generated with medium confidence"/>
                    <pic:cNvPicPr/>
                  </pic:nvPicPr>
                  <pic:blipFill>
                    <a:blip r:embed="rId113"/>
                    <a:stretch>
                      <a:fillRect/>
                    </a:stretch>
                  </pic:blipFill>
                  <pic:spPr>
                    <a:xfrm>
                      <a:off x="0" y="0"/>
                      <a:ext cx="5791835" cy="3370580"/>
                    </a:xfrm>
                    <a:prstGeom prst="rect">
                      <a:avLst/>
                    </a:prstGeom>
                  </pic:spPr>
                </pic:pic>
              </a:graphicData>
            </a:graphic>
          </wp:inline>
        </w:drawing>
      </w:r>
      <w:r w:rsidRPr="00164A5F">
        <w:t xml:space="preserve"> </w:t>
      </w:r>
    </w:p>
    <w:p w14:paraId="01682EEC" w14:textId="7AF87452" w:rsidR="001E47B1" w:rsidRPr="00164A5F" w:rsidRDefault="00693C57" w:rsidP="001E47B1">
      <w:pPr>
        <w:pStyle w:val="Bngbiu-nidung"/>
      </w:pPr>
      <w:r w:rsidRPr="00693C57">
        <w:rPr>
          <w:noProof/>
        </w:rPr>
        <w:drawing>
          <wp:inline distT="0" distB="0" distL="0" distR="0" wp14:anchorId="289357E4" wp14:editId="7D5A1F48">
            <wp:extent cx="5791835" cy="2995930"/>
            <wp:effectExtent l="0" t="0" r="0" b="0"/>
            <wp:docPr id="58805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54419" name=""/>
                    <pic:cNvPicPr/>
                  </pic:nvPicPr>
                  <pic:blipFill>
                    <a:blip r:embed="rId114"/>
                    <a:stretch>
                      <a:fillRect/>
                    </a:stretch>
                  </pic:blipFill>
                  <pic:spPr>
                    <a:xfrm>
                      <a:off x="0" y="0"/>
                      <a:ext cx="5791835" cy="2995930"/>
                    </a:xfrm>
                    <a:prstGeom prst="rect">
                      <a:avLst/>
                    </a:prstGeom>
                  </pic:spPr>
                </pic:pic>
              </a:graphicData>
            </a:graphic>
          </wp:inline>
        </w:drawing>
      </w:r>
    </w:p>
    <w:p w14:paraId="3AD5D9E1" w14:textId="77777777" w:rsidR="001E47B1" w:rsidRPr="00164A5F" w:rsidRDefault="001E47B1" w:rsidP="001E47B1">
      <w:pPr>
        <w:pStyle w:val="Tiumccp1"/>
        <w:numPr>
          <w:ilvl w:val="0"/>
          <w:numId w:val="47"/>
        </w:numPr>
      </w:pPr>
      <w:bookmarkStart w:id="117" w:name="_Toc134741976"/>
      <w:r w:rsidRPr="00164A5F">
        <w:t>Quản lý tìm việc</w:t>
      </w:r>
      <w:bookmarkEnd w:id="117"/>
    </w:p>
    <w:p w14:paraId="300B8074" w14:textId="77777777" w:rsidR="001E47B1" w:rsidRPr="00164A5F" w:rsidRDefault="001E47B1" w:rsidP="001E47B1">
      <w:pPr>
        <w:pStyle w:val="Nidungvnbn"/>
      </w:pPr>
      <w:r w:rsidRPr="00164A5F">
        <w:t xml:space="preserve">Ở mục quản lý tìm việc, admin có quyền xem, duyệt hoặc từ chối các đơn ứng tuyển từ phía user. </w:t>
      </w:r>
    </w:p>
    <w:p w14:paraId="02B54DB7" w14:textId="36AA60D8" w:rsidR="001E47B1" w:rsidRPr="00164A5F" w:rsidRDefault="001E47B1" w:rsidP="001E47B1">
      <w:pPr>
        <w:pStyle w:val="Nidungvnbn"/>
        <w:numPr>
          <w:ilvl w:val="0"/>
          <w:numId w:val="14"/>
        </w:numPr>
        <w:ind w:left="630"/>
      </w:pPr>
      <w:r w:rsidRPr="00164A5F">
        <w:lastRenderedPageBreak/>
        <w:t>Chưa duyệt đơn ứng tuyển</w:t>
      </w:r>
    </w:p>
    <w:p w14:paraId="7B8E584D" w14:textId="77777777" w:rsidR="001E47B1" w:rsidRPr="00164A5F" w:rsidRDefault="001E47B1" w:rsidP="001E47B1">
      <w:pPr>
        <w:pStyle w:val="Caption"/>
      </w:pPr>
      <w:r w:rsidRPr="00164A5F">
        <w:rPr>
          <w:noProof/>
        </w:rPr>
        <w:drawing>
          <wp:inline distT="0" distB="0" distL="0" distR="0" wp14:anchorId="626F3D4E" wp14:editId="608FD484">
            <wp:extent cx="5791835" cy="2906395"/>
            <wp:effectExtent l="0" t="0" r="0" b="8255"/>
            <wp:docPr id="115834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6313" name=""/>
                    <pic:cNvPicPr/>
                  </pic:nvPicPr>
                  <pic:blipFill>
                    <a:blip r:embed="rId115"/>
                    <a:stretch>
                      <a:fillRect/>
                    </a:stretch>
                  </pic:blipFill>
                  <pic:spPr>
                    <a:xfrm>
                      <a:off x="0" y="0"/>
                      <a:ext cx="5791835" cy="2906395"/>
                    </a:xfrm>
                    <a:prstGeom prst="rect">
                      <a:avLst/>
                    </a:prstGeom>
                  </pic:spPr>
                </pic:pic>
              </a:graphicData>
            </a:graphic>
          </wp:inline>
        </w:drawing>
      </w:r>
      <w:r w:rsidRPr="00164A5F">
        <w:t xml:space="preserve"> </w:t>
      </w:r>
    </w:p>
    <w:p w14:paraId="24176C4A" w14:textId="6C3BDE57" w:rsidR="001E47B1" w:rsidRPr="00164A5F" w:rsidRDefault="001E47B1" w:rsidP="001E47B1">
      <w:r w:rsidRPr="00164A5F">
        <w:rPr>
          <w:noProof/>
        </w:rPr>
        <w:drawing>
          <wp:inline distT="0" distB="0" distL="0" distR="0" wp14:anchorId="4FCD9B20" wp14:editId="30413E0E">
            <wp:extent cx="5791835" cy="2978785"/>
            <wp:effectExtent l="0" t="0" r="0" b="0"/>
            <wp:docPr id="779033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3018" name="Picture 1" descr="A screenshot of a computer&#10;&#10;Description automatically generated"/>
                    <pic:cNvPicPr/>
                  </pic:nvPicPr>
                  <pic:blipFill>
                    <a:blip r:embed="rId116"/>
                    <a:stretch>
                      <a:fillRect/>
                    </a:stretch>
                  </pic:blipFill>
                  <pic:spPr>
                    <a:xfrm>
                      <a:off x="0" y="0"/>
                      <a:ext cx="5791835" cy="2978785"/>
                    </a:xfrm>
                    <a:prstGeom prst="rect">
                      <a:avLst/>
                    </a:prstGeom>
                  </pic:spPr>
                </pic:pic>
              </a:graphicData>
            </a:graphic>
          </wp:inline>
        </w:drawing>
      </w:r>
    </w:p>
    <w:p w14:paraId="76537BBC" w14:textId="77777777" w:rsidR="001E47B1" w:rsidRPr="00164A5F" w:rsidRDefault="001E47B1" w:rsidP="001E47B1"/>
    <w:p w14:paraId="619BEA67" w14:textId="77777777" w:rsidR="001E47B1" w:rsidRPr="00164A5F" w:rsidRDefault="001E47B1" w:rsidP="001E47B1"/>
    <w:p w14:paraId="00930449" w14:textId="77777777" w:rsidR="001E47B1" w:rsidRPr="00164A5F" w:rsidRDefault="001E47B1" w:rsidP="001E47B1"/>
    <w:p w14:paraId="6D496FB9" w14:textId="77777777" w:rsidR="001E47B1" w:rsidRPr="00164A5F" w:rsidRDefault="001E47B1" w:rsidP="001E47B1"/>
    <w:p w14:paraId="58AD1460" w14:textId="77777777" w:rsidR="001E47B1" w:rsidRPr="00164A5F" w:rsidRDefault="001E47B1" w:rsidP="001E47B1"/>
    <w:p w14:paraId="53EE0F05" w14:textId="77777777" w:rsidR="001E47B1" w:rsidRPr="00164A5F" w:rsidRDefault="001E47B1" w:rsidP="001E47B1"/>
    <w:p w14:paraId="4E3375E7" w14:textId="77777777" w:rsidR="001E47B1" w:rsidRPr="00164A5F" w:rsidRDefault="001E47B1" w:rsidP="001E47B1"/>
    <w:p w14:paraId="33E012E9" w14:textId="77777777" w:rsidR="001E47B1" w:rsidRPr="00164A5F" w:rsidRDefault="001E47B1" w:rsidP="001E47B1"/>
    <w:p w14:paraId="00E4B914" w14:textId="77777777" w:rsidR="001E47B1" w:rsidRPr="00164A5F" w:rsidRDefault="001E47B1" w:rsidP="001E47B1"/>
    <w:p w14:paraId="698CEFFD" w14:textId="77777777" w:rsidR="001E47B1" w:rsidRPr="00164A5F" w:rsidRDefault="001E47B1" w:rsidP="001E47B1">
      <w:pPr>
        <w:pStyle w:val="Nidungvnbn"/>
        <w:numPr>
          <w:ilvl w:val="0"/>
          <w:numId w:val="14"/>
        </w:numPr>
      </w:pPr>
      <w:r w:rsidRPr="00164A5F">
        <w:t>Đã duyệt đơn ứng tuyển</w:t>
      </w:r>
    </w:p>
    <w:p w14:paraId="591790DB" w14:textId="77777777" w:rsidR="001E47B1" w:rsidRPr="00164A5F" w:rsidRDefault="001E47B1" w:rsidP="001E47B1">
      <w:pPr>
        <w:pStyle w:val="Caption"/>
      </w:pPr>
      <w:r w:rsidRPr="00164A5F">
        <w:rPr>
          <w:noProof/>
        </w:rPr>
        <w:drawing>
          <wp:inline distT="0" distB="0" distL="0" distR="0" wp14:anchorId="5F7EFD47" wp14:editId="25C78009">
            <wp:extent cx="5791835" cy="2940050"/>
            <wp:effectExtent l="0" t="0" r="0" b="0"/>
            <wp:docPr id="647571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71208" name="Picture 1" descr="A screenshot of a computer&#10;&#10;Description automatically generated with medium confidence"/>
                    <pic:cNvPicPr/>
                  </pic:nvPicPr>
                  <pic:blipFill>
                    <a:blip r:embed="rId117"/>
                    <a:stretch>
                      <a:fillRect/>
                    </a:stretch>
                  </pic:blipFill>
                  <pic:spPr>
                    <a:xfrm>
                      <a:off x="0" y="0"/>
                      <a:ext cx="5791835" cy="2940050"/>
                    </a:xfrm>
                    <a:prstGeom prst="rect">
                      <a:avLst/>
                    </a:prstGeom>
                  </pic:spPr>
                </pic:pic>
              </a:graphicData>
            </a:graphic>
          </wp:inline>
        </w:drawing>
      </w:r>
      <w:r w:rsidRPr="00164A5F">
        <w:t xml:space="preserve"> </w:t>
      </w:r>
    </w:p>
    <w:p w14:paraId="7F631F61" w14:textId="77777777" w:rsidR="001E47B1" w:rsidRPr="00164A5F" w:rsidRDefault="001E47B1" w:rsidP="001E47B1">
      <w:pPr>
        <w:pStyle w:val="Nidungvnbn"/>
        <w:numPr>
          <w:ilvl w:val="0"/>
          <w:numId w:val="14"/>
        </w:numPr>
      </w:pPr>
      <w:r w:rsidRPr="00164A5F">
        <w:t>Từ chối:</w:t>
      </w:r>
    </w:p>
    <w:p w14:paraId="7CCCFC9B" w14:textId="30FDDBC1" w:rsidR="00F66715" w:rsidRPr="00164A5F" w:rsidRDefault="001E47B1" w:rsidP="001E47B1">
      <w:pPr>
        <w:pStyle w:val="Caption"/>
      </w:pPr>
      <w:r w:rsidRPr="00164A5F">
        <w:rPr>
          <w:noProof/>
        </w:rPr>
        <w:drawing>
          <wp:inline distT="0" distB="0" distL="0" distR="0" wp14:anchorId="6135EC3B" wp14:editId="6CB48C37">
            <wp:extent cx="5791835" cy="2932430"/>
            <wp:effectExtent l="0" t="0" r="0" b="1270"/>
            <wp:docPr id="8552944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94478" name="Picture 1" descr="A screenshot of a computer&#10;&#10;Description automatically generated with medium confidence"/>
                    <pic:cNvPicPr/>
                  </pic:nvPicPr>
                  <pic:blipFill>
                    <a:blip r:embed="rId118"/>
                    <a:stretch>
                      <a:fillRect/>
                    </a:stretch>
                  </pic:blipFill>
                  <pic:spPr>
                    <a:xfrm>
                      <a:off x="0" y="0"/>
                      <a:ext cx="5791835" cy="2932430"/>
                    </a:xfrm>
                    <a:prstGeom prst="rect">
                      <a:avLst/>
                    </a:prstGeom>
                  </pic:spPr>
                </pic:pic>
              </a:graphicData>
            </a:graphic>
          </wp:inline>
        </w:drawing>
      </w:r>
      <w:r w:rsidRPr="00164A5F">
        <w:t xml:space="preserve"> </w:t>
      </w:r>
      <w:r w:rsidR="004E5A10" w:rsidRPr="00164A5F">
        <w:br w:type="page"/>
      </w:r>
    </w:p>
    <w:p w14:paraId="0862EC87" w14:textId="531B2EB3" w:rsidR="00F66715" w:rsidRPr="00164A5F" w:rsidRDefault="00F66715" w:rsidP="00F66715">
      <w:pPr>
        <w:pStyle w:val="Chng"/>
      </w:pPr>
      <w:bookmarkStart w:id="118" w:name="_Toc134741977"/>
      <w:r w:rsidRPr="00164A5F">
        <w:lastRenderedPageBreak/>
        <w:t xml:space="preserve">CHƯƠNG </w:t>
      </w:r>
      <w:r w:rsidR="004E5A10" w:rsidRPr="00164A5F">
        <w:t>7</w:t>
      </w:r>
      <w:r w:rsidRPr="00164A5F">
        <w:t xml:space="preserve"> – KẾT LUẬN</w:t>
      </w:r>
      <w:bookmarkEnd w:id="118"/>
    </w:p>
    <w:p w14:paraId="7471C034" w14:textId="4FD28198" w:rsidR="00F66715" w:rsidRPr="00164A5F" w:rsidRDefault="00F66715" w:rsidP="00F66715">
      <w:pPr>
        <w:pStyle w:val="Tiumccp1"/>
        <w:numPr>
          <w:ilvl w:val="0"/>
          <w:numId w:val="21"/>
        </w:numPr>
      </w:pPr>
      <w:bookmarkStart w:id="119" w:name="_Toc134741978"/>
      <w:r w:rsidRPr="00164A5F">
        <w:t>Mặt được</w:t>
      </w:r>
      <w:bookmarkEnd w:id="119"/>
    </w:p>
    <w:p w14:paraId="16838285" w14:textId="135C54A3" w:rsidR="00F66715" w:rsidRPr="00164A5F" w:rsidRDefault="00F66715" w:rsidP="00F66715">
      <w:pPr>
        <w:pStyle w:val="Nidungvnbn"/>
      </w:pPr>
      <w:r w:rsidRPr="00164A5F">
        <w:t xml:space="preserve">CooIntern đã vận dụng được các công nghệ </w:t>
      </w:r>
      <w:r w:rsidR="00AF1656" w:rsidRPr="00164A5F">
        <w:t>ASP</w:t>
      </w:r>
      <w:r w:rsidRPr="00164A5F">
        <w:t xml:space="preserve">.NET </w:t>
      </w:r>
      <w:r w:rsidR="00AF1656" w:rsidRPr="00164A5F">
        <w:t xml:space="preserve">MVC </w:t>
      </w:r>
      <w:r w:rsidRPr="00164A5F">
        <w:t xml:space="preserve">để tạo nên một dự án phát triển website. Có thể sử dụng CooIntern ở vị trí người dùng và vị trí người quản trị. </w:t>
      </w:r>
    </w:p>
    <w:p w14:paraId="519D8957" w14:textId="75857D75" w:rsidR="00F66715" w:rsidRPr="00164A5F" w:rsidRDefault="00F66715" w:rsidP="00F66715">
      <w:pPr>
        <w:pStyle w:val="Nidungvnbn"/>
      </w:pPr>
      <w:r w:rsidRPr="00164A5F">
        <w:t>Trang web mang màu sắc riêng của nhóm, có thương hiệu và ý nghĩa thương hiệu.</w:t>
      </w:r>
    </w:p>
    <w:p w14:paraId="1657E49A" w14:textId="651B22AD" w:rsidR="00F66715" w:rsidRPr="00164A5F" w:rsidRDefault="00F66715" w:rsidP="00F66715">
      <w:pPr>
        <w:pStyle w:val="Nidungvnbn"/>
      </w:pPr>
      <w:r w:rsidRPr="00164A5F">
        <w:t xml:space="preserve">Các nội dung trên website khá chi tiết, rõ ràng, dễ sử dụng. </w:t>
      </w:r>
    </w:p>
    <w:p w14:paraId="0295AB47" w14:textId="706B19A0" w:rsidR="00F66715" w:rsidRPr="00164A5F" w:rsidRDefault="00F66715" w:rsidP="00F66715">
      <w:pPr>
        <w:pStyle w:val="Nidungvnbn"/>
      </w:pPr>
      <w:r w:rsidRPr="00164A5F">
        <w:t>Có nhiều chức năng ở cả phía Client và Admin. Giúp cho trải nghiệm người sử dụng được tối ưu hơn.</w:t>
      </w:r>
    </w:p>
    <w:p w14:paraId="16005066" w14:textId="038B8613" w:rsidR="00F66715" w:rsidRPr="00164A5F" w:rsidRDefault="00F66715" w:rsidP="00F66715">
      <w:pPr>
        <w:pStyle w:val="Tiumccp1"/>
        <w:numPr>
          <w:ilvl w:val="0"/>
          <w:numId w:val="21"/>
        </w:numPr>
      </w:pPr>
      <w:bookmarkStart w:id="120" w:name="_Toc134741979"/>
      <w:r w:rsidRPr="00164A5F">
        <w:t>Mặt chưa đạt được</w:t>
      </w:r>
      <w:bookmarkEnd w:id="120"/>
    </w:p>
    <w:p w14:paraId="6F7DCEB7" w14:textId="5819E594" w:rsidR="00F66715" w:rsidRPr="00164A5F" w:rsidRDefault="00F66715" w:rsidP="00F66715">
      <w:pPr>
        <w:pStyle w:val="Nidungvnbn"/>
      </w:pPr>
      <w:r w:rsidRPr="00164A5F">
        <w:t>Một số item của trang web vẫn chưa được đẹp mắt. Hình ảnh chỉ mang tính demo nên chưa thật sự phù hợp.</w:t>
      </w:r>
    </w:p>
    <w:p w14:paraId="050315E5" w14:textId="724DD210" w:rsidR="00F66715" w:rsidRPr="00164A5F" w:rsidRDefault="00F66715" w:rsidP="00F66715">
      <w:pPr>
        <w:pStyle w:val="Tiumccp1"/>
        <w:numPr>
          <w:ilvl w:val="0"/>
          <w:numId w:val="21"/>
        </w:numPr>
      </w:pPr>
      <w:bookmarkStart w:id="121" w:name="_Toc134741980"/>
      <w:r w:rsidRPr="00164A5F">
        <w:t>Hướng phát triển</w:t>
      </w:r>
      <w:bookmarkEnd w:id="121"/>
    </w:p>
    <w:p w14:paraId="100536F5" w14:textId="01155D9E" w:rsidR="00F66715" w:rsidRPr="00164A5F" w:rsidRDefault="00F66715" w:rsidP="00F66715">
      <w:pPr>
        <w:pStyle w:val="Nidungvnbn"/>
      </w:pPr>
      <w:r w:rsidRPr="00164A5F">
        <w:t>Nhóm dự định sẽ khắc phục những hạn chế về UXUI, thêm một số tính năng khác cho phần quản trị trong bài cuối kỳ.</w:t>
      </w:r>
    </w:p>
    <w:p w14:paraId="11B4CBD0" w14:textId="77777777" w:rsidR="00D63CF8" w:rsidRPr="00164A5F" w:rsidRDefault="00F66715" w:rsidP="00D63CF8">
      <w:pPr>
        <w:pStyle w:val="Nidungvnbn"/>
      </w:pPr>
      <w:r w:rsidRPr="00164A5F">
        <w:t>Bên cạnh đó, nhóm sẽ thử nghiệm và sửa những lỗi phát sinh trong quá trình sử dụng trang web.</w:t>
      </w:r>
    </w:p>
    <w:p w14:paraId="2D0C3130" w14:textId="373AFED4" w:rsidR="00D63CF8" w:rsidRPr="00164A5F" w:rsidRDefault="00D63CF8" w:rsidP="00D63CF8">
      <w:pPr>
        <w:pStyle w:val="Tiumccp1"/>
        <w:numPr>
          <w:ilvl w:val="0"/>
          <w:numId w:val="21"/>
        </w:numPr>
      </w:pPr>
      <w:bookmarkStart w:id="122" w:name="_Toc134741981"/>
      <w:r w:rsidRPr="00164A5F">
        <w:t>Bảng phân chia công việc</w:t>
      </w:r>
      <w:bookmarkEnd w:id="122"/>
    </w:p>
    <w:tbl>
      <w:tblPr>
        <w:tblStyle w:val="TableGrid"/>
        <w:tblW w:w="0" w:type="auto"/>
        <w:tblInd w:w="1080" w:type="dxa"/>
        <w:tblLook w:val="04A0" w:firstRow="1" w:lastRow="0" w:firstColumn="1" w:lastColumn="0" w:noHBand="0" w:noVBand="1"/>
      </w:tblPr>
      <w:tblGrid>
        <w:gridCol w:w="1828"/>
        <w:gridCol w:w="2138"/>
        <w:gridCol w:w="1789"/>
        <w:gridCol w:w="2276"/>
      </w:tblGrid>
      <w:tr w:rsidR="008704B9" w:rsidRPr="00164A5F" w14:paraId="16B54758" w14:textId="77777777" w:rsidTr="008704B9">
        <w:trPr>
          <w:trHeight w:val="404"/>
        </w:trPr>
        <w:tc>
          <w:tcPr>
            <w:tcW w:w="3966" w:type="dxa"/>
            <w:gridSpan w:val="2"/>
            <w:shd w:val="clear" w:color="auto" w:fill="B8CCE4" w:themeFill="accent1" w:themeFillTint="66"/>
            <w:vAlign w:val="center"/>
          </w:tcPr>
          <w:p w14:paraId="5B14B9AD" w14:textId="6E587FA1" w:rsidR="008704B9" w:rsidRPr="00164A5F" w:rsidRDefault="008704B9" w:rsidP="008704B9">
            <w:pPr>
              <w:pStyle w:val="ListParagraph"/>
              <w:ind w:left="0"/>
              <w:jc w:val="center"/>
              <w:rPr>
                <w:rFonts w:ascii="Times New Roman" w:hAnsi="Times New Roman" w:cs="Times New Roman"/>
                <w:b/>
                <w:bCs/>
                <w:sz w:val="26"/>
                <w:szCs w:val="26"/>
              </w:rPr>
            </w:pPr>
            <w:r w:rsidRPr="00164A5F">
              <w:rPr>
                <w:rFonts w:ascii="Times New Roman" w:hAnsi="Times New Roman" w:cs="Times New Roman"/>
                <w:b/>
                <w:bCs/>
                <w:sz w:val="26"/>
                <w:szCs w:val="26"/>
              </w:rPr>
              <w:t>Công việc</w:t>
            </w:r>
          </w:p>
        </w:tc>
        <w:tc>
          <w:tcPr>
            <w:tcW w:w="1789" w:type="dxa"/>
            <w:shd w:val="clear" w:color="auto" w:fill="B8CCE4" w:themeFill="accent1" w:themeFillTint="66"/>
            <w:vAlign w:val="center"/>
          </w:tcPr>
          <w:p w14:paraId="45241A55" w14:textId="77777777" w:rsidR="008704B9" w:rsidRPr="00164A5F" w:rsidRDefault="008704B9" w:rsidP="008704B9">
            <w:pPr>
              <w:pStyle w:val="ListParagraph"/>
              <w:ind w:left="0"/>
              <w:jc w:val="center"/>
              <w:rPr>
                <w:rFonts w:ascii="Times New Roman" w:hAnsi="Times New Roman" w:cs="Times New Roman"/>
                <w:b/>
                <w:bCs/>
                <w:sz w:val="26"/>
                <w:szCs w:val="26"/>
              </w:rPr>
            </w:pPr>
            <w:r w:rsidRPr="00164A5F">
              <w:rPr>
                <w:rFonts w:ascii="Times New Roman" w:hAnsi="Times New Roman" w:cs="Times New Roman"/>
                <w:b/>
                <w:bCs/>
                <w:sz w:val="26"/>
                <w:szCs w:val="26"/>
              </w:rPr>
              <w:t>Phân công</w:t>
            </w:r>
          </w:p>
        </w:tc>
        <w:tc>
          <w:tcPr>
            <w:tcW w:w="2276" w:type="dxa"/>
            <w:shd w:val="clear" w:color="auto" w:fill="B8CCE4" w:themeFill="accent1" w:themeFillTint="66"/>
            <w:vAlign w:val="center"/>
          </w:tcPr>
          <w:p w14:paraId="15130BB8" w14:textId="77777777" w:rsidR="008704B9" w:rsidRPr="00164A5F" w:rsidRDefault="008704B9" w:rsidP="008704B9">
            <w:pPr>
              <w:pStyle w:val="ListParagraph"/>
              <w:ind w:left="0"/>
              <w:jc w:val="center"/>
              <w:rPr>
                <w:rFonts w:ascii="Times New Roman" w:hAnsi="Times New Roman" w:cs="Times New Roman"/>
                <w:b/>
                <w:bCs/>
                <w:sz w:val="26"/>
                <w:szCs w:val="26"/>
              </w:rPr>
            </w:pPr>
            <w:r w:rsidRPr="00164A5F">
              <w:rPr>
                <w:rFonts w:ascii="Times New Roman" w:hAnsi="Times New Roman" w:cs="Times New Roman"/>
                <w:b/>
                <w:bCs/>
                <w:sz w:val="26"/>
                <w:szCs w:val="26"/>
              </w:rPr>
              <w:t>Mức độ đóng góp</w:t>
            </w:r>
          </w:p>
        </w:tc>
      </w:tr>
      <w:tr w:rsidR="008704B9" w:rsidRPr="00164A5F" w14:paraId="4F6C9BAE" w14:textId="77777777" w:rsidTr="008704B9">
        <w:tc>
          <w:tcPr>
            <w:tcW w:w="1828" w:type="dxa"/>
            <w:vMerge w:val="restart"/>
            <w:vAlign w:val="center"/>
          </w:tcPr>
          <w:p w14:paraId="6C6283FA" w14:textId="4B75D674" w:rsidR="008704B9" w:rsidRPr="00164A5F" w:rsidRDefault="008704B9" w:rsidP="008704B9">
            <w:pPr>
              <w:pStyle w:val="ListParagraph"/>
              <w:ind w:left="0"/>
              <w:jc w:val="center"/>
              <w:rPr>
                <w:rFonts w:ascii="Times New Roman" w:hAnsi="Times New Roman" w:cs="Times New Roman"/>
                <w:sz w:val="26"/>
                <w:szCs w:val="26"/>
              </w:rPr>
            </w:pPr>
            <w:r w:rsidRPr="00164A5F">
              <w:rPr>
                <w:rFonts w:ascii="Times New Roman" w:hAnsi="Times New Roman" w:cs="Times New Roman"/>
                <w:sz w:val="26"/>
                <w:szCs w:val="26"/>
              </w:rPr>
              <w:t>Frontend</w:t>
            </w:r>
          </w:p>
        </w:tc>
        <w:tc>
          <w:tcPr>
            <w:tcW w:w="2138" w:type="dxa"/>
            <w:vMerge w:val="restart"/>
            <w:vAlign w:val="center"/>
          </w:tcPr>
          <w:p w14:paraId="437EC8F8" w14:textId="31F3ADE2" w:rsidR="008704B9" w:rsidRPr="00164A5F" w:rsidRDefault="008704B9" w:rsidP="008704B9">
            <w:pPr>
              <w:pStyle w:val="ListParagraph"/>
              <w:ind w:left="0"/>
              <w:jc w:val="center"/>
              <w:rPr>
                <w:rFonts w:ascii="Times New Roman" w:hAnsi="Times New Roman" w:cs="Times New Roman"/>
                <w:sz w:val="26"/>
                <w:szCs w:val="26"/>
              </w:rPr>
            </w:pPr>
            <w:r w:rsidRPr="00164A5F">
              <w:rPr>
                <w:rFonts w:ascii="Times New Roman" w:hAnsi="Times New Roman" w:cs="Times New Roman"/>
                <w:sz w:val="26"/>
                <w:szCs w:val="26"/>
              </w:rPr>
              <w:t>Thiết kế database</w:t>
            </w:r>
          </w:p>
        </w:tc>
        <w:tc>
          <w:tcPr>
            <w:tcW w:w="1789" w:type="dxa"/>
          </w:tcPr>
          <w:p w14:paraId="71F0AF4D"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Hưng</w:t>
            </w:r>
          </w:p>
        </w:tc>
        <w:tc>
          <w:tcPr>
            <w:tcW w:w="2276" w:type="dxa"/>
          </w:tcPr>
          <w:p w14:paraId="39821BAD"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Hoàn thành, 80%</w:t>
            </w:r>
          </w:p>
        </w:tc>
      </w:tr>
      <w:tr w:rsidR="008704B9" w:rsidRPr="00164A5F" w14:paraId="4877A0E8" w14:textId="77777777" w:rsidTr="008704B9">
        <w:tc>
          <w:tcPr>
            <w:tcW w:w="1828" w:type="dxa"/>
            <w:vMerge/>
          </w:tcPr>
          <w:p w14:paraId="0773B817" w14:textId="77777777" w:rsidR="008704B9" w:rsidRPr="00164A5F" w:rsidRDefault="008704B9" w:rsidP="00BE2032">
            <w:pPr>
              <w:pStyle w:val="ListParagraph"/>
              <w:ind w:left="0"/>
              <w:rPr>
                <w:rFonts w:ascii="Times New Roman" w:hAnsi="Times New Roman" w:cs="Times New Roman"/>
                <w:sz w:val="26"/>
                <w:szCs w:val="26"/>
              </w:rPr>
            </w:pPr>
          </w:p>
        </w:tc>
        <w:tc>
          <w:tcPr>
            <w:tcW w:w="2138" w:type="dxa"/>
            <w:vMerge/>
            <w:vAlign w:val="center"/>
          </w:tcPr>
          <w:p w14:paraId="149D4844" w14:textId="1A6DF599" w:rsidR="008704B9" w:rsidRPr="00164A5F" w:rsidRDefault="008704B9" w:rsidP="008704B9">
            <w:pPr>
              <w:pStyle w:val="ListParagraph"/>
              <w:ind w:left="0"/>
              <w:jc w:val="center"/>
              <w:rPr>
                <w:rFonts w:ascii="Times New Roman" w:hAnsi="Times New Roman" w:cs="Times New Roman"/>
                <w:sz w:val="26"/>
                <w:szCs w:val="26"/>
              </w:rPr>
            </w:pPr>
          </w:p>
        </w:tc>
        <w:tc>
          <w:tcPr>
            <w:tcW w:w="1789" w:type="dxa"/>
          </w:tcPr>
          <w:p w14:paraId="70EA1B50"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Đào</w:t>
            </w:r>
          </w:p>
        </w:tc>
        <w:tc>
          <w:tcPr>
            <w:tcW w:w="2276" w:type="dxa"/>
          </w:tcPr>
          <w:p w14:paraId="6026B842"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Hoàn thành, 20%</w:t>
            </w:r>
          </w:p>
        </w:tc>
      </w:tr>
      <w:tr w:rsidR="008704B9" w:rsidRPr="00164A5F" w14:paraId="76D937EF" w14:textId="77777777" w:rsidTr="008704B9">
        <w:tc>
          <w:tcPr>
            <w:tcW w:w="1828" w:type="dxa"/>
            <w:vMerge/>
          </w:tcPr>
          <w:p w14:paraId="67527981" w14:textId="77777777" w:rsidR="008704B9" w:rsidRPr="00164A5F" w:rsidRDefault="008704B9" w:rsidP="00BE2032">
            <w:pPr>
              <w:pStyle w:val="ListParagraph"/>
              <w:ind w:left="0"/>
              <w:rPr>
                <w:rFonts w:ascii="Times New Roman" w:hAnsi="Times New Roman" w:cs="Times New Roman"/>
                <w:sz w:val="26"/>
                <w:szCs w:val="26"/>
              </w:rPr>
            </w:pPr>
          </w:p>
        </w:tc>
        <w:tc>
          <w:tcPr>
            <w:tcW w:w="2138" w:type="dxa"/>
            <w:vMerge w:val="restart"/>
            <w:vAlign w:val="center"/>
          </w:tcPr>
          <w:p w14:paraId="3064B175" w14:textId="7D6A0519" w:rsidR="008704B9" w:rsidRPr="00164A5F" w:rsidRDefault="008704B9" w:rsidP="008704B9">
            <w:pPr>
              <w:pStyle w:val="ListParagraph"/>
              <w:ind w:left="0"/>
              <w:jc w:val="center"/>
              <w:rPr>
                <w:rFonts w:ascii="Times New Roman" w:hAnsi="Times New Roman" w:cs="Times New Roman"/>
                <w:sz w:val="26"/>
                <w:szCs w:val="26"/>
              </w:rPr>
            </w:pPr>
            <w:r w:rsidRPr="00164A5F">
              <w:rPr>
                <w:rFonts w:ascii="Times New Roman" w:hAnsi="Times New Roman" w:cs="Times New Roman"/>
                <w:sz w:val="26"/>
                <w:szCs w:val="26"/>
              </w:rPr>
              <w:t>Hoàn thành các trang thông tin</w:t>
            </w:r>
          </w:p>
        </w:tc>
        <w:tc>
          <w:tcPr>
            <w:tcW w:w="1789" w:type="dxa"/>
          </w:tcPr>
          <w:p w14:paraId="21F8B2CB"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Hưng</w:t>
            </w:r>
          </w:p>
        </w:tc>
        <w:tc>
          <w:tcPr>
            <w:tcW w:w="2276" w:type="dxa"/>
          </w:tcPr>
          <w:p w14:paraId="5CEFCEB1"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Hoàn thành, 80%</w:t>
            </w:r>
          </w:p>
        </w:tc>
      </w:tr>
      <w:tr w:rsidR="008704B9" w:rsidRPr="00164A5F" w14:paraId="3E9302E0" w14:textId="77777777" w:rsidTr="008704B9">
        <w:tc>
          <w:tcPr>
            <w:tcW w:w="1828" w:type="dxa"/>
            <w:vMerge/>
          </w:tcPr>
          <w:p w14:paraId="0A09DC4E" w14:textId="77777777" w:rsidR="008704B9" w:rsidRPr="00164A5F" w:rsidRDefault="008704B9" w:rsidP="00BE2032">
            <w:pPr>
              <w:pStyle w:val="ListParagraph"/>
              <w:ind w:left="0"/>
              <w:rPr>
                <w:rFonts w:ascii="Times New Roman" w:hAnsi="Times New Roman" w:cs="Times New Roman"/>
                <w:sz w:val="26"/>
                <w:szCs w:val="26"/>
              </w:rPr>
            </w:pPr>
          </w:p>
        </w:tc>
        <w:tc>
          <w:tcPr>
            <w:tcW w:w="2138" w:type="dxa"/>
            <w:vMerge/>
            <w:vAlign w:val="center"/>
          </w:tcPr>
          <w:p w14:paraId="0643D1A6" w14:textId="620C3994" w:rsidR="008704B9" w:rsidRPr="00164A5F" w:rsidRDefault="008704B9" w:rsidP="008704B9">
            <w:pPr>
              <w:pStyle w:val="ListParagraph"/>
              <w:ind w:left="0"/>
              <w:jc w:val="center"/>
              <w:rPr>
                <w:rFonts w:ascii="Times New Roman" w:hAnsi="Times New Roman" w:cs="Times New Roman"/>
                <w:sz w:val="26"/>
                <w:szCs w:val="26"/>
              </w:rPr>
            </w:pPr>
          </w:p>
        </w:tc>
        <w:tc>
          <w:tcPr>
            <w:tcW w:w="1789" w:type="dxa"/>
          </w:tcPr>
          <w:p w14:paraId="72CE90AA"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Đào</w:t>
            </w:r>
          </w:p>
        </w:tc>
        <w:tc>
          <w:tcPr>
            <w:tcW w:w="2276" w:type="dxa"/>
          </w:tcPr>
          <w:p w14:paraId="7990AEE8"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Hoàn thành, 20%</w:t>
            </w:r>
          </w:p>
        </w:tc>
      </w:tr>
      <w:tr w:rsidR="008704B9" w:rsidRPr="00164A5F" w14:paraId="70453B76" w14:textId="77777777" w:rsidTr="008704B9">
        <w:tc>
          <w:tcPr>
            <w:tcW w:w="1828" w:type="dxa"/>
            <w:vMerge/>
          </w:tcPr>
          <w:p w14:paraId="5CB60952" w14:textId="77777777" w:rsidR="008704B9" w:rsidRPr="00164A5F" w:rsidRDefault="008704B9" w:rsidP="00BE2032">
            <w:pPr>
              <w:pStyle w:val="ListParagraph"/>
              <w:ind w:left="0"/>
              <w:rPr>
                <w:rFonts w:ascii="Times New Roman" w:hAnsi="Times New Roman" w:cs="Times New Roman"/>
                <w:sz w:val="26"/>
                <w:szCs w:val="26"/>
              </w:rPr>
            </w:pPr>
          </w:p>
        </w:tc>
        <w:tc>
          <w:tcPr>
            <w:tcW w:w="2138" w:type="dxa"/>
            <w:vMerge w:val="restart"/>
            <w:vAlign w:val="center"/>
          </w:tcPr>
          <w:p w14:paraId="28E22A50" w14:textId="37554147" w:rsidR="008704B9" w:rsidRPr="00164A5F" w:rsidRDefault="008704B9" w:rsidP="008704B9">
            <w:pPr>
              <w:pStyle w:val="ListParagraph"/>
              <w:ind w:left="0"/>
              <w:jc w:val="center"/>
              <w:rPr>
                <w:rFonts w:ascii="Times New Roman" w:hAnsi="Times New Roman" w:cs="Times New Roman"/>
                <w:sz w:val="26"/>
                <w:szCs w:val="26"/>
              </w:rPr>
            </w:pPr>
            <w:r w:rsidRPr="00164A5F">
              <w:rPr>
                <w:rFonts w:ascii="Times New Roman" w:hAnsi="Times New Roman" w:cs="Times New Roman"/>
                <w:sz w:val="26"/>
                <w:szCs w:val="26"/>
              </w:rPr>
              <w:t>Thiết kế logo</w:t>
            </w:r>
          </w:p>
        </w:tc>
        <w:tc>
          <w:tcPr>
            <w:tcW w:w="1789" w:type="dxa"/>
          </w:tcPr>
          <w:p w14:paraId="077DF7DD"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Hưng</w:t>
            </w:r>
          </w:p>
        </w:tc>
        <w:tc>
          <w:tcPr>
            <w:tcW w:w="2276" w:type="dxa"/>
          </w:tcPr>
          <w:p w14:paraId="069A80A0"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Hoàn thành, 40%</w:t>
            </w:r>
          </w:p>
        </w:tc>
      </w:tr>
      <w:tr w:rsidR="008704B9" w:rsidRPr="00164A5F" w14:paraId="46E98C94" w14:textId="77777777" w:rsidTr="008704B9">
        <w:tc>
          <w:tcPr>
            <w:tcW w:w="1828" w:type="dxa"/>
            <w:vMerge/>
          </w:tcPr>
          <w:p w14:paraId="19CD8354" w14:textId="77777777" w:rsidR="008704B9" w:rsidRPr="00164A5F" w:rsidRDefault="008704B9" w:rsidP="00BE2032">
            <w:pPr>
              <w:pStyle w:val="ListParagraph"/>
              <w:ind w:left="0"/>
              <w:rPr>
                <w:rFonts w:ascii="Times New Roman" w:hAnsi="Times New Roman" w:cs="Times New Roman"/>
                <w:sz w:val="26"/>
                <w:szCs w:val="26"/>
              </w:rPr>
            </w:pPr>
          </w:p>
        </w:tc>
        <w:tc>
          <w:tcPr>
            <w:tcW w:w="2138" w:type="dxa"/>
            <w:vMerge/>
          </w:tcPr>
          <w:p w14:paraId="2B0706B2" w14:textId="4E908866" w:rsidR="008704B9" w:rsidRPr="00164A5F" w:rsidRDefault="008704B9" w:rsidP="00BE2032">
            <w:pPr>
              <w:pStyle w:val="ListParagraph"/>
              <w:ind w:left="0"/>
              <w:rPr>
                <w:rFonts w:ascii="Times New Roman" w:hAnsi="Times New Roman" w:cs="Times New Roman"/>
                <w:sz w:val="26"/>
                <w:szCs w:val="26"/>
              </w:rPr>
            </w:pPr>
          </w:p>
        </w:tc>
        <w:tc>
          <w:tcPr>
            <w:tcW w:w="1789" w:type="dxa"/>
          </w:tcPr>
          <w:p w14:paraId="479892A3"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Đào</w:t>
            </w:r>
          </w:p>
        </w:tc>
        <w:tc>
          <w:tcPr>
            <w:tcW w:w="2276" w:type="dxa"/>
          </w:tcPr>
          <w:p w14:paraId="433E44FE" w14:textId="77777777"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Hoàn thành, 60%</w:t>
            </w:r>
          </w:p>
        </w:tc>
      </w:tr>
      <w:tr w:rsidR="008704B9" w:rsidRPr="00164A5F" w14:paraId="1538B576" w14:textId="77777777" w:rsidTr="008704B9">
        <w:tc>
          <w:tcPr>
            <w:tcW w:w="1828" w:type="dxa"/>
            <w:vMerge w:val="restart"/>
            <w:vAlign w:val="center"/>
          </w:tcPr>
          <w:p w14:paraId="2EF63154" w14:textId="1A7C5EB7" w:rsidR="008704B9" w:rsidRPr="00164A5F" w:rsidRDefault="008704B9" w:rsidP="008704B9">
            <w:pPr>
              <w:pStyle w:val="ListParagraph"/>
              <w:ind w:left="0"/>
              <w:jc w:val="center"/>
              <w:rPr>
                <w:rFonts w:ascii="Times New Roman" w:hAnsi="Times New Roman" w:cs="Times New Roman"/>
                <w:sz w:val="26"/>
                <w:szCs w:val="26"/>
              </w:rPr>
            </w:pPr>
            <w:r w:rsidRPr="00164A5F">
              <w:rPr>
                <w:rFonts w:ascii="Times New Roman" w:hAnsi="Times New Roman" w:cs="Times New Roman"/>
                <w:sz w:val="26"/>
                <w:szCs w:val="26"/>
              </w:rPr>
              <w:lastRenderedPageBreak/>
              <w:t>Backend</w:t>
            </w:r>
          </w:p>
        </w:tc>
        <w:tc>
          <w:tcPr>
            <w:tcW w:w="2138" w:type="dxa"/>
            <w:vMerge w:val="restart"/>
            <w:vAlign w:val="center"/>
          </w:tcPr>
          <w:p w14:paraId="35CF42E6" w14:textId="6B17730A" w:rsidR="008704B9" w:rsidRPr="00164A5F" w:rsidRDefault="008704B9" w:rsidP="008704B9">
            <w:pPr>
              <w:pStyle w:val="ListParagraph"/>
              <w:ind w:left="0"/>
              <w:jc w:val="center"/>
              <w:rPr>
                <w:rFonts w:ascii="Times New Roman" w:hAnsi="Times New Roman" w:cs="Times New Roman"/>
                <w:sz w:val="26"/>
                <w:szCs w:val="26"/>
              </w:rPr>
            </w:pPr>
            <w:r w:rsidRPr="00164A5F">
              <w:rPr>
                <w:rFonts w:ascii="Times New Roman" w:hAnsi="Times New Roman" w:cs="Times New Roman"/>
                <w:sz w:val="26"/>
                <w:szCs w:val="26"/>
              </w:rPr>
              <w:t>Hoàn thành các trang quản trị</w:t>
            </w:r>
          </w:p>
        </w:tc>
        <w:tc>
          <w:tcPr>
            <w:tcW w:w="1789" w:type="dxa"/>
          </w:tcPr>
          <w:p w14:paraId="6B465428" w14:textId="67744A15"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Đào</w:t>
            </w:r>
          </w:p>
        </w:tc>
        <w:tc>
          <w:tcPr>
            <w:tcW w:w="2276" w:type="dxa"/>
          </w:tcPr>
          <w:p w14:paraId="0417843C" w14:textId="0AFC7673"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Hoàn thành, 70%</w:t>
            </w:r>
          </w:p>
        </w:tc>
      </w:tr>
      <w:tr w:rsidR="008704B9" w:rsidRPr="00164A5F" w14:paraId="697B4A36" w14:textId="77777777" w:rsidTr="008704B9">
        <w:tc>
          <w:tcPr>
            <w:tcW w:w="1828" w:type="dxa"/>
            <w:vMerge/>
          </w:tcPr>
          <w:p w14:paraId="71DC1CFA" w14:textId="77777777" w:rsidR="008704B9" w:rsidRPr="00164A5F" w:rsidRDefault="008704B9" w:rsidP="00BE2032">
            <w:pPr>
              <w:pStyle w:val="ListParagraph"/>
              <w:ind w:left="0"/>
              <w:rPr>
                <w:rFonts w:ascii="Times New Roman" w:hAnsi="Times New Roman" w:cs="Times New Roman"/>
                <w:sz w:val="26"/>
                <w:szCs w:val="26"/>
              </w:rPr>
            </w:pPr>
          </w:p>
        </w:tc>
        <w:tc>
          <w:tcPr>
            <w:tcW w:w="2138" w:type="dxa"/>
            <w:vMerge/>
          </w:tcPr>
          <w:p w14:paraId="24508D72" w14:textId="77777777" w:rsidR="008704B9" w:rsidRPr="00164A5F" w:rsidRDefault="008704B9" w:rsidP="00BE2032">
            <w:pPr>
              <w:pStyle w:val="ListParagraph"/>
              <w:ind w:left="0"/>
              <w:rPr>
                <w:rFonts w:ascii="Times New Roman" w:hAnsi="Times New Roman" w:cs="Times New Roman"/>
                <w:sz w:val="26"/>
                <w:szCs w:val="26"/>
              </w:rPr>
            </w:pPr>
          </w:p>
        </w:tc>
        <w:tc>
          <w:tcPr>
            <w:tcW w:w="1789" w:type="dxa"/>
          </w:tcPr>
          <w:p w14:paraId="414F142C" w14:textId="7317AECC"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Hưng</w:t>
            </w:r>
          </w:p>
        </w:tc>
        <w:tc>
          <w:tcPr>
            <w:tcW w:w="2276" w:type="dxa"/>
          </w:tcPr>
          <w:p w14:paraId="11C5B9F3" w14:textId="029C744B"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Hoàn thành, 30%</w:t>
            </w:r>
          </w:p>
        </w:tc>
      </w:tr>
      <w:tr w:rsidR="008704B9" w:rsidRPr="00164A5F" w14:paraId="1C7EBB64" w14:textId="77777777" w:rsidTr="008704B9">
        <w:tc>
          <w:tcPr>
            <w:tcW w:w="1828" w:type="dxa"/>
            <w:vMerge/>
          </w:tcPr>
          <w:p w14:paraId="6966D9B2" w14:textId="77777777" w:rsidR="008704B9" w:rsidRPr="00164A5F" w:rsidRDefault="008704B9" w:rsidP="00BE2032">
            <w:pPr>
              <w:pStyle w:val="ListParagraph"/>
              <w:ind w:left="0"/>
              <w:rPr>
                <w:rFonts w:ascii="Times New Roman" w:hAnsi="Times New Roman" w:cs="Times New Roman"/>
                <w:sz w:val="26"/>
                <w:szCs w:val="26"/>
              </w:rPr>
            </w:pPr>
          </w:p>
        </w:tc>
        <w:tc>
          <w:tcPr>
            <w:tcW w:w="2138" w:type="dxa"/>
            <w:vMerge w:val="restart"/>
            <w:vAlign w:val="center"/>
          </w:tcPr>
          <w:p w14:paraId="29BA60C0" w14:textId="728ADF71" w:rsidR="008704B9" w:rsidRPr="00164A5F" w:rsidRDefault="008704B9" w:rsidP="008704B9">
            <w:pPr>
              <w:pStyle w:val="ListParagraph"/>
              <w:ind w:left="0"/>
              <w:jc w:val="center"/>
              <w:rPr>
                <w:rFonts w:ascii="Times New Roman" w:hAnsi="Times New Roman" w:cs="Times New Roman"/>
                <w:sz w:val="26"/>
                <w:szCs w:val="26"/>
              </w:rPr>
            </w:pPr>
            <w:r w:rsidRPr="00164A5F">
              <w:rPr>
                <w:rFonts w:ascii="Times New Roman" w:hAnsi="Times New Roman" w:cs="Times New Roman"/>
                <w:sz w:val="26"/>
                <w:szCs w:val="26"/>
              </w:rPr>
              <w:t>Viết báo cáo</w:t>
            </w:r>
          </w:p>
        </w:tc>
        <w:tc>
          <w:tcPr>
            <w:tcW w:w="1789" w:type="dxa"/>
          </w:tcPr>
          <w:p w14:paraId="6E1E6C7B" w14:textId="2080C2A5"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 xml:space="preserve">Đào </w:t>
            </w:r>
          </w:p>
        </w:tc>
        <w:tc>
          <w:tcPr>
            <w:tcW w:w="2276" w:type="dxa"/>
          </w:tcPr>
          <w:p w14:paraId="20349682" w14:textId="10AB2C65"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Hoàn thành, 70%</w:t>
            </w:r>
          </w:p>
        </w:tc>
      </w:tr>
      <w:tr w:rsidR="008704B9" w:rsidRPr="00164A5F" w14:paraId="08A246CC" w14:textId="77777777" w:rsidTr="008704B9">
        <w:tc>
          <w:tcPr>
            <w:tcW w:w="1828" w:type="dxa"/>
            <w:vMerge/>
          </w:tcPr>
          <w:p w14:paraId="17F18259" w14:textId="77777777" w:rsidR="008704B9" w:rsidRPr="00164A5F" w:rsidRDefault="008704B9" w:rsidP="00BE2032">
            <w:pPr>
              <w:pStyle w:val="ListParagraph"/>
              <w:ind w:left="0"/>
              <w:rPr>
                <w:rFonts w:ascii="Times New Roman" w:hAnsi="Times New Roman" w:cs="Times New Roman"/>
                <w:sz w:val="26"/>
                <w:szCs w:val="26"/>
              </w:rPr>
            </w:pPr>
          </w:p>
        </w:tc>
        <w:tc>
          <w:tcPr>
            <w:tcW w:w="2138" w:type="dxa"/>
            <w:vMerge/>
          </w:tcPr>
          <w:p w14:paraId="27225B7D" w14:textId="77777777" w:rsidR="008704B9" w:rsidRPr="00164A5F" w:rsidRDefault="008704B9" w:rsidP="00BE2032">
            <w:pPr>
              <w:pStyle w:val="ListParagraph"/>
              <w:ind w:left="0"/>
              <w:rPr>
                <w:rFonts w:ascii="Times New Roman" w:hAnsi="Times New Roman" w:cs="Times New Roman"/>
                <w:sz w:val="26"/>
                <w:szCs w:val="26"/>
              </w:rPr>
            </w:pPr>
          </w:p>
        </w:tc>
        <w:tc>
          <w:tcPr>
            <w:tcW w:w="1789" w:type="dxa"/>
          </w:tcPr>
          <w:p w14:paraId="6C1C8500" w14:textId="32AE2323"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Hưng</w:t>
            </w:r>
          </w:p>
        </w:tc>
        <w:tc>
          <w:tcPr>
            <w:tcW w:w="2276" w:type="dxa"/>
          </w:tcPr>
          <w:p w14:paraId="1D2752DA" w14:textId="18216F79"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Hoàn thành, 30%</w:t>
            </w:r>
          </w:p>
        </w:tc>
      </w:tr>
      <w:tr w:rsidR="008704B9" w:rsidRPr="00164A5F" w14:paraId="12DF1E8C" w14:textId="77777777" w:rsidTr="008704B9">
        <w:tc>
          <w:tcPr>
            <w:tcW w:w="1828" w:type="dxa"/>
            <w:vMerge/>
          </w:tcPr>
          <w:p w14:paraId="4E08D29A" w14:textId="77777777" w:rsidR="008704B9" w:rsidRPr="00164A5F" w:rsidRDefault="008704B9" w:rsidP="00BE2032">
            <w:pPr>
              <w:pStyle w:val="ListParagraph"/>
              <w:ind w:left="0"/>
              <w:rPr>
                <w:rFonts w:ascii="Times New Roman" w:hAnsi="Times New Roman" w:cs="Times New Roman"/>
                <w:sz w:val="26"/>
                <w:szCs w:val="26"/>
              </w:rPr>
            </w:pPr>
          </w:p>
        </w:tc>
        <w:tc>
          <w:tcPr>
            <w:tcW w:w="2138" w:type="dxa"/>
            <w:vMerge w:val="restart"/>
            <w:vAlign w:val="center"/>
          </w:tcPr>
          <w:p w14:paraId="43842D72" w14:textId="435CC5B2" w:rsidR="008704B9" w:rsidRPr="00164A5F" w:rsidRDefault="008704B9" w:rsidP="008704B9">
            <w:pPr>
              <w:pStyle w:val="ListParagraph"/>
              <w:ind w:left="0"/>
              <w:jc w:val="center"/>
              <w:rPr>
                <w:rFonts w:ascii="Times New Roman" w:hAnsi="Times New Roman" w:cs="Times New Roman"/>
                <w:sz w:val="26"/>
                <w:szCs w:val="26"/>
              </w:rPr>
            </w:pPr>
            <w:r w:rsidRPr="00164A5F">
              <w:rPr>
                <w:rFonts w:ascii="Times New Roman" w:hAnsi="Times New Roman" w:cs="Times New Roman"/>
                <w:sz w:val="26"/>
                <w:szCs w:val="26"/>
              </w:rPr>
              <w:t>Hiệu chỉnh</w:t>
            </w:r>
          </w:p>
        </w:tc>
        <w:tc>
          <w:tcPr>
            <w:tcW w:w="1789" w:type="dxa"/>
          </w:tcPr>
          <w:p w14:paraId="40D03D8A" w14:textId="1CFD778D"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Đào</w:t>
            </w:r>
          </w:p>
        </w:tc>
        <w:tc>
          <w:tcPr>
            <w:tcW w:w="2276" w:type="dxa"/>
          </w:tcPr>
          <w:p w14:paraId="0FD5A9C8" w14:textId="7EEAB069"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Hoàn thành, 50%</w:t>
            </w:r>
          </w:p>
        </w:tc>
      </w:tr>
      <w:tr w:rsidR="008704B9" w:rsidRPr="00164A5F" w14:paraId="0F9E3F26" w14:textId="77777777" w:rsidTr="008704B9">
        <w:tc>
          <w:tcPr>
            <w:tcW w:w="1828" w:type="dxa"/>
            <w:vMerge/>
          </w:tcPr>
          <w:p w14:paraId="72D6FCB3" w14:textId="77777777" w:rsidR="008704B9" w:rsidRPr="00164A5F" w:rsidRDefault="008704B9" w:rsidP="00BE2032">
            <w:pPr>
              <w:pStyle w:val="ListParagraph"/>
              <w:ind w:left="0"/>
              <w:rPr>
                <w:rFonts w:ascii="Times New Roman" w:hAnsi="Times New Roman" w:cs="Times New Roman"/>
                <w:sz w:val="26"/>
                <w:szCs w:val="26"/>
              </w:rPr>
            </w:pPr>
          </w:p>
        </w:tc>
        <w:tc>
          <w:tcPr>
            <w:tcW w:w="2138" w:type="dxa"/>
            <w:vMerge/>
          </w:tcPr>
          <w:p w14:paraId="3CA95F01" w14:textId="77777777" w:rsidR="008704B9" w:rsidRPr="00164A5F" w:rsidRDefault="008704B9" w:rsidP="00BE2032">
            <w:pPr>
              <w:pStyle w:val="ListParagraph"/>
              <w:ind w:left="0"/>
              <w:rPr>
                <w:rFonts w:ascii="Times New Roman" w:hAnsi="Times New Roman" w:cs="Times New Roman"/>
                <w:sz w:val="26"/>
                <w:szCs w:val="26"/>
              </w:rPr>
            </w:pPr>
          </w:p>
        </w:tc>
        <w:tc>
          <w:tcPr>
            <w:tcW w:w="1789" w:type="dxa"/>
          </w:tcPr>
          <w:p w14:paraId="48AE8C7E" w14:textId="3879F41A" w:rsidR="008704B9" w:rsidRPr="00164A5F" w:rsidRDefault="008704B9" w:rsidP="00BE2032">
            <w:pPr>
              <w:pStyle w:val="ListParagraph"/>
              <w:ind w:left="0"/>
              <w:rPr>
                <w:rFonts w:ascii="Times New Roman" w:hAnsi="Times New Roman" w:cs="Times New Roman"/>
                <w:sz w:val="26"/>
                <w:szCs w:val="26"/>
              </w:rPr>
            </w:pPr>
            <w:r w:rsidRPr="00164A5F">
              <w:rPr>
                <w:rFonts w:ascii="Times New Roman" w:hAnsi="Times New Roman" w:cs="Times New Roman"/>
                <w:sz w:val="26"/>
                <w:szCs w:val="26"/>
              </w:rPr>
              <w:t>Hưng</w:t>
            </w:r>
          </w:p>
        </w:tc>
        <w:tc>
          <w:tcPr>
            <w:tcW w:w="2276" w:type="dxa"/>
          </w:tcPr>
          <w:p w14:paraId="6B50A386" w14:textId="716D523F" w:rsidR="008704B9" w:rsidRPr="00164A5F" w:rsidRDefault="008704B9" w:rsidP="001161F0">
            <w:pPr>
              <w:pStyle w:val="ListParagraph"/>
              <w:keepNext/>
              <w:ind w:left="0"/>
              <w:rPr>
                <w:rFonts w:ascii="Times New Roman" w:hAnsi="Times New Roman" w:cs="Times New Roman"/>
                <w:sz w:val="26"/>
                <w:szCs w:val="26"/>
              </w:rPr>
            </w:pPr>
            <w:r w:rsidRPr="00164A5F">
              <w:rPr>
                <w:rFonts w:ascii="Times New Roman" w:hAnsi="Times New Roman" w:cs="Times New Roman"/>
                <w:sz w:val="26"/>
                <w:szCs w:val="26"/>
              </w:rPr>
              <w:t>Hoàn thành, 50%</w:t>
            </w:r>
          </w:p>
        </w:tc>
      </w:tr>
    </w:tbl>
    <w:p w14:paraId="0817E1E3" w14:textId="44753890" w:rsidR="001161F0" w:rsidRPr="00164A5F" w:rsidRDefault="001161F0">
      <w:pPr>
        <w:pStyle w:val="Caption"/>
      </w:pPr>
      <w:bookmarkStart w:id="123" w:name="_Toc134742026"/>
      <w:r w:rsidRPr="00164A5F">
        <w:t xml:space="preserve">Bảng  </w:t>
      </w:r>
      <w:fldSimple w:instr=" SEQ Bảng_ \* ARABIC ">
        <w:r w:rsidR="00164A5F" w:rsidRPr="00164A5F">
          <w:rPr>
            <w:noProof/>
          </w:rPr>
          <w:t>18</w:t>
        </w:r>
      </w:fldSimple>
      <w:r w:rsidRPr="00164A5F">
        <w:t>. Bảng phân công công việc</w:t>
      </w:r>
      <w:bookmarkEnd w:id="123"/>
    </w:p>
    <w:p w14:paraId="62394F58" w14:textId="1DC86D0C" w:rsidR="00AF1656" w:rsidRPr="00164A5F" w:rsidRDefault="00AF1656" w:rsidP="00D63CF8">
      <w:pPr>
        <w:pStyle w:val="Nidungvnbn"/>
      </w:pPr>
      <w:r w:rsidRPr="00164A5F">
        <w:br w:type="page"/>
      </w:r>
    </w:p>
    <w:p w14:paraId="5EF7CC98" w14:textId="17CCAD4E" w:rsidR="00F66715" w:rsidRPr="00164A5F" w:rsidRDefault="00AF1656" w:rsidP="00AF1656">
      <w:pPr>
        <w:pStyle w:val="Chng"/>
      </w:pPr>
      <w:bookmarkStart w:id="124" w:name="_Toc134741982"/>
      <w:r w:rsidRPr="00164A5F">
        <w:lastRenderedPageBreak/>
        <w:t>TÀI LIỆU THAM KHẢO</w:t>
      </w:r>
      <w:bookmarkEnd w:id="124"/>
    </w:p>
    <w:p w14:paraId="73B0407E" w14:textId="600F6BDB" w:rsidR="00AF1656" w:rsidRPr="00164A5F" w:rsidRDefault="00AF1656" w:rsidP="00AF1656">
      <w:pPr>
        <w:pStyle w:val="Nidungvnbn"/>
      </w:pPr>
      <w:r w:rsidRPr="00164A5F">
        <w:t>[1]. Ths. Doãn Xuân Thanh, Tài liệu Hướng dẫn Phát triển dự án Web với ASP.NET MVC.</w:t>
      </w:r>
    </w:p>
    <w:p w14:paraId="66BBEAE1" w14:textId="44BEA29E" w:rsidR="00AF1656" w:rsidRPr="00164A5F" w:rsidRDefault="00AF1656" w:rsidP="00AF1656">
      <w:pPr>
        <w:pStyle w:val="Nidungvnbn"/>
      </w:pPr>
      <w:r w:rsidRPr="00164A5F">
        <w:t xml:space="preserve">[2]. Website </w:t>
      </w:r>
      <w:hyperlink r:id="rId119" w:history="1">
        <w:r w:rsidRPr="00164A5F">
          <w:rPr>
            <w:rStyle w:val="Hyperlink"/>
          </w:rPr>
          <w:t>https://codelearn.io/</w:t>
        </w:r>
      </w:hyperlink>
    </w:p>
    <w:p w14:paraId="0B287E60" w14:textId="7FA487BD" w:rsidR="00AF1656" w:rsidRPr="00164A5F" w:rsidRDefault="00AF1656" w:rsidP="00AF1656">
      <w:pPr>
        <w:pStyle w:val="Nidungvnbn"/>
      </w:pPr>
      <w:r w:rsidRPr="00164A5F">
        <w:t xml:space="preserve">[3]. Website </w:t>
      </w:r>
      <w:hyperlink r:id="rId120" w:history="1">
        <w:r w:rsidRPr="00164A5F">
          <w:rPr>
            <w:rStyle w:val="Hyperlink"/>
          </w:rPr>
          <w:t>https://support.microsoft.com/</w:t>
        </w:r>
      </w:hyperlink>
    </w:p>
    <w:p w14:paraId="527EA867" w14:textId="5A2179BF" w:rsidR="00AF1656" w:rsidRPr="00164A5F" w:rsidRDefault="00AF1656" w:rsidP="00AF1656">
      <w:pPr>
        <w:pStyle w:val="Nidungvnbn"/>
      </w:pPr>
      <w:r w:rsidRPr="00164A5F">
        <w:t xml:space="preserve">[4]. Template SB Admin 2 </w:t>
      </w:r>
      <w:hyperlink r:id="rId121" w:history="1">
        <w:r w:rsidRPr="00164A5F">
          <w:rPr>
            <w:rStyle w:val="Hyperlink"/>
          </w:rPr>
          <w:t>https://startbootstrap.com/theme/sb-admin-2</w:t>
        </w:r>
      </w:hyperlink>
    </w:p>
    <w:p w14:paraId="6282DB33" w14:textId="1570FFF2" w:rsidR="00AF1656" w:rsidRPr="00164A5F" w:rsidRDefault="00AF1656" w:rsidP="00AF1656">
      <w:pPr>
        <w:pStyle w:val="Nidungvnbn"/>
      </w:pPr>
      <w:r w:rsidRPr="00164A5F">
        <w:t xml:space="preserve">[5]. Template JobFinderPortal </w:t>
      </w:r>
      <w:hyperlink r:id="rId122" w:history="1">
        <w:r w:rsidRPr="00164A5F">
          <w:rPr>
            <w:rStyle w:val="Hyperlink"/>
          </w:rPr>
          <w:t>https://themewagon.com/themes/free-bootstrap-4-html5-job-portal-website-template-jobfinderportal/</w:t>
        </w:r>
      </w:hyperlink>
    </w:p>
    <w:p w14:paraId="00650D68" w14:textId="77777777" w:rsidR="00AF1656" w:rsidRPr="00164A5F" w:rsidRDefault="00AF1656" w:rsidP="00AF1656">
      <w:pPr>
        <w:pStyle w:val="Nidungvnbn"/>
      </w:pPr>
    </w:p>
    <w:sectPr w:rsidR="00AF1656" w:rsidRPr="00164A5F" w:rsidSect="00DB7595">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CD2D7" w14:textId="77777777" w:rsidR="00552579" w:rsidRDefault="00552579" w:rsidP="00453AB1">
      <w:r>
        <w:separator/>
      </w:r>
    </w:p>
  </w:endnote>
  <w:endnote w:type="continuationSeparator" w:id="0">
    <w:p w14:paraId="2C873F9A" w14:textId="77777777" w:rsidR="00552579" w:rsidRDefault="0055257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C9989" w14:textId="77777777" w:rsidR="00552579" w:rsidRDefault="00552579" w:rsidP="00453AB1">
      <w:r>
        <w:separator/>
      </w:r>
    </w:p>
  </w:footnote>
  <w:footnote w:type="continuationSeparator" w:id="0">
    <w:p w14:paraId="7E3FF807" w14:textId="77777777" w:rsidR="00552579" w:rsidRDefault="00552579"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24BE9" w14:textId="77777777" w:rsidR="00B118C8" w:rsidRDefault="00B118C8">
    <w:pPr>
      <w:pStyle w:val="Header"/>
      <w:jc w:val="center"/>
    </w:pPr>
  </w:p>
  <w:p w14:paraId="2A071791"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7A23AFED"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46212370" w14:textId="77777777" w:rsidR="00B118C8" w:rsidRDefault="00B11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0008937E"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640F02D8"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A4C"/>
    <w:multiLevelType w:val="hybridMultilevel"/>
    <w:tmpl w:val="B7D041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F69CD"/>
    <w:multiLevelType w:val="hybridMultilevel"/>
    <w:tmpl w:val="F87409A2"/>
    <w:lvl w:ilvl="0" w:tplc="423A1C38">
      <w:start w:val="1"/>
      <w:numFmt w:val="decimal"/>
      <w:lvlText w:val="%1."/>
      <w:lvlJc w:val="left"/>
      <w:pPr>
        <w:ind w:left="738" w:hanging="360"/>
      </w:pPr>
      <w:rPr>
        <w:rFonts w:ascii="Times New Roman" w:hAnsi="Times New Roman" w:cs="Times New Roman" w:hint="default"/>
      </w:r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3"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A73092"/>
    <w:multiLevelType w:val="multilevel"/>
    <w:tmpl w:val="1B003738"/>
    <w:lvl w:ilvl="0">
      <w:start w:val="2"/>
      <w:numFmt w:val="decimal"/>
      <w:lvlText w:val="%1"/>
      <w:lvlJc w:val="left"/>
      <w:pPr>
        <w:ind w:left="360" w:hanging="360"/>
      </w:pPr>
      <w:rPr>
        <w:rFonts w:hint="default"/>
      </w:rPr>
    </w:lvl>
    <w:lvl w:ilvl="1">
      <w:start w:val="9"/>
      <w:numFmt w:val="decimal"/>
      <w:lvlText w:val="%1.%2"/>
      <w:lvlJc w:val="left"/>
      <w:pPr>
        <w:ind w:left="1818" w:hanging="360"/>
      </w:pPr>
      <w:rPr>
        <w:rFonts w:hint="default"/>
      </w:rPr>
    </w:lvl>
    <w:lvl w:ilvl="2">
      <w:start w:val="1"/>
      <w:numFmt w:val="decimal"/>
      <w:lvlText w:val="%1.%2.%3"/>
      <w:lvlJc w:val="left"/>
      <w:pPr>
        <w:ind w:left="3636" w:hanging="720"/>
      </w:pPr>
      <w:rPr>
        <w:rFonts w:hint="default"/>
      </w:rPr>
    </w:lvl>
    <w:lvl w:ilvl="3">
      <w:start w:val="1"/>
      <w:numFmt w:val="decimal"/>
      <w:lvlText w:val="%1.%2.%3.%4"/>
      <w:lvlJc w:val="left"/>
      <w:pPr>
        <w:ind w:left="5454" w:hanging="1080"/>
      </w:pPr>
      <w:rPr>
        <w:rFonts w:hint="default"/>
      </w:rPr>
    </w:lvl>
    <w:lvl w:ilvl="4">
      <w:start w:val="1"/>
      <w:numFmt w:val="decimal"/>
      <w:lvlText w:val="%1.%2.%3.%4.%5"/>
      <w:lvlJc w:val="left"/>
      <w:pPr>
        <w:ind w:left="6912" w:hanging="1080"/>
      </w:pPr>
      <w:rPr>
        <w:rFonts w:hint="default"/>
      </w:rPr>
    </w:lvl>
    <w:lvl w:ilvl="5">
      <w:start w:val="1"/>
      <w:numFmt w:val="decimal"/>
      <w:lvlText w:val="%1.%2.%3.%4.%5.%6"/>
      <w:lvlJc w:val="left"/>
      <w:pPr>
        <w:ind w:left="8730" w:hanging="1440"/>
      </w:pPr>
      <w:rPr>
        <w:rFonts w:hint="default"/>
      </w:rPr>
    </w:lvl>
    <w:lvl w:ilvl="6">
      <w:start w:val="1"/>
      <w:numFmt w:val="decimal"/>
      <w:lvlText w:val="%1.%2.%3.%4.%5.%6.%7"/>
      <w:lvlJc w:val="left"/>
      <w:pPr>
        <w:ind w:left="10188" w:hanging="1440"/>
      </w:pPr>
      <w:rPr>
        <w:rFonts w:hint="default"/>
      </w:rPr>
    </w:lvl>
    <w:lvl w:ilvl="7">
      <w:start w:val="1"/>
      <w:numFmt w:val="decimal"/>
      <w:lvlText w:val="%1.%2.%3.%4.%5.%6.%7.%8"/>
      <w:lvlJc w:val="left"/>
      <w:pPr>
        <w:ind w:left="12006" w:hanging="1800"/>
      </w:pPr>
      <w:rPr>
        <w:rFonts w:hint="default"/>
      </w:rPr>
    </w:lvl>
    <w:lvl w:ilvl="8">
      <w:start w:val="1"/>
      <w:numFmt w:val="decimal"/>
      <w:lvlText w:val="%1.%2.%3.%4.%5.%6.%7.%8.%9"/>
      <w:lvlJc w:val="left"/>
      <w:pPr>
        <w:ind w:left="13824" w:hanging="2160"/>
      </w:pPr>
      <w:rPr>
        <w:rFonts w:hint="default"/>
      </w:rPr>
    </w:lvl>
  </w:abstractNum>
  <w:abstractNum w:abstractNumId="6" w15:restartNumberingAfterBreak="0">
    <w:nsid w:val="0A202A6C"/>
    <w:multiLevelType w:val="multilevel"/>
    <w:tmpl w:val="48181F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C0E2D3A"/>
    <w:multiLevelType w:val="multilevel"/>
    <w:tmpl w:val="08949074"/>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8" w15:restartNumberingAfterBreak="0">
    <w:nsid w:val="0C280387"/>
    <w:multiLevelType w:val="multilevel"/>
    <w:tmpl w:val="AA0E6C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C2A5836"/>
    <w:multiLevelType w:val="hybridMultilevel"/>
    <w:tmpl w:val="6CAC7D2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A83C55"/>
    <w:multiLevelType w:val="hybridMultilevel"/>
    <w:tmpl w:val="B14A0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55309B"/>
    <w:multiLevelType w:val="hybridMultilevel"/>
    <w:tmpl w:val="29CE3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1C3F5E"/>
    <w:multiLevelType w:val="hybridMultilevel"/>
    <w:tmpl w:val="302C4E7C"/>
    <w:lvl w:ilvl="0" w:tplc="9C3A007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F506E22"/>
    <w:multiLevelType w:val="hybridMultilevel"/>
    <w:tmpl w:val="6CAC7D2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DE4FC6"/>
    <w:multiLevelType w:val="hybridMultilevel"/>
    <w:tmpl w:val="6CAC7D2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1C4960"/>
    <w:multiLevelType w:val="hybridMultilevel"/>
    <w:tmpl w:val="66C89E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214E3"/>
    <w:multiLevelType w:val="hybridMultilevel"/>
    <w:tmpl w:val="FBB28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9F45AD"/>
    <w:multiLevelType w:val="hybridMultilevel"/>
    <w:tmpl w:val="49CA4BCA"/>
    <w:lvl w:ilvl="0" w:tplc="9ECEBF1C">
      <w:start w:val="1"/>
      <w:numFmt w:val="decimal"/>
      <w:lvlText w:val="%1."/>
      <w:lvlJc w:val="left"/>
      <w:pPr>
        <w:ind w:left="648" w:hanging="360"/>
      </w:pPr>
      <w:rPr>
        <w:rFonts w:ascii="Times New Roman" w:hAnsi="Times New Roman" w:cs="Times New Roman"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9" w15:restartNumberingAfterBreak="0">
    <w:nsid w:val="24BC7AD1"/>
    <w:multiLevelType w:val="hybridMultilevel"/>
    <w:tmpl w:val="F662A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1551EC"/>
    <w:multiLevelType w:val="hybridMultilevel"/>
    <w:tmpl w:val="5C74532A"/>
    <w:lvl w:ilvl="0" w:tplc="5C7681C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72367B"/>
    <w:multiLevelType w:val="multilevel"/>
    <w:tmpl w:val="51CED3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CA15E3"/>
    <w:multiLevelType w:val="hybridMultilevel"/>
    <w:tmpl w:val="3C74B1F6"/>
    <w:lvl w:ilvl="0" w:tplc="13C011C6">
      <w:start w:val="17"/>
      <w:numFmt w:val="lowerLetter"/>
      <w:lvlText w:val="%1."/>
      <w:lvlJc w:val="left"/>
      <w:pPr>
        <w:ind w:left="738" w:hanging="360"/>
      </w:pPr>
      <w:rPr>
        <w:rFonts w:ascii="Times New Roman" w:hAnsi="Times New Roman" w:cs="Times New Roman" w:hint="default"/>
      </w:r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24" w15:restartNumberingAfterBreak="0">
    <w:nsid w:val="47EB51B7"/>
    <w:multiLevelType w:val="hybridMultilevel"/>
    <w:tmpl w:val="8190E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454F1"/>
    <w:multiLevelType w:val="hybridMultilevel"/>
    <w:tmpl w:val="BA4C7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E13709"/>
    <w:multiLevelType w:val="hybridMultilevel"/>
    <w:tmpl w:val="6CAC7D2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6401A26"/>
    <w:multiLevelType w:val="hybridMultilevel"/>
    <w:tmpl w:val="096A866C"/>
    <w:lvl w:ilvl="0" w:tplc="FB4066D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E160EB"/>
    <w:multiLevelType w:val="hybridMultilevel"/>
    <w:tmpl w:val="5C745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5429A9"/>
    <w:multiLevelType w:val="multilevel"/>
    <w:tmpl w:val="EECE092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D050BB"/>
    <w:multiLevelType w:val="hybridMultilevel"/>
    <w:tmpl w:val="6CAC7D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523374"/>
    <w:multiLevelType w:val="hybridMultilevel"/>
    <w:tmpl w:val="6A30516E"/>
    <w:lvl w:ilvl="0" w:tplc="CD326EC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F7F3010"/>
    <w:multiLevelType w:val="hybridMultilevel"/>
    <w:tmpl w:val="2F842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26D033B"/>
    <w:multiLevelType w:val="multilevel"/>
    <w:tmpl w:val="C35E693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15:restartNumberingAfterBreak="0">
    <w:nsid w:val="72DE7D43"/>
    <w:multiLevelType w:val="multilevel"/>
    <w:tmpl w:val="74B4969C"/>
    <w:lvl w:ilvl="0">
      <w:start w:val="1"/>
      <w:numFmt w:val="decimal"/>
      <w:lvlText w:val="%1."/>
      <w:lvlJc w:val="left"/>
      <w:pPr>
        <w:ind w:left="720" w:hanging="360"/>
      </w:pPr>
      <w:rPr>
        <w:rFonts w:hint="default"/>
        <w:color w:val="000000"/>
      </w:rPr>
    </w:lvl>
    <w:lvl w:ilvl="1">
      <w:start w:val="1"/>
      <w:numFmt w:val="decimal"/>
      <w:isLgl/>
      <w:lvlText w:val="%1.%2."/>
      <w:lvlJc w:val="left"/>
      <w:pPr>
        <w:ind w:left="1080" w:hanging="72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440" w:hanging="108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800" w:hanging="1440"/>
      </w:pPr>
      <w:rPr>
        <w:rFonts w:hint="default"/>
        <w:color w:val="000000"/>
      </w:rPr>
    </w:lvl>
    <w:lvl w:ilvl="6">
      <w:start w:val="1"/>
      <w:numFmt w:val="decimal"/>
      <w:isLgl/>
      <w:lvlText w:val="%1.%2.%3.%4.%5.%6.%7."/>
      <w:lvlJc w:val="left"/>
      <w:pPr>
        <w:ind w:left="1800" w:hanging="1440"/>
      </w:pPr>
      <w:rPr>
        <w:rFonts w:hint="default"/>
        <w:color w:val="000000"/>
      </w:rPr>
    </w:lvl>
    <w:lvl w:ilvl="7">
      <w:start w:val="1"/>
      <w:numFmt w:val="decimal"/>
      <w:isLgl/>
      <w:lvlText w:val="%1.%2.%3.%4.%5.%6.%7.%8."/>
      <w:lvlJc w:val="left"/>
      <w:pPr>
        <w:ind w:left="2160" w:hanging="1800"/>
      </w:pPr>
      <w:rPr>
        <w:rFonts w:hint="default"/>
        <w:color w:val="000000"/>
      </w:rPr>
    </w:lvl>
    <w:lvl w:ilvl="8">
      <w:start w:val="1"/>
      <w:numFmt w:val="decimal"/>
      <w:isLgl/>
      <w:lvlText w:val="%1.%2.%3.%4.%5.%6.%7.%8.%9."/>
      <w:lvlJc w:val="left"/>
      <w:pPr>
        <w:ind w:left="2160" w:hanging="1800"/>
      </w:pPr>
      <w:rPr>
        <w:rFonts w:hint="default"/>
        <w:color w:val="000000"/>
      </w:rPr>
    </w:lvl>
  </w:abstractNum>
  <w:abstractNum w:abstractNumId="39" w15:restartNumberingAfterBreak="0">
    <w:nsid w:val="750F03D2"/>
    <w:multiLevelType w:val="multilevel"/>
    <w:tmpl w:val="AB7A13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75A769A9"/>
    <w:multiLevelType w:val="hybridMultilevel"/>
    <w:tmpl w:val="391E7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BC11A8"/>
    <w:multiLevelType w:val="hybridMultilevel"/>
    <w:tmpl w:val="65C007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0E4FCB"/>
    <w:multiLevelType w:val="hybridMultilevel"/>
    <w:tmpl w:val="A8D45432"/>
    <w:lvl w:ilvl="0" w:tplc="03E6D4FE">
      <w:start w:val="1"/>
      <w:numFmt w:val="decimal"/>
      <w:lvlText w:val="%1."/>
      <w:lvlJc w:val="left"/>
      <w:pPr>
        <w:ind w:left="738" w:hanging="360"/>
      </w:pPr>
      <w:rPr>
        <w:rFonts w:ascii="Times New Roman" w:hAnsi="Times New Roman" w:cs="Times New Roman" w:hint="default"/>
      </w:rPr>
    </w:lvl>
    <w:lvl w:ilvl="1" w:tplc="04090019">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43"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B709B0"/>
    <w:multiLevelType w:val="hybridMultilevel"/>
    <w:tmpl w:val="7D14FEE2"/>
    <w:lvl w:ilvl="0" w:tplc="2730C1DA">
      <w:start w:val="1"/>
      <w:numFmt w:val="decimal"/>
      <w:lvlText w:val="%1."/>
      <w:lvlJc w:val="left"/>
      <w:pPr>
        <w:ind w:left="738" w:hanging="360"/>
      </w:pPr>
      <w:rPr>
        <w:rFonts w:ascii="Times New Roman" w:hAnsi="Times New Roman" w:cs="Times New Roman" w:hint="default"/>
      </w:rPr>
    </w:lvl>
    <w:lvl w:ilvl="1" w:tplc="04090019">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4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E30803"/>
    <w:multiLevelType w:val="multilevel"/>
    <w:tmpl w:val="0A14E1B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597297095">
    <w:abstractNumId w:val="3"/>
  </w:num>
  <w:num w:numId="2" w16cid:durableId="1234657467">
    <w:abstractNumId w:val="27"/>
  </w:num>
  <w:num w:numId="3" w16cid:durableId="77558754">
    <w:abstractNumId w:val="32"/>
  </w:num>
  <w:num w:numId="4" w16cid:durableId="486482901">
    <w:abstractNumId w:val="45"/>
  </w:num>
  <w:num w:numId="5" w16cid:durableId="655454350">
    <w:abstractNumId w:val="1"/>
  </w:num>
  <w:num w:numId="6" w16cid:durableId="1392776831">
    <w:abstractNumId w:val="12"/>
  </w:num>
  <w:num w:numId="7" w16cid:durableId="1561088984">
    <w:abstractNumId w:val="29"/>
  </w:num>
  <w:num w:numId="8" w16cid:durableId="747191505">
    <w:abstractNumId w:val="36"/>
  </w:num>
  <w:num w:numId="9" w16cid:durableId="1061095109">
    <w:abstractNumId w:val="4"/>
  </w:num>
  <w:num w:numId="10" w16cid:durableId="1615481208">
    <w:abstractNumId w:val="22"/>
  </w:num>
  <w:num w:numId="11" w16cid:durableId="960266026">
    <w:abstractNumId w:val="43"/>
  </w:num>
  <w:num w:numId="12" w16cid:durableId="208155868">
    <w:abstractNumId w:val="35"/>
  </w:num>
  <w:num w:numId="13" w16cid:durableId="2078900007">
    <w:abstractNumId w:val="7"/>
  </w:num>
  <w:num w:numId="14" w16cid:durableId="1316764472">
    <w:abstractNumId w:val="13"/>
  </w:num>
  <w:num w:numId="15" w16cid:durableId="29886977">
    <w:abstractNumId w:val="28"/>
  </w:num>
  <w:num w:numId="16" w16cid:durableId="1911306971">
    <w:abstractNumId w:val="40"/>
  </w:num>
  <w:num w:numId="17" w16cid:durableId="632488512">
    <w:abstractNumId w:val="37"/>
  </w:num>
  <w:num w:numId="18" w16cid:durableId="673000380">
    <w:abstractNumId w:val="19"/>
  </w:num>
  <w:num w:numId="19" w16cid:durableId="1283607631">
    <w:abstractNumId w:val="6"/>
  </w:num>
  <w:num w:numId="20" w16cid:durableId="1119882078">
    <w:abstractNumId w:val="10"/>
  </w:num>
  <w:num w:numId="21" w16cid:durableId="322051817">
    <w:abstractNumId w:val="11"/>
  </w:num>
  <w:num w:numId="22" w16cid:durableId="66416307">
    <w:abstractNumId w:val="21"/>
  </w:num>
  <w:num w:numId="23" w16cid:durableId="1436366344">
    <w:abstractNumId w:val="39"/>
  </w:num>
  <w:num w:numId="24" w16cid:durableId="1691681211">
    <w:abstractNumId w:val="38"/>
  </w:num>
  <w:num w:numId="25" w16cid:durableId="525563012">
    <w:abstractNumId w:val="31"/>
  </w:num>
  <w:num w:numId="26" w16cid:durableId="1255938535">
    <w:abstractNumId w:val="20"/>
  </w:num>
  <w:num w:numId="27" w16cid:durableId="1076320740">
    <w:abstractNumId w:val="34"/>
  </w:num>
  <w:num w:numId="28" w16cid:durableId="1450540171">
    <w:abstractNumId w:val="46"/>
  </w:num>
  <w:num w:numId="29" w16cid:durableId="449321080">
    <w:abstractNumId w:val="8"/>
  </w:num>
  <w:num w:numId="30" w16cid:durableId="144863843">
    <w:abstractNumId w:val="17"/>
  </w:num>
  <w:num w:numId="31" w16cid:durableId="1293901177">
    <w:abstractNumId w:val="41"/>
  </w:num>
  <w:num w:numId="32" w16cid:durableId="343284409">
    <w:abstractNumId w:val="18"/>
  </w:num>
  <w:num w:numId="33" w16cid:durableId="1287614789">
    <w:abstractNumId w:val="16"/>
  </w:num>
  <w:num w:numId="34" w16cid:durableId="981349128">
    <w:abstractNumId w:val="42"/>
  </w:num>
  <w:num w:numId="35" w16cid:durableId="1605921716">
    <w:abstractNumId w:val="5"/>
  </w:num>
  <w:num w:numId="36" w16cid:durableId="1160199459">
    <w:abstractNumId w:val="2"/>
  </w:num>
  <w:num w:numId="37" w16cid:durableId="269627815">
    <w:abstractNumId w:val="44"/>
  </w:num>
  <w:num w:numId="38" w16cid:durableId="1598711928">
    <w:abstractNumId w:val="23"/>
  </w:num>
  <w:num w:numId="39" w16cid:durableId="732122958">
    <w:abstractNumId w:val="33"/>
  </w:num>
  <w:num w:numId="40" w16cid:durableId="1467895570">
    <w:abstractNumId w:val="9"/>
  </w:num>
  <w:num w:numId="41" w16cid:durableId="446628540">
    <w:abstractNumId w:val="15"/>
  </w:num>
  <w:num w:numId="42" w16cid:durableId="442195281">
    <w:abstractNumId w:val="26"/>
  </w:num>
  <w:num w:numId="43" w16cid:durableId="1424838549">
    <w:abstractNumId w:val="14"/>
  </w:num>
  <w:num w:numId="44" w16cid:durableId="1326318767">
    <w:abstractNumId w:val="0"/>
  </w:num>
  <w:num w:numId="45" w16cid:durableId="567497672">
    <w:abstractNumId w:val="25"/>
  </w:num>
  <w:num w:numId="46" w16cid:durableId="833567862">
    <w:abstractNumId w:val="30"/>
  </w:num>
  <w:num w:numId="47" w16cid:durableId="945222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5E8"/>
    <w:rsid w:val="00000FCE"/>
    <w:rsid w:val="00012922"/>
    <w:rsid w:val="000224C6"/>
    <w:rsid w:val="00024496"/>
    <w:rsid w:val="0003323F"/>
    <w:rsid w:val="00053F5C"/>
    <w:rsid w:val="000910EC"/>
    <w:rsid w:val="000D1F60"/>
    <w:rsid w:val="00102E33"/>
    <w:rsid w:val="00104DBE"/>
    <w:rsid w:val="001161F0"/>
    <w:rsid w:val="00137133"/>
    <w:rsid w:val="001429EA"/>
    <w:rsid w:val="00164A5F"/>
    <w:rsid w:val="00180320"/>
    <w:rsid w:val="001B0920"/>
    <w:rsid w:val="001E47B1"/>
    <w:rsid w:val="001F06E5"/>
    <w:rsid w:val="00207DC2"/>
    <w:rsid w:val="002157B5"/>
    <w:rsid w:val="00244E73"/>
    <w:rsid w:val="00252F26"/>
    <w:rsid w:val="0028744F"/>
    <w:rsid w:val="00291721"/>
    <w:rsid w:val="002A25E8"/>
    <w:rsid w:val="002B339C"/>
    <w:rsid w:val="002B6FF3"/>
    <w:rsid w:val="002D4629"/>
    <w:rsid w:val="002D796D"/>
    <w:rsid w:val="003218FF"/>
    <w:rsid w:val="00343CB1"/>
    <w:rsid w:val="003858BD"/>
    <w:rsid w:val="003A3ED9"/>
    <w:rsid w:val="003A752B"/>
    <w:rsid w:val="004336E8"/>
    <w:rsid w:val="00453AB1"/>
    <w:rsid w:val="004A0F24"/>
    <w:rsid w:val="004A7C39"/>
    <w:rsid w:val="004B34ED"/>
    <w:rsid w:val="004C7DD4"/>
    <w:rsid w:val="004D7DF3"/>
    <w:rsid w:val="004E3C16"/>
    <w:rsid w:val="004E5A10"/>
    <w:rsid w:val="004F0823"/>
    <w:rsid w:val="0052774A"/>
    <w:rsid w:val="00552579"/>
    <w:rsid w:val="0057557F"/>
    <w:rsid w:val="00593511"/>
    <w:rsid w:val="00594A25"/>
    <w:rsid w:val="005976E2"/>
    <w:rsid w:val="005D5C20"/>
    <w:rsid w:val="005D67E6"/>
    <w:rsid w:val="00602589"/>
    <w:rsid w:val="0064189C"/>
    <w:rsid w:val="00650D6A"/>
    <w:rsid w:val="00657320"/>
    <w:rsid w:val="00663B1F"/>
    <w:rsid w:val="00693C57"/>
    <w:rsid w:val="006B1CCF"/>
    <w:rsid w:val="00737340"/>
    <w:rsid w:val="00742C29"/>
    <w:rsid w:val="0075388A"/>
    <w:rsid w:val="007665C1"/>
    <w:rsid w:val="00791EED"/>
    <w:rsid w:val="00792B50"/>
    <w:rsid w:val="00795B58"/>
    <w:rsid w:val="007A178C"/>
    <w:rsid w:val="007A73AE"/>
    <w:rsid w:val="007B1A23"/>
    <w:rsid w:val="007B6726"/>
    <w:rsid w:val="007B7FF5"/>
    <w:rsid w:val="007E6AB9"/>
    <w:rsid w:val="007E7FF7"/>
    <w:rsid w:val="00867C2D"/>
    <w:rsid w:val="008704B9"/>
    <w:rsid w:val="0087565C"/>
    <w:rsid w:val="00880D36"/>
    <w:rsid w:val="00896A00"/>
    <w:rsid w:val="008C6C39"/>
    <w:rsid w:val="008E6453"/>
    <w:rsid w:val="008F52C8"/>
    <w:rsid w:val="0092308E"/>
    <w:rsid w:val="009302D2"/>
    <w:rsid w:val="00942B81"/>
    <w:rsid w:val="00953273"/>
    <w:rsid w:val="009D59DB"/>
    <w:rsid w:val="00A27DAE"/>
    <w:rsid w:val="00A744D5"/>
    <w:rsid w:val="00AB52C0"/>
    <w:rsid w:val="00AF1656"/>
    <w:rsid w:val="00B118C8"/>
    <w:rsid w:val="00B23DB9"/>
    <w:rsid w:val="00B36259"/>
    <w:rsid w:val="00B369F6"/>
    <w:rsid w:val="00B46D0C"/>
    <w:rsid w:val="00B62922"/>
    <w:rsid w:val="00B746CB"/>
    <w:rsid w:val="00B8489D"/>
    <w:rsid w:val="00BB2B2A"/>
    <w:rsid w:val="00BD2900"/>
    <w:rsid w:val="00C00A9B"/>
    <w:rsid w:val="00C0669B"/>
    <w:rsid w:val="00C35E0E"/>
    <w:rsid w:val="00C433E9"/>
    <w:rsid w:val="00C56904"/>
    <w:rsid w:val="00C57DB5"/>
    <w:rsid w:val="00C6128E"/>
    <w:rsid w:val="00C70965"/>
    <w:rsid w:val="00C70A1B"/>
    <w:rsid w:val="00C75086"/>
    <w:rsid w:val="00C91041"/>
    <w:rsid w:val="00C914D1"/>
    <w:rsid w:val="00CA1C39"/>
    <w:rsid w:val="00CD13EC"/>
    <w:rsid w:val="00CE35DB"/>
    <w:rsid w:val="00CE5555"/>
    <w:rsid w:val="00CE5F24"/>
    <w:rsid w:val="00CE61F7"/>
    <w:rsid w:val="00D10913"/>
    <w:rsid w:val="00D27F4F"/>
    <w:rsid w:val="00D34D21"/>
    <w:rsid w:val="00D63CF8"/>
    <w:rsid w:val="00D721CD"/>
    <w:rsid w:val="00D77B47"/>
    <w:rsid w:val="00DB49DD"/>
    <w:rsid w:val="00DB7595"/>
    <w:rsid w:val="00DB7F17"/>
    <w:rsid w:val="00DC2276"/>
    <w:rsid w:val="00DC3F15"/>
    <w:rsid w:val="00DD74FD"/>
    <w:rsid w:val="00E73E69"/>
    <w:rsid w:val="00E74C8E"/>
    <w:rsid w:val="00E766EA"/>
    <w:rsid w:val="00EF2ECF"/>
    <w:rsid w:val="00F0227F"/>
    <w:rsid w:val="00F06596"/>
    <w:rsid w:val="00F26CE3"/>
    <w:rsid w:val="00F6183C"/>
    <w:rsid w:val="00F66715"/>
    <w:rsid w:val="00F73E30"/>
    <w:rsid w:val="00F77284"/>
    <w:rsid w:val="00F8113D"/>
    <w:rsid w:val="00F84F57"/>
    <w:rsid w:val="00F9202E"/>
    <w:rsid w:val="00FA0719"/>
    <w:rsid w:val="00FA2E49"/>
    <w:rsid w:val="00FC07A7"/>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09AD83AA"/>
  <w15:docId w15:val="{DDA03933-1AF0-4AF7-BDC1-273785CD6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3E9"/>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C91041"/>
    <w:pPr>
      <w:spacing w:after="160" w:line="259"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AF16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242100">
      <w:bodyDiv w:val="1"/>
      <w:marLeft w:val="0"/>
      <w:marRight w:val="0"/>
      <w:marTop w:val="0"/>
      <w:marBottom w:val="0"/>
      <w:divBdr>
        <w:top w:val="none" w:sz="0" w:space="0" w:color="auto"/>
        <w:left w:val="none" w:sz="0" w:space="0" w:color="auto"/>
        <w:bottom w:val="none" w:sz="0" w:space="0" w:color="auto"/>
        <w:right w:val="none" w:sz="0" w:space="0" w:color="auto"/>
      </w:divBdr>
    </w:div>
    <w:div w:id="654575598">
      <w:bodyDiv w:val="1"/>
      <w:marLeft w:val="0"/>
      <w:marRight w:val="0"/>
      <w:marTop w:val="0"/>
      <w:marBottom w:val="0"/>
      <w:divBdr>
        <w:top w:val="none" w:sz="0" w:space="0" w:color="auto"/>
        <w:left w:val="none" w:sz="0" w:space="0" w:color="auto"/>
        <w:bottom w:val="none" w:sz="0" w:space="0" w:color="auto"/>
        <w:right w:val="none" w:sz="0" w:space="0" w:color="auto"/>
      </w:divBdr>
    </w:div>
    <w:div w:id="131394899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830174046">
      <w:bodyDiv w:val="1"/>
      <w:marLeft w:val="0"/>
      <w:marRight w:val="0"/>
      <w:marTop w:val="0"/>
      <w:marBottom w:val="0"/>
      <w:divBdr>
        <w:top w:val="none" w:sz="0" w:space="0" w:color="auto"/>
        <w:left w:val="none" w:sz="0" w:space="0" w:color="auto"/>
        <w:bottom w:val="none" w:sz="0" w:space="0" w:color="auto"/>
        <w:right w:val="none" w:sz="0" w:space="0" w:color="auto"/>
      </w:divBdr>
    </w:div>
    <w:div w:id="1876847944">
      <w:bodyDiv w:val="1"/>
      <w:marLeft w:val="0"/>
      <w:marRight w:val="0"/>
      <w:marTop w:val="0"/>
      <w:marBottom w:val="0"/>
      <w:divBdr>
        <w:top w:val="none" w:sz="0" w:space="0" w:color="auto"/>
        <w:left w:val="none" w:sz="0" w:space="0" w:color="auto"/>
        <w:bottom w:val="none" w:sz="0" w:space="0" w:color="auto"/>
        <w:right w:val="none" w:sz="0" w:space="0" w:color="auto"/>
      </w:divBdr>
    </w:div>
    <w:div w:id="1915121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file:///D:\GitLab\dot-net\52000052_TranTanHung_52000830_NguyenThiAnhDao%20(2).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hyperlink" Target="https://codelearn.io/"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support.microsoft.com/"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startbootstrap.com/theme/sb-admin-2"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header" Target="header3.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themewagon.com/themes/free-bootstrap-4-html5-job-portal-website-template-jobfinderporta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TRINH%20BAY%20BAO%20CAO\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2127</TotalTime>
  <Pages>104</Pages>
  <Words>7739</Words>
  <Characters>44115</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Dao Nguyen Thi Anh</cp:lastModifiedBy>
  <cp:revision>24</cp:revision>
  <cp:lastPrinted>2023-04-20T08:43:00Z</cp:lastPrinted>
  <dcterms:created xsi:type="dcterms:W3CDTF">2023-04-14T09:04:00Z</dcterms:created>
  <dcterms:modified xsi:type="dcterms:W3CDTF">2023-05-11T18:04:00Z</dcterms:modified>
</cp:coreProperties>
</file>